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73C3" w:rsidRPr="00717A8E" w:rsidRDefault="002573C3" w:rsidP="002573C3">
      <w:pPr>
        <w:rPr>
          <w:noProof/>
          <w:vanish/>
          <w:lang w:eastAsia="es-AR"/>
          <w:specVanish/>
        </w:rPr>
      </w:pPr>
    </w:p>
    <w:p w:rsidR="002573C3" w:rsidRPr="00D54414" w:rsidRDefault="002573C3" w:rsidP="002573C3">
      <w:pPr>
        <w:rPr>
          <w:rFonts w:ascii="Arial Black" w:hAnsi="Arial Black"/>
          <w:noProof/>
          <w:sz w:val="52"/>
          <w:highlight w:val="yellow"/>
        </w:rPr>
      </w:pPr>
      <w:r>
        <w:rPr>
          <w:rFonts w:ascii="Arial Black" w:hAnsi="Arial Black"/>
          <w:noProof/>
          <w:sz w:val="52"/>
          <w:highlight w:val="yellow"/>
        </w:rPr>
        <w:t xml:space="preserve"> </w:t>
      </w:r>
    </w:p>
    <w:p w:rsidR="002573C3" w:rsidRPr="00D54414" w:rsidRDefault="002573C3" w:rsidP="002573C3">
      <w:pPr>
        <w:rPr>
          <w:rFonts w:ascii="Arial Black" w:hAnsi="Arial Black"/>
          <w:noProof/>
          <w:sz w:val="52"/>
          <w:highlight w:val="yellow"/>
        </w:rPr>
      </w:pPr>
    </w:p>
    <w:p w:rsidR="002573C3" w:rsidRPr="00D54414" w:rsidRDefault="002573C3" w:rsidP="002573C3">
      <w:pPr>
        <w:rPr>
          <w:rFonts w:ascii="Arial Black" w:hAnsi="Arial Black"/>
          <w:noProof/>
          <w:sz w:val="52"/>
          <w:highlight w:val="yellow"/>
        </w:rPr>
      </w:pPr>
    </w:p>
    <w:p w:rsidR="002573C3" w:rsidRPr="00D54414" w:rsidRDefault="002573C3" w:rsidP="002573C3">
      <w:pPr>
        <w:pStyle w:val="HOLTitle1"/>
        <w:rPr>
          <w:noProof/>
        </w:rPr>
      </w:pPr>
      <w:r w:rsidRPr="00D54414">
        <w:rPr>
          <w:noProof/>
        </w:rPr>
        <w:t>Hands-On Lab</w:t>
      </w:r>
    </w:p>
    <w:p w:rsidR="002573C3" w:rsidRPr="00D54414" w:rsidRDefault="00802AEF" w:rsidP="002573C3">
      <w:pPr>
        <w:pStyle w:val="HOLDescription"/>
        <w:rPr>
          <w:rFonts w:ascii="Arial Narrow" w:hAnsi="Arial Narrow"/>
          <w:noProof/>
          <w:sz w:val="56"/>
          <w:szCs w:val="56"/>
          <w:lang w:val="en-US"/>
        </w:rPr>
      </w:pPr>
      <w:r>
        <w:rPr>
          <w:rFonts w:ascii="Arial Narrow" w:hAnsi="Arial Narrow"/>
          <w:noProof/>
          <w:sz w:val="56"/>
          <w:szCs w:val="56"/>
          <w:lang w:val="en-US"/>
        </w:rPr>
        <w:t xml:space="preserve">Creating a </w:t>
      </w:r>
      <w:r w:rsidR="00D7109B">
        <w:rPr>
          <w:rFonts w:ascii="Arial Narrow" w:hAnsi="Arial Narrow"/>
          <w:noProof/>
          <w:sz w:val="56"/>
          <w:szCs w:val="56"/>
          <w:lang w:val="en-US"/>
        </w:rPr>
        <w:t xml:space="preserve">Windows 8 </w:t>
      </w:r>
      <w:r w:rsidR="00B95A8B">
        <w:rPr>
          <w:rFonts w:ascii="Arial Narrow" w:hAnsi="Arial Narrow"/>
          <w:noProof/>
          <w:sz w:val="56"/>
          <w:szCs w:val="56"/>
          <w:lang w:val="en-US"/>
        </w:rPr>
        <w:t>Metro Style A</w:t>
      </w:r>
      <w:r>
        <w:rPr>
          <w:rFonts w:ascii="Arial Narrow" w:hAnsi="Arial Narrow"/>
          <w:noProof/>
          <w:sz w:val="56"/>
          <w:szCs w:val="56"/>
          <w:lang w:val="en-US"/>
        </w:rPr>
        <w:t>pp</w:t>
      </w:r>
      <w:r w:rsidR="00081E05">
        <w:rPr>
          <w:rFonts w:ascii="Arial Narrow" w:hAnsi="Arial Narrow"/>
          <w:noProof/>
          <w:sz w:val="56"/>
          <w:szCs w:val="56"/>
          <w:lang w:val="en-US"/>
        </w:rPr>
        <w:t xml:space="preserve"> </w:t>
      </w:r>
    </w:p>
    <w:p w:rsidR="002573C3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1835C9" w:rsidRDefault="001835C9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1835C9" w:rsidRDefault="001835C9" w:rsidP="001835C9">
      <w:pPr>
        <w:pStyle w:val="Bodynoindent"/>
        <w:rPr>
          <w:noProof/>
        </w:rPr>
      </w:pPr>
      <w:r>
        <w:rPr>
          <w:noProof/>
        </w:rPr>
        <w:t>Lab version:</w:t>
      </w:r>
      <w:r w:rsidRPr="001835C9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  <w:t>1.0.0</w:t>
      </w:r>
    </w:p>
    <w:p w:rsidR="001835C9" w:rsidRPr="00D54414" w:rsidRDefault="001835C9" w:rsidP="001835C9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  <w:r w:rsidRPr="001835C9">
        <w:rPr>
          <w:rFonts w:ascii="Arial" w:eastAsia="Batang" w:hAnsi="Arial" w:cs="Times New Roman"/>
          <w:noProof/>
          <w:szCs w:val="20"/>
          <w:lang w:eastAsia="ko-KR"/>
        </w:rPr>
        <w:t>Last updated:</w:t>
      </w:r>
      <w:r>
        <w:rPr>
          <w:rFonts w:ascii="Arial" w:eastAsia="Batang" w:hAnsi="Arial" w:cs="Times New Roman"/>
          <w:noProof/>
          <w:szCs w:val="20"/>
          <w:lang w:eastAsia="ko-KR"/>
        </w:rPr>
        <w:tab/>
      </w:r>
      <w:r>
        <w:rPr>
          <w:rFonts w:ascii="Arial" w:eastAsia="Batang" w:hAnsi="Arial" w:cs="Times New Roman"/>
          <w:noProof/>
          <w:szCs w:val="20"/>
          <w:lang w:eastAsia="ko-KR"/>
        </w:rPr>
        <w:tab/>
      </w:r>
      <w:r w:rsidR="00090860" w:rsidRPr="001835C9">
        <w:rPr>
          <w:rFonts w:ascii="Arial" w:eastAsia="Batang" w:hAnsi="Arial" w:cs="Times New Roman"/>
          <w:noProof/>
          <w:szCs w:val="20"/>
          <w:lang w:eastAsia="ko-KR"/>
        </w:rPr>
        <w:fldChar w:fldCharType="begin"/>
      </w:r>
      <w:r w:rsidRPr="001835C9">
        <w:rPr>
          <w:rFonts w:ascii="Arial" w:eastAsia="Batang" w:hAnsi="Arial" w:cs="Times New Roman"/>
          <w:noProof/>
          <w:szCs w:val="20"/>
          <w:lang w:eastAsia="ko-KR"/>
        </w:rPr>
        <w:instrText xml:space="preserve"> DATE \@ "M/d/yyyy" </w:instrText>
      </w:r>
      <w:r w:rsidR="00090860" w:rsidRPr="001835C9">
        <w:rPr>
          <w:rFonts w:ascii="Arial" w:eastAsia="Batang" w:hAnsi="Arial" w:cs="Times New Roman"/>
          <w:noProof/>
          <w:szCs w:val="20"/>
          <w:lang w:eastAsia="ko-KR"/>
        </w:rPr>
        <w:fldChar w:fldCharType="separate"/>
      </w:r>
      <w:r w:rsidR="00FC1FEC">
        <w:rPr>
          <w:rFonts w:ascii="Arial" w:eastAsia="Batang" w:hAnsi="Arial" w:cs="Times New Roman"/>
          <w:noProof/>
          <w:szCs w:val="20"/>
          <w:lang w:eastAsia="ko-KR"/>
        </w:rPr>
        <w:t>6/9/2012</w:t>
      </w:r>
      <w:r w:rsidR="00090860" w:rsidRPr="001835C9">
        <w:rPr>
          <w:rFonts w:ascii="Arial" w:eastAsia="Batang" w:hAnsi="Arial" w:cs="Times New Roman"/>
          <w:noProof/>
          <w:szCs w:val="20"/>
          <w:lang w:eastAsia="ko-KR"/>
        </w:rPr>
        <w:fldChar w:fldCharType="end"/>
      </w:r>
    </w:p>
    <w:p w:rsidR="001835C9" w:rsidRPr="001835C9" w:rsidRDefault="001835C9" w:rsidP="002573C3">
      <w:pPr>
        <w:spacing w:after="0" w:line="240" w:lineRule="auto"/>
        <w:rPr>
          <w:rFonts w:ascii="Arial" w:eastAsia="Batang" w:hAnsi="Arial" w:cs="Times New Roman"/>
          <w:noProof/>
          <w:szCs w:val="20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D54414" w:rsidRDefault="002573C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Default="002573C3" w:rsidP="002573C3">
      <w:pPr>
        <w:rPr>
          <w:noProof/>
        </w:rPr>
      </w:pPr>
      <w:r w:rsidRPr="00D54414">
        <w:rPr>
          <w:noProof/>
          <w:lang w:eastAsia="ko-KR" w:bidi="ar-SA"/>
        </w:rPr>
        <w:drawing>
          <wp:inline distT="0" distB="0" distL="0" distR="0">
            <wp:extent cx="3467100" cy="857250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8B" w:rsidRDefault="002573C3" w:rsidP="002573C3">
      <w:pPr>
        <w:pStyle w:val="TOC1"/>
      </w:pPr>
      <w:r w:rsidRPr="00D54414">
        <w:br w:type="page"/>
      </w:r>
      <w:bookmarkStart w:id="0" w:name="_Toc168302996"/>
      <w:bookmarkStart w:id="1" w:name="_Toc168399728"/>
      <w:r w:rsidRPr="00D54414">
        <w:lastRenderedPageBreak/>
        <w:t>Contents</w:t>
      </w:r>
      <w:bookmarkEnd w:id="0"/>
      <w:bookmarkEnd w:id="1"/>
      <w:r w:rsidR="00090860">
        <w:fldChar w:fldCharType="begin"/>
      </w:r>
      <w:r>
        <w:instrText xml:space="preserve">  </w:instrText>
      </w:r>
      <w:r w:rsidR="00090860">
        <w:fldChar w:fldCharType="end"/>
      </w:r>
      <w:r w:rsidR="00090860" w:rsidRPr="00D54414">
        <w:rPr>
          <w:caps w:val="0"/>
        </w:rPr>
        <w:fldChar w:fldCharType="begin"/>
      </w:r>
      <w:r w:rsidRPr="00D54414">
        <w:instrText xml:space="preserve"> TOC \h \z \t "Heading 3,2,pp Topic,1,PP Procedure start,3" </w:instrText>
      </w:r>
      <w:r w:rsidR="00090860" w:rsidRPr="00D54414">
        <w:rPr>
          <w:caps w:val="0"/>
        </w:rPr>
        <w:fldChar w:fldCharType="separate"/>
      </w:r>
    </w:p>
    <w:p w:rsidR="00B95A8B" w:rsidRDefault="005A04CA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en-US" w:bidi="ar-SA"/>
        </w:rPr>
      </w:pPr>
      <w:hyperlink w:anchor="_Toc321032925" w:history="1">
        <w:r w:rsidR="00B95A8B" w:rsidRPr="00E4783E">
          <w:rPr>
            <w:rStyle w:val="Hyperlink"/>
          </w:rPr>
          <w:t>Overview</w:t>
        </w:r>
        <w:r w:rsidR="00B95A8B">
          <w:rPr>
            <w:webHidden/>
          </w:rPr>
          <w:tab/>
        </w:r>
        <w:r w:rsidR="00B95A8B">
          <w:rPr>
            <w:webHidden/>
          </w:rPr>
          <w:fldChar w:fldCharType="begin"/>
        </w:r>
        <w:r w:rsidR="00B95A8B">
          <w:rPr>
            <w:webHidden/>
          </w:rPr>
          <w:instrText xml:space="preserve"> PAGEREF _Toc321032925 \h </w:instrText>
        </w:r>
        <w:r w:rsidR="00B95A8B">
          <w:rPr>
            <w:webHidden/>
          </w:rPr>
        </w:r>
        <w:r w:rsidR="00B95A8B">
          <w:rPr>
            <w:webHidden/>
          </w:rPr>
          <w:fldChar w:fldCharType="separate"/>
        </w:r>
        <w:r w:rsidR="00B95A8B">
          <w:rPr>
            <w:webHidden/>
          </w:rPr>
          <w:t>3</w:t>
        </w:r>
        <w:r w:rsidR="00B95A8B">
          <w:rPr>
            <w:webHidden/>
          </w:rPr>
          <w:fldChar w:fldCharType="end"/>
        </w:r>
      </w:hyperlink>
    </w:p>
    <w:p w:rsidR="00B95A8B" w:rsidRDefault="005A04CA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en-US" w:bidi="ar-SA"/>
        </w:rPr>
      </w:pPr>
      <w:hyperlink w:anchor="_Toc321032926" w:history="1">
        <w:r w:rsidR="00B95A8B" w:rsidRPr="00E4783E">
          <w:rPr>
            <w:rStyle w:val="Hyperlink"/>
            <w:rFonts w:eastAsia="Arial Unicode MS"/>
          </w:rPr>
          <w:t>Exercise 1: Create a Metro style app</w:t>
        </w:r>
        <w:r w:rsidR="00B95A8B">
          <w:rPr>
            <w:webHidden/>
          </w:rPr>
          <w:tab/>
        </w:r>
        <w:r w:rsidR="00B95A8B">
          <w:rPr>
            <w:webHidden/>
          </w:rPr>
          <w:fldChar w:fldCharType="begin"/>
        </w:r>
        <w:r w:rsidR="00B95A8B">
          <w:rPr>
            <w:webHidden/>
          </w:rPr>
          <w:instrText xml:space="preserve"> PAGEREF _Toc321032926 \h </w:instrText>
        </w:r>
        <w:r w:rsidR="00B95A8B">
          <w:rPr>
            <w:webHidden/>
          </w:rPr>
        </w:r>
        <w:r w:rsidR="00B95A8B">
          <w:rPr>
            <w:webHidden/>
          </w:rPr>
          <w:fldChar w:fldCharType="separate"/>
        </w:r>
        <w:r w:rsidR="00B95A8B">
          <w:rPr>
            <w:webHidden/>
          </w:rPr>
          <w:t>4</w:t>
        </w:r>
        <w:r w:rsidR="00B95A8B">
          <w:rPr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27" w:history="1">
        <w:r w:rsidR="00B95A8B" w:rsidRPr="00E4783E">
          <w:rPr>
            <w:rStyle w:val="Hyperlink"/>
            <w:noProof/>
          </w:rPr>
          <w:t>Task 1 – Create the Project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_Toc321032927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4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28" w:history="1">
        <w:r w:rsidR="00B95A8B" w:rsidRPr="00E4783E">
          <w:rPr>
            <w:rStyle w:val="Hyperlink"/>
            <w:noProof/>
          </w:rPr>
          <w:t>Task 2 – Familiarize Yourself with the Project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_Toc321032928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7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29" w:history="1">
        <w:r w:rsidR="00B95A8B" w:rsidRPr="00E4783E">
          <w:rPr>
            <w:rStyle w:val="Hyperlink"/>
            <w:noProof/>
          </w:rPr>
          <w:t>Task 3 – Customize the Start Page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_Toc321032929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8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30" w:history="1">
        <w:r w:rsidR="00B95A8B" w:rsidRPr="00E4783E">
          <w:rPr>
            <w:rStyle w:val="Hyperlink"/>
            <w:noProof/>
          </w:rPr>
          <w:t>Task 4 – Customize the Branding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_Toc321032930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8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en-US" w:bidi="ar-SA"/>
        </w:rPr>
      </w:pPr>
      <w:hyperlink w:anchor="_Toc321032931" w:history="1">
        <w:r w:rsidR="00B95A8B" w:rsidRPr="00E4783E">
          <w:rPr>
            <w:rStyle w:val="Hyperlink"/>
            <w:rFonts w:eastAsia="Arial Unicode MS"/>
          </w:rPr>
          <w:t>Exercise 2: Load Recipe Data</w:t>
        </w:r>
        <w:r w:rsidR="00B95A8B">
          <w:rPr>
            <w:webHidden/>
          </w:rPr>
          <w:tab/>
        </w:r>
        <w:r w:rsidR="00B95A8B">
          <w:rPr>
            <w:webHidden/>
          </w:rPr>
          <w:fldChar w:fldCharType="begin"/>
        </w:r>
        <w:r w:rsidR="00B95A8B">
          <w:rPr>
            <w:webHidden/>
          </w:rPr>
          <w:instrText xml:space="preserve"> PAGEREF _Toc321032931 \h </w:instrText>
        </w:r>
        <w:r w:rsidR="00B95A8B">
          <w:rPr>
            <w:webHidden/>
          </w:rPr>
        </w:r>
        <w:r w:rsidR="00B95A8B">
          <w:rPr>
            <w:webHidden/>
          </w:rPr>
          <w:fldChar w:fldCharType="separate"/>
        </w:r>
        <w:r w:rsidR="00B95A8B">
          <w:rPr>
            <w:webHidden/>
          </w:rPr>
          <w:t>10</w:t>
        </w:r>
        <w:r w:rsidR="00B95A8B">
          <w:rPr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32" w:history="1">
        <w:r w:rsidR="00B95A8B" w:rsidRPr="00E4783E">
          <w:rPr>
            <w:rStyle w:val="Hyperlink"/>
            <w:noProof/>
          </w:rPr>
          <w:t>Task 1 – Prepare Local Recipe Data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_Toc321032932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10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33" w:history="1">
        <w:r w:rsidR="00B95A8B" w:rsidRPr="00E4783E">
          <w:rPr>
            <w:rStyle w:val="Hyperlink"/>
            <w:noProof/>
          </w:rPr>
          <w:t>Task 2 – Load Recipe Data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_Toc321032933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11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en-US" w:bidi="ar-SA"/>
        </w:rPr>
      </w:pPr>
      <w:hyperlink w:anchor="_Toc321032934" w:history="1">
        <w:r w:rsidR="00B95A8B" w:rsidRPr="00E4783E">
          <w:rPr>
            <w:rStyle w:val="Hyperlink"/>
          </w:rPr>
          <w:t>Exercise 3: Customize the UI</w:t>
        </w:r>
        <w:r w:rsidR="00B95A8B">
          <w:rPr>
            <w:webHidden/>
          </w:rPr>
          <w:tab/>
        </w:r>
        <w:r w:rsidR="00B95A8B">
          <w:rPr>
            <w:webHidden/>
          </w:rPr>
          <w:fldChar w:fldCharType="begin"/>
        </w:r>
        <w:r w:rsidR="00B95A8B">
          <w:rPr>
            <w:webHidden/>
          </w:rPr>
          <w:instrText xml:space="preserve"> PAGEREF _Toc321032934 \h </w:instrText>
        </w:r>
        <w:r w:rsidR="00B95A8B">
          <w:rPr>
            <w:webHidden/>
          </w:rPr>
        </w:r>
        <w:r w:rsidR="00B95A8B">
          <w:rPr>
            <w:webHidden/>
          </w:rPr>
          <w:fldChar w:fldCharType="separate"/>
        </w:r>
        <w:r w:rsidR="00B95A8B">
          <w:rPr>
            <w:webHidden/>
          </w:rPr>
          <w:t>13</w:t>
        </w:r>
        <w:r w:rsidR="00B95A8B">
          <w:rPr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35" w:history="1">
        <w:r w:rsidR="00B95A8B" w:rsidRPr="00E4783E">
          <w:rPr>
            <w:rStyle w:val="Hyperlink"/>
            <w:noProof/>
          </w:rPr>
          <w:t>Task 1 – Modify the Start Page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_Toc321032935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13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36" w:history="1">
        <w:r w:rsidR="00B95A8B" w:rsidRPr="00E4783E">
          <w:rPr>
            <w:rStyle w:val="Hyperlink"/>
            <w:noProof/>
          </w:rPr>
          <w:t>Task 2 – Modify the Group-Detail Page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_Toc321032936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14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3"/>
        <w:tabs>
          <w:tab w:val="right" w:leader="dot" w:pos="9350"/>
        </w:tabs>
        <w:rPr>
          <w:noProof/>
          <w:lang w:bidi="ar-SA"/>
        </w:rPr>
      </w:pPr>
      <w:hyperlink w:anchor="_Toc321032937" w:history="1">
        <w:r w:rsidR="00B95A8B" w:rsidRPr="00E4783E">
          <w:rPr>
            <w:rStyle w:val="Hyperlink"/>
            <w:noProof/>
          </w:rPr>
          <w:t>Task 3 – Modify the Item-Detail Page</w:t>
        </w:r>
        <w:r w:rsidR="00B95A8B">
          <w:rPr>
            <w:noProof/>
            <w:webHidden/>
          </w:rPr>
          <w:tab/>
        </w:r>
        <w:r w:rsidR="00B95A8B">
          <w:rPr>
            <w:noProof/>
            <w:webHidden/>
          </w:rPr>
          <w:fldChar w:fldCharType="begin"/>
        </w:r>
        <w:r w:rsidR="00B95A8B">
          <w:rPr>
            <w:noProof/>
            <w:webHidden/>
          </w:rPr>
          <w:instrText xml:space="preserve"> PAGEREF _Toc321032937 \h </w:instrText>
        </w:r>
        <w:r w:rsidR="00B95A8B">
          <w:rPr>
            <w:noProof/>
            <w:webHidden/>
          </w:rPr>
        </w:r>
        <w:r w:rsidR="00B95A8B">
          <w:rPr>
            <w:noProof/>
            <w:webHidden/>
          </w:rPr>
          <w:fldChar w:fldCharType="separate"/>
        </w:r>
        <w:r w:rsidR="00B95A8B">
          <w:rPr>
            <w:noProof/>
            <w:webHidden/>
          </w:rPr>
          <w:t>16</w:t>
        </w:r>
        <w:r w:rsidR="00B95A8B">
          <w:rPr>
            <w:noProof/>
            <w:webHidden/>
          </w:rPr>
          <w:fldChar w:fldCharType="end"/>
        </w:r>
      </w:hyperlink>
    </w:p>
    <w:p w:rsidR="00B95A8B" w:rsidRDefault="005A04CA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en-US" w:bidi="ar-SA"/>
        </w:rPr>
      </w:pPr>
      <w:hyperlink w:anchor="_Toc321032938" w:history="1">
        <w:r w:rsidR="00B95A8B" w:rsidRPr="00E4783E">
          <w:rPr>
            <w:rStyle w:val="Hyperlink"/>
          </w:rPr>
          <w:t>Summary</w:t>
        </w:r>
        <w:r w:rsidR="00B95A8B">
          <w:rPr>
            <w:webHidden/>
          </w:rPr>
          <w:tab/>
        </w:r>
        <w:r w:rsidR="00B95A8B">
          <w:rPr>
            <w:webHidden/>
          </w:rPr>
          <w:fldChar w:fldCharType="begin"/>
        </w:r>
        <w:r w:rsidR="00B95A8B">
          <w:rPr>
            <w:webHidden/>
          </w:rPr>
          <w:instrText xml:space="preserve"> PAGEREF _Toc321032938 \h </w:instrText>
        </w:r>
        <w:r w:rsidR="00B95A8B">
          <w:rPr>
            <w:webHidden/>
          </w:rPr>
        </w:r>
        <w:r w:rsidR="00B95A8B">
          <w:rPr>
            <w:webHidden/>
          </w:rPr>
          <w:fldChar w:fldCharType="separate"/>
        </w:r>
        <w:r w:rsidR="00B95A8B">
          <w:rPr>
            <w:webHidden/>
          </w:rPr>
          <w:t>20</w:t>
        </w:r>
        <w:r w:rsidR="00B95A8B">
          <w:rPr>
            <w:webHidden/>
          </w:rPr>
          <w:fldChar w:fldCharType="end"/>
        </w:r>
      </w:hyperlink>
    </w:p>
    <w:p w:rsidR="002573C3" w:rsidRPr="00D54414" w:rsidRDefault="00090860" w:rsidP="002573C3">
      <w:pPr>
        <w:rPr>
          <w:noProof/>
        </w:rPr>
      </w:pPr>
      <w:r w:rsidRPr="00D54414">
        <w:rPr>
          <w:rFonts w:eastAsia="Batang"/>
          <w:noProof/>
          <w:szCs w:val="20"/>
          <w:lang w:eastAsia="ko-KR"/>
        </w:rPr>
        <w:fldChar w:fldCharType="end"/>
      </w:r>
      <w:r w:rsidR="002573C3" w:rsidRPr="00D54414">
        <w:rPr>
          <w:noProof/>
        </w:rPr>
        <w:br w:type="page"/>
      </w:r>
    </w:p>
    <w:p w:rsidR="007513B5" w:rsidRDefault="007513B5" w:rsidP="006A0032">
      <w:pPr>
        <w:pStyle w:val="ppTopic"/>
        <w:rPr>
          <w:rFonts w:eastAsia="Arial Unicode MS"/>
          <w:noProof/>
        </w:rPr>
      </w:pPr>
    </w:p>
    <w:bookmarkStart w:id="2" w:name="_Toc321032925" w:displacedByCustomXml="next"/>
    <w:sdt>
      <w:sdtPr>
        <w:alias w:val="Topic"/>
        <w:tag w:val="50e863b2-ffbb-43d6-aa22-1f8d068f00eb"/>
        <w:id w:val="440965237"/>
        <w:placeholder>
          <w:docPart w:val="DefaultPlaceholder_1082065158"/>
        </w:placeholder>
        <w:text/>
      </w:sdtPr>
      <w:sdtEndPr/>
      <w:sdtContent>
        <w:p w:rsidR="006A0032" w:rsidRDefault="005A2C4A" w:rsidP="006A0032">
          <w:pPr>
            <w:pStyle w:val="ppTopic"/>
          </w:pPr>
          <w:r>
            <w:rPr>
              <w:rFonts w:hint="eastAsia"/>
              <w:lang w:eastAsia="ko-KR"/>
            </w:rPr>
            <w:t>Overview</w:t>
          </w:r>
        </w:p>
      </w:sdtContent>
    </w:sdt>
    <w:bookmarkEnd w:id="2" w:displacedByCustomXml="prev"/>
    <w:p w:rsidR="00EC2849" w:rsidRDefault="00715292" w:rsidP="00EC2849">
      <w:pPr>
        <w:pStyle w:val="ppBodyText"/>
      </w:pPr>
      <w:r>
        <w:t xml:space="preserve">Contoso Cookbook is a </w:t>
      </w:r>
      <w:r w:rsidR="009514C4">
        <w:t xml:space="preserve">series of hands on </w:t>
      </w:r>
      <w:r w:rsidR="00EC08F2">
        <w:t xml:space="preserve">labs </w:t>
      </w:r>
      <w:r w:rsidR="009514C4">
        <w:t xml:space="preserve">designed to immerse you into </w:t>
      </w:r>
      <w:r w:rsidR="00EC08F2">
        <w:t xml:space="preserve">Windows </w:t>
      </w:r>
      <w:r w:rsidR="000325AE">
        <w:t>8 Metro style app development. As you work though the labs</w:t>
      </w:r>
      <w:r w:rsidR="009514C4">
        <w:t>, you will create a beautiful, functional,</w:t>
      </w:r>
      <w:r w:rsidR="005F66E7">
        <w:t xml:space="preserve"> real </w:t>
      </w:r>
      <w:r w:rsidR="009514C4">
        <w:t>world, Metro st</w:t>
      </w:r>
      <w:r w:rsidR="00EC2849">
        <w:t>yle app</w:t>
      </w:r>
      <w:r w:rsidR="000325AE">
        <w:t xml:space="preserve"> that leverages some of the </w:t>
      </w:r>
      <w:r w:rsidR="00EC2849">
        <w:t>key fe</w:t>
      </w:r>
      <w:r w:rsidR="000325AE">
        <w:t xml:space="preserve">atures available in Windows 8. </w:t>
      </w:r>
      <w:r w:rsidR="005F66E7">
        <w:t>By the end of the series, you will know how to build a</w:t>
      </w:r>
      <w:r w:rsidR="000325AE">
        <w:t>n application that incorporates many</w:t>
      </w:r>
      <w:r w:rsidR="001E5271">
        <w:t xml:space="preserve"> of the </w:t>
      </w:r>
      <w:r w:rsidR="005F66E7">
        <w:t xml:space="preserve">key characteristics of a great Metro style app, including: </w:t>
      </w:r>
    </w:p>
    <w:p w:rsidR="00EC2849" w:rsidRDefault="00EC2849" w:rsidP="00EC2849">
      <w:pPr>
        <w:pStyle w:val="ppBodyText"/>
        <w:numPr>
          <w:ilvl w:val="0"/>
          <w:numId w:val="36"/>
        </w:numPr>
      </w:pPr>
      <w:r>
        <w:t xml:space="preserve">A Metro user experience that leverages the signature </w:t>
      </w:r>
      <w:r w:rsidR="000325AE">
        <w:t>Windows 8 controls such as GridView, ListV</w:t>
      </w:r>
      <w:r w:rsidR="008E5157">
        <w:t>iew, FlipView, AppBar, and Semantic Zoom</w:t>
      </w:r>
      <w:r>
        <w:t xml:space="preserve"> </w:t>
      </w:r>
      <w:r w:rsidR="005F66E7">
        <w:t xml:space="preserve">  </w:t>
      </w:r>
      <w:r w:rsidR="001E5271">
        <w:t xml:space="preserve"> </w:t>
      </w:r>
    </w:p>
    <w:p w:rsidR="005F66E7" w:rsidRDefault="005F66E7" w:rsidP="00EC2849">
      <w:pPr>
        <w:pStyle w:val="ppBodyText"/>
        <w:numPr>
          <w:ilvl w:val="0"/>
          <w:numId w:val="36"/>
        </w:numPr>
      </w:pPr>
      <w:r>
        <w:t xml:space="preserve">A user </w:t>
      </w:r>
      <w:r w:rsidR="00EC2849">
        <w:t xml:space="preserve">experience </w:t>
      </w:r>
      <w:r w:rsidR="00285D9E">
        <w:t xml:space="preserve">that scales </w:t>
      </w:r>
      <w:r w:rsidR="00EC2849">
        <w:t xml:space="preserve">across </w:t>
      </w:r>
      <w:r w:rsidR="00285D9E">
        <w:t xml:space="preserve">large and small displays and provides proper handling of </w:t>
      </w:r>
      <w:r w:rsidR="00EC2849">
        <w:t>snapping</w:t>
      </w:r>
      <w:r w:rsidR="00285D9E">
        <w:t xml:space="preserve"> and different </w:t>
      </w:r>
      <w:r>
        <w:t>orientation</w:t>
      </w:r>
      <w:r w:rsidR="008E5157">
        <w:t>s</w:t>
      </w:r>
    </w:p>
    <w:p w:rsidR="005F66E7" w:rsidRDefault="005F66E7" w:rsidP="00EC2849">
      <w:pPr>
        <w:pStyle w:val="ppBodyText"/>
        <w:numPr>
          <w:ilvl w:val="0"/>
          <w:numId w:val="36"/>
        </w:numPr>
      </w:pPr>
      <w:r>
        <w:t xml:space="preserve">Integration with Windows 8 charms through the settings, </w:t>
      </w:r>
      <w:r w:rsidR="008E5157">
        <w:t>search, and share contracts</w:t>
      </w:r>
    </w:p>
    <w:p w:rsidR="005F66E7" w:rsidRDefault="00285D9E" w:rsidP="00EC2849">
      <w:pPr>
        <w:pStyle w:val="ppBodyText"/>
        <w:numPr>
          <w:ilvl w:val="0"/>
          <w:numId w:val="36"/>
        </w:numPr>
      </w:pPr>
      <w:r>
        <w:t>H</w:t>
      </w:r>
      <w:r w:rsidR="008E5157">
        <w:t>andling of lifecycle and application-</w:t>
      </w:r>
      <w:r w:rsidR="005F66E7">
        <w:t>model events to properl</w:t>
      </w:r>
      <w:r>
        <w:t xml:space="preserve">y save and restore state and roam settings so the </w:t>
      </w:r>
      <w:r w:rsidR="00C54EEB">
        <w:t>users can</w:t>
      </w:r>
      <w:r>
        <w:t xml:space="preserve"> seamless transition</w:t>
      </w:r>
      <w:r w:rsidR="008E5157">
        <w:t xml:space="preserve"> across tasks and even devices</w:t>
      </w:r>
    </w:p>
    <w:p w:rsidR="00285D9E" w:rsidRDefault="00285D9E" w:rsidP="00EC2849">
      <w:pPr>
        <w:pStyle w:val="ppBodyText"/>
        <w:numPr>
          <w:ilvl w:val="0"/>
          <w:numId w:val="36"/>
        </w:numPr>
      </w:pPr>
      <w:r>
        <w:t>Seamless integration with modern hardware to implement features s</w:t>
      </w:r>
      <w:r w:rsidR="008E5157">
        <w:t>uch as photo and video capture</w:t>
      </w:r>
    </w:p>
    <w:p w:rsidR="005F66E7" w:rsidRDefault="005F66E7" w:rsidP="00EC2849">
      <w:pPr>
        <w:pStyle w:val="ppBodyText"/>
        <w:numPr>
          <w:ilvl w:val="0"/>
          <w:numId w:val="36"/>
        </w:numPr>
      </w:pPr>
      <w:r>
        <w:t xml:space="preserve">Secondary tile pinning, notifications and badges to </w:t>
      </w:r>
      <w:r w:rsidR="00285D9E">
        <w:t>keep your application’s content aliv</w:t>
      </w:r>
      <w:r w:rsidR="008E5157">
        <w:t>e ever-present to the end-user</w:t>
      </w:r>
    </w:p>
    <w:p w:rsidR="00285D9E" w:rsidRDefault="00285D9E" w:rsidP="00285D9E">
      <w:pPr>
        <w:pStyle w:val="ppBodyText"/>
        <w:numPr>
          <w:ilvl w:val="0"/>
          <w:numId w:val="36"/>
        </w:numPr>
      </w:pPr>
      <w:r>
        <w:t>Integration with the Windows store APIs fo</w:t>
      </w:r>
      <w:r w:rsidR="008E5157">
        <w:t>r trial and in-app purchasing</w:t>
      </w:r>
    </w:p>
    <w:p w:rsidR="006009AB" w:rsidRDefault="00285D9E" w:rsidP="00285D9E">
      <w:pPr>
        <w:pStyle w:val="ppBodyText"/>
        <w:numPr>
          <w:ilvl w:val="0"/>
          <w:numId w:val="0"/>
        </w:numPr>
      </w:pPr>
      <w:r>
        <w:br/>
      </w:r>
      <w:r w:rsidR="00FE555A">
        <w:t>In this</w:t>
      </w:r>
      <w:r>
        <w:t xml:space="preserve"> </w:t>
      </w:r>
      <w:r w:rsidR="00FE555A">
        <w:t xml:space="preserve">first </w:t>
      </w:r>
      <w:r w:rsidR="00EC08F2">
        <w:t xml:space="preserve">lab </w:t>
      </w:r>
      <w:r w:rsidR="00FE555A">
        <w:t xml:space="preserve">in </w:t>
      </w:r>
      <w:r w:rsidR="00EC08F2">
        <w:t xml:space="preserve">the </w:t>
      </w:r>
      <w:r w:rsidR="00FE555A">
        <w:t>series</w:t>
      </w:r>
      <w:r w:rsidR="00715292">
        <w:t xml:space="preserve">, you will </w:t>
      </w:r>
      <w:r w:rsidR="00761D81">
        <w:t xml:space="preserve">use XAML and C# </w:t>
      </w:r>
      <w:r w:rsidR="00FE555A">
        <w:t xml:space="preserve">to create </w:t>
      </w:r>
      <w:r>
        <w:t>the application, implement navigation, download th</w:t>
      </w:r>
      <w:r w:rsidR="008E5157">
        <w:t>e data from Windows Azure (or load it locally if you don’t have an Internet connection)</w:t>
      </w:r>
      <w:r>
        <w:t xml:space="preserve">, and connect the data to controls using data binding.     </w:t>
      </w:r>
    </w:p>
    <w:p w:rsidR="002573C3" w:rsidRDefault="002573C3" w:rsidP="002573C3">
      <w:pPr>
        <w:pStyle w:val="Heading1"/>
        <w:rPr>
          <w:rFonts w:eastAsia="Arial Unicode MS"/>
          <w:noProof/>
        </w:rPr>
      </w:pPr>
      <w:r w:rsidRPr="008A4A2C">
        <w:rPr>
          <w:rFonts w:eastAsia="Arial Unicode MS"/>
          <w:noProof/>
        </w:rPr>
        <w:t>Objectives</w:t>
      </w:r>
    </w:p>
    <w:p w:rsidR="00C40E9E" w:rsidRDefault="00AA22BA" w:rsidP="00364D1D">
      <w:pPr>
        <w:pStyle w:val="ppBodyText"/>
      </w:pPr>
      <w:r>
        <w:rPr>
          <w:noProof/>
        </w:rPr>
        <w:t>This lab will show you how to:</w:t>
      </w:r>
    </w:p>
    <w:p w:rsidR="00534BB4" w:rsidRDefault="00AA22BA" w:rsidP="007618F4">
      <w:pPr>
        <w:pStyle w:val="ppBulletList"/>
        <w:rPr>
          <w:noProof/>
        </w:rPr>
      </w:pPr>
      <w:r>
        <w:t>Create a new</w:t>
      </w:r>
      <w:r w:rsidR="005F1BEC">
        <w:t xml:space="preserve"> Metro </w:t>
      </w:r>
      <w:r w:rsidR="00081E05">
        <w:t xml:space="preserve">style app using </w:t>
      </w:r>
      <w:r w:rsidR="005F1BEC">
        <w:t>Visual Studio</w:t>
      </w:r>
      <w:r w:rsidR="00081E05">
        <w:t xml:space="preserve"> templates</w:t>
      </w:r>
    </w:p>
    <w:p w:rsidR="00AA22BA" w:rsidRDefault="00AA22BA" w:rsidP="007618F4">
      <w:pPr>
        <w:pStyle w:val="ppBulletList"/>
        <w:rPr>
          <w:noProof/>
        </w:rPr>
      </w:pPr>
      <w:r>
        <w:rPr>
          <w:noProof/>
        </w:rPr>
        <w:t>Understand the structure of the</w:t>
      </w:r>
      <w:r w:rsidR="005F1BEC">
        <w:rPr>
          <w:noProof/>
        </w:rPr>
        <w:t xml:space="preserve"> project and the files included</w:t>
      </w:r>
    </w:p>
    <w:p w:rsidR="001129B0" w:rsidRDefault="001129B0" w:rsidP="007618F4">
      <w:pPr>
        <w:pStyle w:val="ppBulletList"/>
        <w:rPr>
          <w:noProof/>
        </w:rPr>
      </w:pPr>
      <w:r>
        <w:rPr>
          <w:noProof/>
        </w:rPr>
        <w:t>Brand the application by supplying custom imagery for tiles and other elements</w:t>
      </w:r>
    </w:p>
    <w:p w:rsidR="00534BB4" w:rsidRDefault="00881B07" w:rsidP="007618F4">
      <w:pPr>
        <w:pStyle w:val="ppBulletList"/>
        <w:rPr>
          <w:noProof/>
        </w:rPr>
      </w:pPr>
      <w:r>
        <w:rPr>
          <w:noProof/>
        </w:rPr>
        <w:t xml:space="preserve">Use </w:t>
      </w:r>
      <w:r w:rsidR="00564377">
        <w:rPr>
          <w:noProof/>
        </w:rPr>
        <w:t xml:space="preserve">HttpClient class to retrieve </w:t>
      </w:r>
      <w:r w:rsidR="00F726B2">
        <w:rPr>
          <w:noProof/>
        </w:rPr>
        <w:t>recipe data</w:t>
      </w:r>
      <w:r w:rsidR="00564377">
        <w:rPr>
          <w:noProof/>
        </w:rPr>
        <w:t xml:space="preserve"> from Windows Azure</w:t>
      </w:r>
    </w:p>
    <w:p w:rsidR="00AA22BA" w:rsidRDefault="00AA22BA" w:rsidP="007618F4">
      <w:pPr>
        <w:pStyle w:val="ppBulletList"/>
        <w:rPr>
          <w:noProof/>
        </w:rPr>
      </w:pPr>
      <w:r>
        <w:rPr>
          <w:noProof/>
        </w:rPr>
        <w:t>Consume that data a</w:t>
      </w:r>
      <w:r w:rsidR="00564377">
        <w:rPr>
          <w:noProof/>
        </w:rPr>
        <w:t>nd data-bind to a Grid</w:t>
      </w:r>
      <w:r w:rsidR="00881B07">
        <w:rPr>
          <w:noProof/>
        </w:rPr>
        <w:t>View control</w:t>
      </w:r>
    </w:p>
    <w:p w:rsidR="00024C77" w:rsidRDefault="00024C77" w:rsidP="007618F4">
      <w:pPr>
        <w:pStyle w:val="ppBulletList"/>
        <w:rPr>
          <w:noProof/>
        </w:rPr>
      </w:pPr>
      <w:r>
        <w:rPr>
          <w:noProof/>
        </w:rPr>
        <w:lastRenderedPageBreak/>
        <w:t>Use data templates to customize the way data is presented by a ListView</w:t>
      </w:r>
    </w:p>
    <w:p w:rsidR="00AA22BA" w:rsidRDefault="009760C3" w:rsidP="007618F4">
      <w:pPr>
        <w:pStyle w:val="ppBulletList"/>
        <w:rPr>
          <w:noProof/>
        </w:rPr>
      </w:pPr>
      <w:r>
        <w:rPr>
          <w:noProof/>
        </w:rPr>
        <w:t>Modify the code and markup generated by Visual Studio to customize your application’s UI</w:t>
      </w:r>
    </w:p>
    <w:p w:rsidR="002573C3" w:rsidRDefault="002573C3" w:rsidP="002573C3">
      <w:pPr>
        <w:pStyle w:val="ppListEnd"/>
        <w:numPr>
          <w:ilvl w:val="0"/>
          <w:numId w:val="12"/>
        </w:numPr>
        <w:rPr>
          <w:noProof/>
          <w:highlight w:val="yellow"/>
        </w:rPr>
      </w:pPr>
    </w:p>
    <w:p w:rsidR="008D1B17" w:rsidRDefault="008D1B17" w:rsidP="008D1B17">
      <w:pPr>
        <w:pStyle w:val="Heading1"/>
        <w:rPr>
          <w:rFonts w:eastAsia="Arial Unicode MS"/>
          <w:noProof/>
        </w:rPr>
      </w:pPr>
      <w:bookmarkStart w:id="3" w:name="_Toc157870738"/>
      <w:r>
        <w:rPr>
          <w:rFonts w:eastAsia="Arial Unicode MS"/>
          <w:noProof/>
        </w:rPr>
        <w:t>System Requirements</w:t>
      </w:r>
    </w:p>
    <w:p w:rsidR="008D1B17" w:rsidRDefault="008D1B17" w:rsidP="008D1B17">
      <w:pPr>
        <w:pStyle w:val="ppBodyText"/>
        <w:rPr>
          <w:noProof/>
        </w:rPr>
      </w:pPr>
      <w:r w:rsidRPr="000907CB">
        <w:rPr>
          <w:noProof/>
        </w:rPr>
        <w:t>You must have the following items to complete this lab:</w:t>
      </w:r>
    </w:p>
    <w:p w:rsidR="008F3A3A" w:rsidRDefault="008F3A3A" w:rsidP="008F3A3A">
      <w:pPr>
        <w:pStyle w:val="ppBulletList"/>
        <w:rPr>
          <w:noProof/>
        </w:rPr>
      </w:pPr>
      <w:r>
        <w:rPr>
          <w:noProof/>
        </w:rPr>
        <w:t xml:space="preserve">Microsoft Windows 8 </w:t>
      </w:r>
      <w:r w:rsidR="00FC1FEC">
        <w:rPr>
          <w:rFonts w:hint="eastAsia"/>
          <w:noProof/>
          <w:lang w:eastAsia="ko-KR"/>
        </w:rPr>
        <w:t>Release</w:t>
      </w:r>
      <w:r w:rsidR="00984E79">
        <w:rPr>
          <w:noProof/>
        </w:rPr>
        <w:t xml:space="preserve"> Preview</w:t>
      </w:r>
    </w:p>
    <w:p w:rsidR="008D1B17" w:rsidRDefault="008D1B17" w:rsidP="008D1B17">
      <w:pPr>
        <w:pStyle w:val="ppBulletList"/>
        <w:rPr>
          <w:noProof/>
        </w:rPr>
      </w:pPr>
      <w:r>
        <w:rPr>
          <w:noProof/>
        </w:rPr>
        <w:t>Micr</w:t>
      </w:r>
      <w:r w:rsidR="00984E79">
        <w:rPr>
          <w:noProof/>
        </w:rPr>
        <w:t>osoft Visual Studio 201</w:t>
      </w:r>
      <w:r w:rsidR="00FC1FEC">
        <w:rPr>
          <w:rFonts w:hint="eastAsia"/>
          <w:noProof/>
          <w:lang w:eastAsia="ko-KR"/>
        </w:rPr>
        <w:t>2</w:t>
      </w:r>
      <w:r w:rsidR="00984E79">
        <w:rPr>
          <w:noProof/>
        </w:rPr>
        <w:t xml:space="preserve"> </w:t>
      </w:r>
      <w:r w:rsidR="00FC1FEC">
        <w:rPr>
          <w:rFonts w:hint="eastAsia"/>
          <w:noProof/>
          <w:lang w:eastAsia="ko-KR"/>
        </w:rPr>
        <w:t xml:space="preserve">RC </w:t>
      </w:r>
      <w:r w:rsidR="00534BC8">
        <w:rPr>
          <w:noProof/>
        </w:rPr>
        <w:t xml:space="preserve"> </w:t>
      </w:r>
      <w:r w:rsidR="00671DF4">
        <w:rPr>
          <w:noProof/>
        </w:rPr>
        <w:t>for Win</w:t>
      </w:r>
      <w:r w:rsidR="00984E79">
        <w:rPr>
          <w:noProof/>
        </w:rPr>
        <w:t>d</w:t>
      </w:r>
      <w:r w:rsidR="00534BC8">
        <w:rPr>
          <w:noProof/>
        </w:rPr>
        <w:t>ows 8</w:t>
      </w:r>
    </w:p>
    <w:p w:rsidR="008D1B17" w:rsidRDefault="008D1B17" w:rsidP="008D1B17">
      <w:pPr>
        <w:pStyle w:val="ppListEnd"/>
        <w:numPr>
          <w:ilvl w:val="0"/>
          <w:numId w:val="12"/>
        </w:numPr>
        <w:rPr>
          <w:noProof/>
          <w:highlight w:val="yellow"/>
        </w:rPr>
      </w:pPr>
    </w:p>
    <w:p w:rsidR="008D1B17" w:rsidRPr="002C05C8" w:rsidRDefault="008D1B17" w:rsidP="008D1B17">
      <w:pPr>
        <w:pStyle w:val="Heading1"/>
        <w:rPr>
          <w:noProof/>
        </w:rPr>
      </w:pPr>
      <w:r>
        <w:rPr>
          <w:noProof/>
        </w:rPr>
        <w:t>Setup</w:t>
      </w:r>
    </w:p>
    <w:p w:rsidR="008D1B17" w:rsidRPr="002C05C8" w:rsidRDefault="008D1B17" w:rsidP="008D1B17">
      <w:pPr>
        <w:pStyle w:val="ppBodyText"/>
        <w:rPr>
          <w:noProof/>
        </w:rPr>
      </w:pPr>
      <w:r w:rsidRPr="00C9666C">
        <w:rPr>
          <w:noProof/>
        </w:rPr>
        <w:t>You must perform the following steps to prepare your computer for this lab</w:t>
      </w:r>
      <w:r w:rsidR="00167916">
        <w:rPr>
          <w:noProof/>
        </w:rPr>
        <w:t>:</w:t>
      </w:r>
    </w:p>
    <w:p w:rsidR="008D1B17" w:rsidRPr="00C9666C" w:rsidRDefault="005170B2" w:rsidP="008D1B17">
      <w:pPr>
        <w:pStyle w:val="ppNumberList"/>
        <w:rPr>
          <w:noProof/>
        </w:rPr>
      </w:pPr>
      <w:r>
        <w:rPr>
          <w:rFonts w:eastAsia="Times New Roman"/>
          <w:lang w:bidi="ar-SA"/>
        </w:rPr>
        <w:t>Insta</w:t>
      </w:r>
      <w:r w:rsidR="006804A9">
        <w:rPr>
          <w:rFonts w:eastAsia="Times New Roman"/>
          <w:lang w:bidi="ar-SA"/>
        </w:rPr>
        <w:t xml:space="preserve">ll the Microsoft Windows 8 </w:t>
      </w:r>
      <w:r w:rsidR="00FC1FEC">
        <w:rPr>
          <w:rFonts w:hint="eastAsia"/>
          <w:noProof/>
          <w:lang w:eastAsia="ko-KR"/>
        </w:rPr>
        <w:t>Release</w:t>
      </w:r>
      <w:r w:rsidR="00FC1FEC">
        <w:rPr>
          <w:noProof/>
        </w:rPr>
        <w:t xml:space="preserve"> </w:t>
      </w:r>
      <w:r w:rsidR="006804A9">
        <w:rPr>
          <w:rFonts w:eastAsia="Times New Roman"/>
          <w:lang w:bidi="ar-SA"/>
        </w:rPr>
        <w:t>Preview</w:t>
      </w:r>
    </w:p>
    <w:p w:rsidR="008D1B17" w:rsidRPr="00C9666C" w:rsidRDefault="005170B2" w:rsidP="008D1B17">
      <w:pPr>
        <w:pStyle w:val="ppNumberList"/>
        <w:rPr>
          <w:noProof/>
        </w:rPr>
      </w:pPr>
      <w:r>
        <w:rPr>
          <w:rFonts w:eastAsia="Times New Roman"/>
          <w:lang w:bidi="ar-SA"/>
        </w:rPr>
        <w:t>Install the M</w:t>
      </w:r>
      <w:r w:rsidR="006804A9">
        <w:rPr>
          <w:rFonts w:eastAsia="Times New Roman"/>
          <w:lang w:bidi="ar-SA"/>
        </w:rPr>
        <w:t>icrosoft V</w:t>
      </w:r>
      <w:r w:rsidR="00534BC8">
        <w:rPr>
          <w:rFonts w:eastAsia="Times New Roman"/>
          <w:lang w:bidi="ar-SA"/>
        </w:rPr>
        <w:t xml:space="preserve">isual Studio </w:t>
      </w:r>
      <w:r w:rsidR="00FC1FEC">
        <w:rPr>
          <w:noProof/>
        </w:rPr>
        <w:t>201</w:t>
      </w:r>
      <w:r w:rsidR="00FC1FEC">
        <w:rPr>
          <w:rFonts w:hint="eastAsia"/>
          <w:noProof/>
          <w:lang w:eastAsia="ko-KR"/>
        </w:rPr>
        <w:t>2</w:t>
      </w:r>
      <w:r w:rsidR="00FC1FEC">
        <w:rPr>
          <w:noProof/>
        </w:rPr>
        <w:t xml:space="preserve"> </w:t>
      </w:r>
      <w:r w:rsidR="00FC1FEC">
        <w:rPr>
          <w:rFonts w:hint="eastAsia"/>
          <w:noProof/>
          <w:lang w:eastAsia="ko-KR"/>
        </w:rPr>
        <w:t>RC</w:t>
      </w:r>
      <w:r w:rsidR="00B513F1">
        <w:rPr>
          <w:rFonts w:hint="eastAsia"/>
          <w:noProof/>
          <w:lang w:eastAsia="ko-KR"/>
        </w:rPr>
        <w:t xml:space="preserve"> </w:t>
      </w:r>
      <w:bookmarkStart w:id="4" w:name="_GoBack"/>
      <w:bookmarkEnd w:id="4"/>
      <w:r w:rsidR="00534BC8">
        <w:rPr>
          <w:rFonts w:eastAsia="Times New Roman"/>
          <w:lang w:bidi="ar-SA"/>
        </w:rPr>
        <w:t xml:space="preserve"> for Windows 8</w:t>
      </w:r>
    </w:p>
    <w:p w:rsidR="008D1B17" w:rsidRPr="009053BF" w:rsidRDefault="008D1B17" w:rsidP="008D1B17">
      <w:pPr>
        <w:pStyle w:val="ppListEnd"/>
        <w:rPr>
          <w:noProof/>
        </w:rPr>
      </w:pPr>
    </w:p>
    <w:p w:rsidR="002573C3" w:rsidRPr="002C05C8" w:rsidRDefault="002573C3" w:rsidP="001768C6">
      <w:pPr>
        <w:pStyle w:val="Heading1"/>
        <w:rPr>
          <w:noProof/>
        </w:rPr>
      </w:pPr>
      <w:r w:rsidRPr="002C05C8">
        <w:rPr>
          <w:noProof/>
        </w:rPr>
        <w:t>Exercises</w:t>
      </w:r>
    </w:p>
    <w:p w:rsidR="002573C3" w:rsidRPr="002C05C8" w:rsidRDefault="002573C3" w:rsidP="002573C3">
      <w:pPr>
        <w:pStyle w:val="ppBodyText"/>
        <w:rPr>
          <w:noProof/>
        </w:rPr>
      </w:pPr>
      <w:r w:rsidRPr="002C05C8">
        <w:rPr>
          <w:noProof/>
        </w:rPr>
        <w:t>This Hands-On Lab comprise</w:t>
      </w:r>
      <w:r>
        <w:rPr>
          <w:noProof/>
        </w:rPr>
        <w:t>s</w:t>
      </w:r>
      <w:r w:rsidRPr="002C05C8">
        <w:rPr>
          <w:noProof/>
        </w:rPr>
        <w:t xml:space="preserve"> the following exercises:</w:t>
      </w:r>
    </w:p>
    <w:p w:rsidR="004F7323" w:rsidRPr="009053BF" w:rsidRDefault="0001562C" w:rsidP="009053BF">
      <w:pPr>
        <w:pStyle w:val="ppNumberList"/>
        <w:rPr>
          <w:noProof/>
        </w:rPr>
      </w:pPr>
      <w:r>
        <w:t xml:space="preserve">Create a Metro </w:t>
      </w:r>
      <w:r w:rsidR="00081E05">
        <w:t xml:space="preserve">style app </w:t>
      </w:r>
    </w:p>
    <w:p w:rsidR="003E1D57" w:rsidRDefault="005745AB" w:rsidP="003E1D57">
      <w:pPr>
        <w:pStyle w:val="ppNumberList"/>
        <w:rPr>
          <w:noProof/>
        </w:rPr>
      </w:pPr>
      <w:r>
        <w:t>Load</w:t>
      </w:r>
      <w:r w:rsidR="0001562C">
        <w:t xml:space="preserve"> Recipe Data</w:t>
      </w:r>
    </w:p>
    <w:p w:rsidR="0001562C" w:rsidRPr="009053BF" w:rsidRDefault="0001562C" w:rsidP="003E1D57">
      <w:pPr>
        <w:pStyle w:val="ppNumberList"/>
        <w:rPr>
          <w:noProof/>
        </w:rPr>
      </w:pPr>
      <w:r>
        <w:t>Customize the UI</w:t>
      </w:r>
    </w:p>
    <w:p w:rsidR="002573C3" w:rsidRPr="00E96D2A" w:rsidRDefault="002573C3" w:rsidP="002573C3">
      <w:pPr>
        <w:pStyle w:val="ppListEnd"/>
        <w:numPr>
          <w:ilvl w:val="0"/>
          <w:numId w:val="12"/>
        </w:numPr>
        <w:rPr>
          <w:noProof/>
        </w:rPr>
      </w:pPr>
    </w:p>
    <w:p w:rsidR="002573C3" w:rsidRPr="00E96D2A" w:rsidRDefault="002573C3" w:rsidP="002573C3">
      <w:pPr>
        <w:pStyle w:val="ppBodyText"/>
        <w:rPr>
          <w:noProof/>
        </w:rPr>
      </w:pPr>
      <w:r w:rsidRPr="00E96D2A">
        <w:rPr>
          <w:noProof/>
        </w:rPr>
        <w:t xml:space="preserve">Estimated time to complete this lab: </w:t>
      </w:r>
      <w:r w:rsidR="006F5C39">
        <w:rPr>
          <w:b/>
          <w:noProof/>
        </w:rPr>
        <w:t xml:space="preserve"> 40</w:t>
      </w:r>
      <w:r w:rsidR="003E1D57">
        <w:rPr>
          <w:b/>
          <w:noProof/>
        </w:rPr>
        <w:t xml:space="preserve"> </w:t>
      </w:r>
      <w:r w:rsidR="006F5C39">
        <w:rPr>
          <w:b/>
          <w:noProof/>
        </w:rPr>
        <w:t xml:space="preserve">to 60 </w:t>
      </w:r>
      <w:r w:rsidRPr="00E96D2A">
        <w:rPr>
          <w:b/>
          <w:noProof/>
        </w:rPr>
        <w:t>minutes</w:t>
      </w:r>
      <w:r w:rsidRPr="00E96D2A">
        <w:rPr>
          <w:noProof/>
        </w:rPr>
        <w:t>.</w:t>
      </w:r>
    </w:p>
    <w:bookmarkEnd w:id="3"/>
    <w:p w:rsidR="009053BF" w:rsidRDefault="009053BF" w:rsidP="009053BF">
      <w:pPr>
        <w:pStyle w:val="ppBodyText"/>
      </w:pPr>
    </w:p>
    <w:bookmarkStart w:id="5" w:name="_Toc321032926" w:displacedByCustomXml="next"/>
    <w:sdt>
      <w:sdtPr>
        <w:rPr>
          <w:rFonts w:eastAsia="Arial Unicode MS"/>
        </w:rPr>
        <w:alias w:val="Topic"/>
        <w:tag w:val="08c1d3a0-0a8d-46e3-9844-bc1433dc10c4"/>
        <w:id w:val="-180206333"/>
        <w:placeholder>
          <w:docPart w:val="DefaultPlaceholder_1082065158"/>
        </w:placeholder>
        <w:text/>
      </w:sdtPr>
      <w:sdtEndPr/>
      <w:sdtContent>
        <w:p w:rsidR="007B2C19" w:rsidRDefault="005A2C4A" w:rsidP="007B2C19">
          <w:pPr>
            <w:pStyle w:val="ppTopic"/>
            <w:rPr>
              <w:rFonts w:eastAsia="Arial Unicode MS"/>
            </w:rPr>
          </w:pPr>
          <w:r>
            <w:rPr>
              <w:rFonts w:eastAsia="Arial Unicode MS" w:hint="eastAsia"/>
              <w:lang w:eastAsia="ko-KR"/>
            </w:rPr>
            <w:t>Exercise 1: Create a Metro style app</w:t>
          </w:r>
        </w:p>
      </w:sdtContent>
    </w:sdt>
    <w:bookmarkEnd w:id="5" w:displacedByCustomXml="prev"/>
    <w:p w:rsidR="00D4409A" w:rsidRPr="004614D8" w:rsidRDefault="00D97C6C" w:rsidP="00D4409A">
      <w:pPr>
        <w:pStyle w:val="ListParagraph"/>
        <w:numPr>
          <w:ilvl w:val="0"/>
          <w:numId w:val="18"/>
        </w:numPr>
        <w:rPr>
          <w:rFonts w:eastAsia="Arial Unicode MS"/>
        </w:rPr>
      </w:pPr>
      <w:r>
        <w:rPr>
          <w:rFonts w:eastAsia="Arial Unicode MS"/>
        </w:rPr>
        <w:t>In the first exercise, you’ll create a new solution in Visua</w:t>
      </w:r>
      <w:r w:rsidR="00E2662C">
        <w:rPr>
          <w:rFonts w:eastAsia="Arial Unicode MS"/>
        </w:rPr>
        <w:t>l Studio containing a C#</w:t>
      </w:r>
      <w:r>
        <w:rPr>
          <w:rFonts w:eastAsia="Arial Unicode MS"/>
        </w:rPr>
        <w:t xml:space="preserve"> </w:t>
      </w:r>
      <w:r w:rsidR="00081E05">
        <w:rPr>
          <w:rFonts w:eastAsia="Arial Unicode MS"/>
        </w:rPr>
        <w:t xml:space="preserve">Windows </w:t>
      </w:r>
      <w:r>
        <w:rPr>
          <w:rFonts w:eastAsia="Arial Unicode MS"/>
        </w:rPr>
        <w:t xml:space="preserve">Metro </w:t>
      </w:r>
      <w:r w:rsidR="00081E05">
        <w:rPr>
          <w:rFonts w:eastAsia="Arial Unicode MS"/>
        </w:rPr>
        <w:t xml:space="preserve">style Grid Application </w:t>
      </w:r>
      <w:r>
        <w:rPr>
          <w:rFonts w:eastAsia="Arial Unicode MS"/>
        </w:rPr>
        <w:t xml:space="preserve">project. Then you’ll </w:t>
      </w:r>
      <w:r w:rsidR="00D96A11">
        <w:rPr>
          <w:rFonts w:eastAsia="Arial Unicode MS"/>
        </w:rPr>
        <w:t>examine the files</w:t>
      </w:r>
      <w:r>
        <w:rPr>
          <w:rFonts w:eastAsia="Arial Unicode MS"/>
        </w:rPr>
        <w:t xml:space="preserve"> Visual Studio generated</w:t>
      </w:r>
      <w:r w:rsidR="0010203F">
        <w:rPr>
          <w:rFonts w:eastAsia="Arial Unicode MS"/>
        </w:rPr>
        <w:t xml:space="preserve"> </w:t>
      </w:r>
      <w:r w:rsidR="00975508">
        <w:rPr>
          <w:rFonts w:eastAsia="Arial Unicode MS"/>
        </w:rPr>
        <w:t xml:space="preserve">and make some </w:t>
      </w:r>
      <w:r w:rsidR="00E80EAC">
        <w:rPr>
          <w:rFonts w:eastAsia="Arial Unicode MS"/>
        </w:rPr>
        <w:t>simple modification</w:t>
      </w:r>
      <w:r w:rsidR="00975508">
        <w:rPr>
          <w:rFonts w:eastAsia="Arial Unicode MS"/>
        </w:rPr>
        <w:t>s</w:t>
      </w:r>
      <w:r w:rsidR="00E80EAC">
        <w:rPr>
          <w:rFonts w:eastAsia="Arial Unicode MS"/>
        </w:rPr>
        <w:t xml:space="preserve"> to customize the application’s UI</w:t>
      </w:r>
      <w:r>
        <w:rPr>
          <w:rFonts w:eastAsia="Arial Unicode MS"/>
        </w:rPr>
        <w:t>.</w:t>
      </w:r>
    </w:p>
    <w:p w:rsidR="00D4409A" w:rsidRDefault="00D4409A" w:rsidP="00D4409A">
      <w:pPr>
        <w:pStyle w:val="ppProcedureStart"/>
      </w:pPr>
      <w:bookmarkStart w:id="6" w:name="_Toc321032927"/>
      <w:r>
        <w:t xml:space="preserve">Task 1 </w:t>
      </w:r>
      <w:r w:rsidR="00582820">
        <w:t>–</w:t>
      </w:r>
      <w:r>
        <w:t xml:space="preserve"> </w:t>
      </w:r>
      <w:r w:rsidR="00582820">
        <w:t xml:space="preserve">Create </w:t>
      </w:r>
      <w:r w:rsidR="00392290">
        <w:t>the P</w:t>
      </w:r>
      <w:r w:rsidR="00582820">
        <w:t>roject</w:t>
      </w:r>
      <w:bookmarkEnd w:id="6"/>
    </w:p>
    <w:p w:rsidR="00D4409A" w:rsidRPr="00C81266" w:rsidRDefault="00392290" w:rsidP="00D4409A">
      <w:pPr>
        <w:pStyle w:val="ppBodyText"/>
      </w:pPr>
      <w:r>
        <w:t xml:space="preserve">The first </w:t>
      </w:r>
      <w:r w:rsidR="00C0755A">
        <w:t>step</w:t>
      </w:r>
      <w:r>
        <w:t xml:space="preserve"> is </w:t>
      </w:r>
      <w:r w:rsidR="00C0755A">
        <w:t xml:space="preserve">to </w:t>
      </w:r>
      <w:r>
        <w:t xml:space="preserve">create a new project to house the code and resources that will make up </w:t>
      </w:r>
      <w:r w:rsidR="00C0755A">
        <w:t xml:space="preserve">the </w:t>
      </w:r>
      <w:r w:rsidR="00975508">
        <w:t>Contoso Cookbook</w:t>
      </w:r>
      <w:r w:rsidR="00C0755A">
        <w:t xml:space="preserve"> application</w:t>
      </w:r>
      <w:r w:rsidR="006218BA">
        <w:t>, and to see what Visual Studio includes in that project.</w:t>
      </w:r>
    </w:p>
    <w:p w:rsidR="00D4409A" w:rsidRDefault="00392290" w:rsidP="00D4409A">
      <w:pPr>
        <w:pStyle w:val="ppNumberList"/>
        <w:numPr>
          <w:ilvl w:val="1"/>
          <w:numId w:val="12"/>
        </w:numPr>
        <w:ind w:left="754" w:hanging="357"/>
      </w:pPr>
      <w:r>
        <w:lastRenderedPageBreak/>
        <w:t xml:space="preserve">Start Visual Studio and use the </w:t>
      </w:r>
      <w:r w:rsidR="0033492E">
        <w:rPr>
          <w:b/>
        </w:rPr>
        <w:t>File</w:t>
      </w:r>
      <w:r w:rsidR="00CC3BDE">
        <w:rPr>
          <w:b/>
        </w:rPr>
        <w:t xml:space="preserve"> -</w:t>
      </w:r>
      <w:r w:rsidRPr="00392290">
        <w:rPr>
          <w:b/>
        </w:rPr>
        <w:t xml:space="preserve"> New Project</w:t>
      </w:r>
      <w:r>
        <w:t xml:space="preserve"> command to create a</w:t>
      </w:r>
      <w:r w:rsidR="00761D81">
        <w:t xml:space="preserve"> new Visual C#</w:t>
      </w:r>
      <w:r>
        <w:t xml:space="preserve"> project named “</w:t>
      </w:r>
      <w:r w:rsidR="00DE5E9D">
        <w:t>Contoso</w:t>
      </w:r>
      <w:r w:rsidR="00975508">
        <w:t>Cookbook</w:t>
      </w:r>
      <w:r>
        <w:t>.” Be sure to select “Windows Metro Style”</w:t>
      </w:r>
      <w:r w:rsidR="00481897">
        <w:t xml:space="preserve"> from the list of </w:t>
      </w:r>
      <w:r w:rsidR="000D293F">
        <w:t>Visual C#</w:t>
      </w:r>
      <w:r>
        <w:t xml:space="preserve"> templates, and to select “Grid Application” from the list of template types, as shown </w:t>
      </w:r>
      <w:r w:rsidR="00654175">
        <w:t>in Figure 1</w:t>
      </w:r>
      <w:r>
        <w:t>.</w:t>
      </w:r>
    </w:p>
    <w:p w:rsidR="00D96A11" w:rsidRDefault="00761D81" w:rsidP="00D96A11">
      <w:pPr>
        <w:pStyle w:val="ppFigure"/>
      </w:pPr>
      <w:r>
        <w:rPr>
          <w:noProof/>
          <w:lang w:eastAsia="ko-KR" w:bidi="ar-SA"/>
        </w:rPr>
        <w:drawing>
          <wp:inline distT="0" distB="0" distL="0" distR="0">
            <wp:extent cx="4498848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XAML Projec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11" w:rsidRDefault="00D96A11" w:rsidP="00D96A11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1</w:t>
      </w:r>
      <w:r w:rsidR="005A04CA">
        <w:rPr>
          <w:noProof/>
        </w:rPr>
        <w:fldChar w:fldCharType="end"/>
      </w:r>
    </w:p>
    <w:p w:rsidR="00D96A11" w:rsidRPr="00D96A11" w:rsidRDefault="00D96A11" w:rsidP="00D96A11">
      <w:pPr>
        <w:pStyle w:val="ppFigureCaption"/>
      </w:pPr>
      <w:r>
        <w:t>Creating the ContosoCookbook project</w:t>
      </w:r>
    </w:p>
    <w:p w:rsidR="0021505A" w:rsidRDefault="006E5E80" w:rsidP="00D4409A">
      <w:pPr>
        <w:pStyle w:val="ppNumberList"/>
        <w:numPr>
          <w:ilvl w:val="1"/>
          <w:numId w:val="12"/>
        </w:numPr>
        <w:ind w:left="754" w:hanging="357"/>
      </w:pPr>
      <w:r>
        <w:t xml:space="preserve">Select </w:t>
      </w:r>
      <w:r w:rsidRPr="006E5E80">
        <w:rPr>
          <w:b/>
        </w:rPr>
        <w:t>Start Debugging</w:t>
      </w:r>
      <w:r>
        <w:t xml:space="preserve"> from the </w:t>
      </w:r>
      <w:r w:rsidRPr="006E5E80">
        <w:rPr>
          <w:b/>
        </w:rPr>
        <w:t>Debug</w:t>
      </w:r>
      <w:r>
        <w:t xml:space="preserve"> </w:t>
      </w:r>
      <w:r w:rsidR="00D6579C">
        <w:t>menu (or simply press F5) to launch</w:t>
      </w:r>
      <w:r>
        <w:t xml:space="preserve"> the</w:t>
      </w:r>
      <w:r w:rsidR="005F46A3">
        <w:t xml:space="preserve"> application</w:t>
      </w:r>
      <w:r w:rsidR="00D6579C">
        <w:t xml:space="preserve"> in the debugger</w:t>
      </w:r>
      <w:r w:rsidR="005F46A3">
        <w:t xml:space="preserve">. The application will start and you’ll </w:t>
      </w:r>
      <w:r w:rsidR="00D9281F">
        <w:t xml:space="preserve">see the </w:t>
      </w:r>
      <w:r>
        <w:t xml:space="preserve">screen </w:t>
      </w:r>
      <w:r w:rsidR="00D9281F">
        <w:t xml:space="preserve">shown </w:t>
      </w:r>
      <w:r>
        <w:t>in Figure 2.</w:t>
      </w:r>
      <w:r w:rsidR="00213AD4">
        <w:t xml:space="preserve"> This is the application’s home </w:t>
      </w:r>
      <w:r w:rsidR="00EC087F">
        <w:t>page</w:t>
      </w:r>
      <w:r w:rsidR="00213AD4">
        <w:t xml:space="preserve"> or </w:t>
      </w:r>
      <w:r w:rsidR="00EC087F">
        <w:rPr>
          <w:i/>
        </w:rPr>
        <w:t>start page</w:t>
      </w:r>
      <w:r w:rsidR="00213AD4">
        <w:t>.</w:t>
      </w:r>
    </w:p>
    <w:p w:rsidR="004B4AF8" w:rsidRDefault="004B4AF8" w:rsidP="004B4AF8">
      <w:pPr>
        <w:pStyle w:val="ppFigure"/>
      </w:pPr>
      <w:r>
        <w:rPr>
          <w:noProof/>
          <w:lang w:eastAsia="ko-KR" w:bidi="ar-SA"/>
        </w:rPr>
        <w:drawing>
          <wp:inline distT="0" distB="0" distL="0" distR="0" wp14:anchorId="285E97D8" wp14:editId="4FF414F5">
            <wp:extent cx="5175504" cy="29077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r:link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F8" w:rsidRDefault="004B4AF8" w:rsidP="004B4AF8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2</w:t>
      </w:r>
      <w:r w:rsidR="005A04CA">
        <w:rPr>
          <w:noProof/>
        </w:rPr>
        <w:fldChar w:fldCharType="end"/>
      </w:r>
    </w:p>
    <w:p w:rsidR="004B4AF8" w:rsidRPr="004B4AF8" w:rsidRDefault="00183F6B" w:rsidP="004B4AF8">
      <w:pPr>
        <w:pStyle w:val="ppFigureCaption"/>
      </w:pPr>
      <w:r>
        <w:t xml:space="preserve">The </w:t>
      </w:r>
      <w:r w:rsidR="004B4AF8">
        <w:t>Contoso Cookbook start page</w:t>
      </w:r>
    </w:p>
    <w:p w:rsidR="00392290" w:rsidRDefault="00D53BD4" w:rsidP="00D4409A">
      <w:pPr>
        <w:pStyle w:val="ppNumberList"/>
        <w:numPr>
          <w:ilvl w:val="1"/>
          <w:numId w:val="12"/>
        </w:numPr>
        <w:ind w:left="754" w:hanging="357"/>
      </w:pPr>
      <w:r>
        <w:lastRenderedPageBreak/>
        <w:t>Take a few moments to play with the application</w:t>
      </w:r>
      <w:r w:rsidR="00205B71">
        <w:t>.</w:t>
      </w:r>
      <w:r>
        <w:t xml:space="preserve"> For starters, use the mouse (or a finger if you’re running on a touch screen) to scroll the screen horizontally.</w:t>
      </w:r>
    </w:p>
    <w:p w:rsidR="001413B3" w:rsidRPr="001413B3" w:rsidRDefault="006C6312" w:rsidP="001413B3">
      <w:pPr>
        <w:pStyle w:val="ppNoteIndent"/>
        <w:ind w:left="900"/>
        <w:rPr>
          <w:b/>
        </w:rPr>
      </w:pPr>
      <w:r>
        <w:rPr>
          <w:b/>
        </w:rPr>
        <w:t>Note:</w:t>
      </w:r>
      <w:r>
        <w:t xml:space="preserve"> The horizontal scrolling is provided by </w:t>
      </w:r>
      <w:r w:rsidR="006A7E5E">
        <w:t>a Scroll</w:t>
      </w:r>
      <w:r w:rsidR="00E54BEF">
        <w:t>View</w:t>
      </w:r>
      <w:r w:rsidR="006A7E5E">
        <w:t>er</w:t>
      </w:r>
      <w:r w:rsidR="00E54BEF">
        <w:t xml:space="preserve"> control</w:t>
      </w:r>
      <w:r w:rsidR="006A7E5E">
        <w:t>, and layout is provided by a GridView control</w:t>
      </w:r>
      <w:r w:rsidR="00BF53E7">
        <w:t>.</w:t>
      </w:r>
      <w:r w:rsidR="006A7E5E">
        <w:t xml:space="preserve"> These are but a few of the controls provided to XAML developers in WinRT’s Windows.UI.Xaml.Controls namespace for building rich, compelling UIs.</w:t>
      </w:r>
    </w:p>
    <w:p w:rsidR="00D53BD4" w:rsidRDefault="00D53BD4" w:rsidP="00D4409A">
      <w:pPr>
        <w:pStyle w:val="ppNumberList"/>
        <w:numPr>
          <w:ilvl w:val="1"/>
          <w:numId w:val="12"/>
        </w:numPr>
        <w:ind w:left="754" w:hanging="357"/>
      </w:pPr>
      <w:r>
        <w:t xml:space="preserve">Find out what </w:t>
      </w:r>
      <w:r w:rsidR="00055CD4">
        <w:t xml:space="preserve">happens if you touch </w:t>
      </w:r>
      <w:r w:rsidR="006804A9">
        <w:t xml:space="preserve">or click on </w:t>
      </w:r>
      <w:r>
        <w:t xml:space="preserve">one of the </w:t>
      </w:r>
      <w:r w:rsidR="0074117C">
        <w:t>Grid</w:t>
      </w:r>
      <w:r w:rsidR="006804A9">
        <w:t xml:space="preserve">View items. </w:t>
      </w:r>
      <w:r>
        <w:t xml:space="preserve">For example, </w:t>
      </w:r>
      <w:r w:rsidR="00B54804">
        <w:t>tap</w:t>
      </w:r>
      <w:r w:rsidR="0020408E">
        <w:t xml:space="preserve"> the </w:t>
      </w:r>
      <w:r w:rsidR="006804A9">
        <w:t>item</w:t>
      </w:r>
      <w:r>
        <w:t xml:space="preserve"> labeled “</w:t>
      </w:r>
      <w:r w:rsidR="0020408E">
        <w:t xml:space="preserve">Item Title: 1” to display the screen shown in Figure 3. This is the </w:t>
      </w:r>
      <w:r w:rsidR="0020408E" w:rsidRPr="0020408E">
        <w:rPr>
          <w:i/>
        </w:rPr>
        <w:t xml:space="preserve">item-detail </w:t>
      </w:r>
      <w:r w:rsidR="00B369C1">
        <w:rPr>
          <w:i/>
        </w:rPr>
        <w:t>page</w:t>
      </w:r>
      <w:r w:rsidR="0020408E">
        <w:t>.</w:t>
      </w:r>
    </w:p>
    <w:p w:rsidR="007165F2" w:rsidRPr="007165F2" w:rsidRDefault="007165F2" w:rsidP="0049584B">
      <w:pPr>
        <w:pStyle w:val="ppNote"/>
        <w:ind w:left="900"/>
        <w:rPr>
          <w:b/>
        </w:rPr>
      </w:pPr>
      <w:r w:rsidRPr="007165F2">
        <w:rPr>
          <w:b/>
        </w:rPr>
        <w:t xml:space="preserve">Note: </w:t>
      </w:r>
      <w:r>
        <w:t xml:space="preserve"> Windows 8 is often described as a “touch-first” operating system, but it has great support for </w:t>
      </w:r>
      <w:r w:rsidR="00EE2093">
        <w:t xml:space="preserve">traditional input devices such as </w:t>
      </w:r>
      <w:r>
        <w:t>mice and styluses as well. From t</w:t>
      </w:r>
      <w:r w:rsidR="00B54804">
        <w:t>his point forward</w:t>
      </w:r>
      <w:r>
        <w:t xml:space="preserve">, when instructed to “touch” or “tap“ something on the screen, realize that you don’t have </w:t>
      </w:r>
      <w:r w:rsidR="009574E8">
        <w:t>to have a touch screen to do it.</w:t>
      </w:r>
      <w:r w:rsidR="00740D8D">
        <w:t xml:space="preserve"> A simple mouse click will do!</w:t>
      </w:r>
    </w:p>
    <w:p w:rsidR="00491138" w:rsidRDefault="00491138" w:rsidP="00347562">
      <w:pPr>
        <w:pStyle w:val="ppFigure"/>
      </w:pPr>
    </w:p>
    <w:p w:rsidR="001D286B" w:rsidRDefault="00AA3D56" w:rsidP="00347562">
      <w:pPr>
        <w:pStyle w:val="ppFigure"/>
      </w:pPr>
      <w:r>
        <w:rPr>
          <w:noProof/>
          <w:lang w:eastAsia="ko-KR" w:bidi="ar-SA"/>
        </w:rPr>
        <w:drawing>
          <wp:inline distT="0" distB="0" distL="0" distR="0">
            <wp:extent cx="5175504" cy="29077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 Detail Pag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62" w:rsidRDefault="00347562" w:rsidP="00347562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3</w:t>
      </w:r>
      <w:r w:rsidR="005A04CA">
        <w:rPr>
          <w:noProof/>
        </w:rPr>
        <w:fldChar w:fldCharType="end"/>
      </w:r>
    </w:p>
    <w:p w:rsidR="00347562" w:rsidRPr="00347562" w:rsidRDefault="00CA19D1" w:rsidP="00347562">
      <w:pPr>
        <w:pStyle w:val="ppFigureCaption"/>
      </w:pPr>
      <w:r>
        <w:t xml:space="preserve">The </w:t>
      </w:r>
      <w:r w:rsidR="00347562">
        <w:t xml:space="preserve">item-detail </w:t>
      </w:r>
      <w:r>
        <w:t>page</w:t>
      </w:r>
    </w:p>
    <w:p w:rsidR="00C33EC5" w:rsidRPr="00C33EC5" w:rsidRDefault="00C33EC5" w:rsidP="00C33EC5">
      <w:pPr>
        <w:pStyle w:val="ppNoteIndent"/>
        <w:ind w:left="900"/>
        <w:rPr>
          <w:b/>
        </w:rPr>
      </w:pPr>
      <w:r w:rsidRPr="00C33EC5">
        <w:rPr>
          <w:b/>
        </w:rPr>
        <w:t xml:space="preserve">Note: </w:t>
      </w:r>
      <w:r>
        <w:t>When you’re on the item-detail page, you can scroll horizontally to view all the items in the group. That scrolling is provided by a FlipView control, which is yet another of the cool controls featured in Windows.UI.Xaml.Controls.</w:t>
      </w:r>
    </w:p>
    <w:p w:rsidR="00D53BD4" w:rsidRDefault="00FE0DF0" w:rsidP="00D4409A">
      <w:pPr>
        <w:pStyle w:val="ppNumberList"/>
        <w:numPr>
          <w:ilvl w:val="1"/>
          <w:numId w:val="12"/>
        </w:numPr>
        <w:ind w:left="754" w:hanging="357"/>
      </w:pPr>
      <w:r>
        <w:t>Go back to the app</w:t>
      </w:r>
      <w:r w:rsidR="00F15DD7">
        <w:t>lication</w:t>
      </w:r>
      <w:r>
        <w:t>’</w:t>
      </w:r>
      <w:r w:rsidR="00A378B0">
        <w:t>s start</w:t>
      </w:r>
      <w:r>
        <w:t xml:space="preserve"> </w:t>
      </w:r>
      <w:r w:rsidR="00DD7877">
        <w:t>page</w:t>
      </w:r>
      <w:r>
        <w:t xml:space="preserve"> by tapping </w:t>
      </w:r>
      <w:r w:rsidR="00D53BD4">
        <w:t>the</w:t>
      </w:r>
      <w:r w:rsidR="00B369C1">
        <w:t xml:space="preserve"> back</w:t>
      </w:r>
      <w:r w:rsidR="00FD5D33">
        <w:t xml:space="preserve"> button (the</w:t>
      </w:r>
      <w:r w:rsidR="00D53BD4">
        <w:t xml:space="preserve"> </w:t>
      </w:r>
      <w:r w:rsidR="00FD5D33">
        <w:t>circled left</w:t>
      </w:r>
      <w:r w:rsidR="000C05A2">
        <w:t>-</w:t>
      </w:r>
      <w:r w:rsidR="00D53BD4">
        <w:t>arrow</w:t>
      </w:r>
      <w:r w:rsidR="00FD5D33">
        <w:t>)</w:t>
      </w:r>
      <w:r w:rsidR="00D53BD4">
        <w:t xml:space="preserve"> in the upper-left corner of the </w:t>
      </w:r>
      <w:r w:rsidR="003901FF">
        <w:t>screen</w:t>
      </w:r>
      <w:r>
        <w:t>.</w:t>
      </w:r>
    </w:p>
    <w:p w:rsidR="007F0DEE" w:rsidRDefault="00C1677A" w:rsidP="00D4409A">
      <w:pPr>
        <w:pStyle w:val="ppNumberList"/>
        <w:numPr>
          <w:ilvl w:val="1"/>
          <w:numId w:val="12"/>
        </w:numPr>
        <w:ind w:left="754" w:hanging="357"/>
      </w:pPr>
      <w:r>
        <w:t>Tap “Group</w:t>
      </w:r>
      <w:r w:rsidR="00491138">
        <w:t xml:space="preserve"> Title: 1” under “ContosoCookbook</w:t>
      </w:r>
      <w:r>
        <w:t>” in the upper-left corne</w:t>
      </w:r>
      <w:r w:rsidR="00F6005C">
        <w:t xml:space="preserve">r of the </w:t>
      </w:r>
      <w:r>
        <w:t xml:space="preserve">start </w:t>
      </w:r>
      <w:r w:rsidR="00DD7877">
        <w:t>page</w:t>
      </w:r>
      <w:r w:rsidR="00D73B6C">
        <w:t xml:space="preserve"> to display the </w:t>
      </w:r>
      <w:r w:rsidR="003901FF" w:rsidRPr="00220C20">
        <w:rPr>
          <w:i/>
        </w:rPr>
        <w:t xml:space="preserve">group-detail </w:t>
      </w:r>
      <w:r w:rsidR="00B369C1">
        <w:rPr>
          <w:i/>
        </w:rPr>
        <w:t>page</w:t>
      </w:r>
      <w:r w:rsidR="00B369C1">
        <w:t xml:space="preserve"> </w:t>
      </w:r>
      <w:r w:rsidR="00D73B6C">
        <w:t>(Figure 4)</w:t>
      </w:r>
      <w:r w:rsidR="003901FF">
        <w:t>.</w:t>
      </w:r>
    </w:p>
    <w:p w:rsidR="003901FF" w:rsidRDefault="006A7E5E" w:rsidP="009C0AE5">
      <w:pPr>
        <w:pStyle w:val="ppFigure"/>
      </w:pPr>
      <w:r>
        <w:rPr>
          <w:noProof/>
          <w:lang w:eastAsia="ko-KR" w:bidi="ar-SA"/>
        </w:rPr>
        <w:lastRenderedPageBreak/>
        <w:drawing>
          <wp:inline distT="0" distB="0" distL="0" distR="0">
            <wp:extent cx="5175504" cy="29077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Page (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E5" w:rsidRDefault="009C0AE5" w:rsidP="009C0AE5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4</w:t>
      </w:r>
      <w:r w:rsidR="005A04CA">
        <w:rPr>
          <w:noProof/>
        </w:rPr>
        <w:fldChar w:fldCharType="end"/>
      </w:r>
    </w:p>
    <w:p w:rsidR="009C0AE5" w:rsidRPr="009C0AE5" w:rsidRDefault="005307C2" w:rsidP="009C0AE5">
      <w:pPr>
        <w:pStyle w:val="ppFigureCaption"/>
      </w:pPr>
      <w:r>
        <w:t xml:space="preserve">The group-detail </w:t>
      </w:r>
      <w:r w:rsidR="00CA19D1">
        <w:t>page</w:t>
      </w:r>
    </w:p>
    <w:p w:rsidR="00205B71" w:rsidRDefault="00205B71" w:rsidP="004A2040">
      <w:pPr>
        <w:pStyle w:val="ppNumberList"/>
        <w:numPr>
          <w:ilvl w:val="1"/>
          <w:numId w:val="12"/>
        </w:numPr>
        <w:ind w:left="754" w:hanging="357"/>
      </w:pPr>
      <w:r>
        <w:t>Switch back to Visual Studio (if you’re using a touch screen, the easy way to do it is to swipe from left to right starting at the left edge of the screen</w:t>
      </w:r>
      <w:r w:rsidR="00F15DD7">
        <w:t>; if you prefer using the keyboard, press the Windows key and D</w:t>
      </w:r>
      <w:r w:rsidR="00836632">
        <w:t>, or Win-D</w:t>
      </w:r>
      <w:r>
        <w:t xml:space="preserve">) and select </w:t>
      </w:r>
      <w:r w:rsidRPr="00205B71">
        <w:rPr>
          <w:b/>
        </w:rPr>
        <w:t>Stop Debugging</w:t>
      </w:r>
      <w:r>
        <w:t xml:space="preserve"> from the </w:t>
      </w:r>
      <w:r w:rsidRPr="00205B71">
        <w:rPr>
          <w:b/>
        </w:rPr>
        <w:t>Debug</w:t>
      </w:r>
      <w:r>
        <w:t xml:space="preserve"> menu to stop the application.</w:t>
      </w:r>
    </w:p>
    <w:p w:rsidR="00D4409A" w:rsidRDefault="00D4409A" w:rsidP="00D4409A">
      <w:pPr>
        <w:pStyle w:val="ppListEnd"/>
      </w:pPr>
    </w:p>
    <w:p w:rsidR="00E151E8" w:rsidRDefault="00750EBF" w:rsidP="00E151E8">
      <w:pPr>
        <w:pStyle w:val="ppProcedureStart"/>
      </w:pPr>
      <w:bookmarkStart w:id="7" w:name="_Toc321032928"/>
      <w:r>
        <w:t>Task 2</w:t>
      </w:r>
      <w:r w:rsidR="00E151E8">
        <w:t xml:space="preserve"> </w:t>
      </w:r>
      <w:r w:rsidR="00821629">
        <w:t>–</w:t>
      </w:r>
      <w:r w:rsidR="00E151E8">
        <w:t xml:space="preserve"> </w:t>
      </w:r>
      <w:r w:rsidR="002749B4">
        <w:t>Familiarize Yourself with the Project</w:t>
      </w:r>
      <w:bookmarkEnd w:id="7"/>
    </w:p>
    <w:p w:rsidR="00E151E8" w:rsidRPr="00C81266" w:rsidRDefault="00FB5507" w:rsidP="00E151E8">
      <w:pPr>
        <w:pStyle w:val="ppBodyText"/>
      </w:pPr>
      <w:r>
        <w:t xml:space="preserve">It’s clear that when Visual Studio generated the project, it gave you a lot for free. </w:t>
      </w:r>
      <w:r w:rsidR="00796EA5">
        <w:t xml:space="preserve">Specifically, it gave you several </w:t>
      </w:r>
      <w:r w:rsidR="00F95C79">
        <w:t xml:space="preserve">XAML pages, </w:t>
      </w:r>
      <w:r w:rsidR="00460D9A">
        <w:t xml:space="preserve">logic and </w:t>
      </w:r>
      <w:r w:rsidR="00796EA5">
        <w:t xml:space="preserve">UI </w:t>
      </w:r>
      <w:r>
        <w:t>for navigating between pages</w:t>
      </w:r>
      <w:r w:rsidR="00F95C79">
        <w:t xml:space="preserve"> (including working back buttons)</w:t>
      </w:r>
      <w:r>
        <w:t xml:space="preserve">, and sample data resources. To </w:t>
      </w:r>
      <w:r w:rsidR="00796EA5">
        <w:t>implement</w:t>
      </w:r>
      <w:r>
        <w:t xml:space="preserve"> Conto</w:t>
      </w:r>
      <w:r w:rsidR="006F2D31">
        <w:t>so Cookbook</w:t>
      </w:r>
      <w:r w:rsidR="00E52D71">
        <w:t xml:space="preserve">, we’ll build on </w:t>
      </w:r>
      <w:r>
        <w:t>what Visual Studio generated. But first take a moment to familiarize yourself with the project structure and with the assets Visual Studio created.</w:t>
      </w:r>
    </w:p>
    <w:p w:rsidR="00E151E8" w:rsidRDefault="002F2D96" w:rsidP="00E151E8">
      <w:pPr>
        <w:pStyle w:val="ppNumberList"/>
        <w:numPr>
          <w:ilvl w:val="1"/>
          <w:numId w:val="12"/>
        </w:numPr>
        <w:ind w:left="754" w:hanging="357"/>
      </w:pPr>
      <w:r>
        <w:t>In the Solution Explorer window, check out th</w:t>
      </w:r>
      <w:r w:rsidR="00F95C79">
        <w:t>e contents of the project’s root</w:t>
      </w:r>
      <w:r>
        <w:t xml:space="preserve"> folde</w:t>
      </w:r>
      <w:r w:rsidR="006F2D31">
        <w:t>r</w:t>
      </w:r>
      <w:r w:rsidR="00F9401F">
        <w:t>. Y</w:t>
      </w:r>
      <w:r w:rsidR="003863E0">
        <w:t>ou’ll find four</w:t>
      </w:r>
      <w:r>
        <w:t xml:space="preserve"> </w:t>
      </w:r>
      <w:r w:rsidR="00F95C79">
        <w:t xml:space="preserve">key </w:t>
      </w:r>
      <w:r>
        <w:t>files there</w:t>
      </w:r>
      <w:r w:rsidR="00E52D71">
        <w:t>, plus code-behind files to go with them</w:t>
      </w:r>
      <w:r>
        <w:t xml:space="preserve">: </w:t>
      </w:r>
    </w:p>
    <w:p w:rsidR="00F9401F" w:rsidRDefault="00F9401F" w:rsidP="00F87462">
      <w:pPr>
        <w:pStyle w:val="ppBulletList"/>
        <w:tabs>
          <w:tab w:val="clear" w:pos="1037"/>
        </w:tabs>
        <w:ind w:left="1080" w:hanging="267"/>
      </w:pPr>
      <w:r>
        <w:t>App.xaml, which represents the application and its resources</w:t>
      </w:r>
    </w:p>
    <w:p w:rsidR="002F2D96" w:rsidRDefault="00F95C79" w:rsidP="00F87462">
      <w:pPr>
        <w:pStyle w:val="ppBulletList"/>
        <w:tabs>
          <w:tab w:val="clear" w:pos="1037"/>
        </w:tabs>
        <w:ind w:left="1080" w:hanging="267"/>
      </w:pPr>
      <w:r>
        <w:t>GroupedItemsPage.xaml</w:t>
      </w:r>
      <w:r w:rsidR="002F2D96">
        <w:t xml:space="preserve">, which represents the start </w:t>
      </w:r>
      <w:r w:rsidR="00796EA5">
        <w:t>page</w:t>
      </w:r>
    </w:p>
    <w:p w:rsidR="002F2D96" w:rsidRDefault="00F95C79" w:rsidP="00F87462">
      <w:pPr>
        <w:pStyle w:val="ppBulletList"/>
        <w:tabs>
          <w:tab w:val="clear" w:pos="1037"/>
        </w:tabs>
        <w:ind w:left="1080" w:hanging="267"/>
      </w:pPr>
      <w:r>
        <w:t>ItemDetailPage.xaml</w:t>
      </w:r>
      <w:r w:rsidR="002F2D96">
        <w:t xml:space="preserve">, which represents the item-detail </w:t>
      </w:r>
      <w:r w:rsidR="00796EA5">
        <w:t>page</w:t>
      </w:r>
    </w:p>
    <w:p w:rsidR="002F2D96" w:rsidRDefault="00F95C79" w:rsidP="00F87462">
      <w:pPr>
        <w:pStyle w:val="ppBulletList"/>
        <w:tabs>
          <w:tab w:val="clear" w:pos="1037"/>
        </w:tabs>
        <w:ind w:left="1080" w:hanging="267"/>
      </w:pPr>
      <w:r>
        <w:t>GroupDetailPage.xaml</w:t>
      </w:r>
      <w:r w:rsidR="002F2D96">
        <w:t xml:space="preserve">, which represents the group-detail </w:t>
      </w:r>
      <w:r w:rsidR="00796EA5">
        <w:t>page</w:t>
      </w:r>
    </w:p>
    <w:p w:rsidR="00BF7B8E" w:rsidRDefault="00E52D71" w:rsidP="00E151E8">
      <w:pPr>
        <w:pStyle w:val="ppNumberList"/>
        <w:numPr>
          <w:ilvl w:val="1"/>
          <w:numId w:val="12"/>
        </w:numPr>
        <w:ind w:left="754" w:hanging="357"/>
      </w:pPr>
      <w:r>
        <w:t>Look in the project’s Assets folder, where you’ll find image assets used to brand the app.</w:t>
      </w:r>
    </w:p>
    <w:p w:rsidR="00E52D71" w:rsidRDefault="00E52D71" w:rsidP="00E151E8">
      <w:pPr>
        <w:pStyle w:val="ppNumberList"/>
        <w:numPr>
          <w:ilvl w:val="1"/>
          <w:numId w:val="12"/>
        </w:numPr>
        <w:ind w:left="754" w:hanging="357"/>
      </w:pPr>
      <w:r>
        <w:t xml:space="preserve">Look in the project’s Common folder. Among the files you’ll find there are BooleanToVisibilityConverter.cs, which contains a value converter that converts the Boolean </w:t>
      </w:r>
      <w:r>
        <w:lastRenderedPageBreak/>
        <w:t>values true and false into Visibility.Visible and Visibility.Collapsed, and a file named StandardStyle</w:t>
      </w:r>
      <w:r w:rsidR="00B626AF">
        <w:t xml:space="preserve">s.xaml, which contains </w:t>
      </w:r>
      <w:r w:rsidR="00C85B0B">
        <w:t>XAML resources used to styl</w:t>
      </w:r>
      <w:r>
        <w:t>e the application.</w:t>
      </w:r>
    </w:p>
    <w:p w:rsidR="006D4FF6" w:rsidRDefault="00E52D71" w:rsidP="00E151E8">
      <w:pPr>
        <w:pStyle w:val="ppNumberList"/>
        <w:numPr>
          <w:ilvl w:val="1"/>
          <w:numId w:val="12"/>
        </w:numPr>
        <w:ind w:left="754" w:hanging="357"/>
      </w:pPr>
      <w:r>
        <w:t>Look in the project’s DataModel folder, where you’ll find a file named SampleDataSource.cs containing data classes</w:t>
      </w:r>
      <w:r w:rsidR="00F9401F">
        <w:t xml:space="preserve"> as well as sample data to go with</w:t>
      </w:r>
      <w:r>
        <w:t xml:space="preserve"> them</w:t>
      </w:r>
      <w:r w:rsidR="006D4FF6">
        <w:t>.</w:t>
      </w:r>
    </w:p>
    <w:p w:rsidR="00E151E8" w:rsidRDefault="00E151E8" w:rsidP="00E151E8">
      <w:pPr>
        <w:pStyle w:val="ppListEnd"/>
      </w:pPr>
    </w:p>
    <w:p w:rsidR="00E151E8" w:rsidRDefault="00750EBF" w:rsidP="00E151E8">
      <w:pPr>
        <w:pStyle w:val="ppProcedureStart"/>
      </w:pPr>
      <w:bookmarkStart w:id="8" w:name="_Toc321032929"/>
      <w:r>
        <w:t>Task 3</w:t>
      </w:r>
      <w:r w:rsidR="00E151E8">
        <w:t xml:space="preserve"> </w:t>
      </w:r>
      <w:r w:rsidR="002749B4">
        <w:t>–</w:t>
      </w:r>
      <w:r w:rsidR="00E151E8">
        <w:t xml:space="preserve"> </w:t>
      </w:r>
      <w:r w:rsidR="009A69DD">
        <w:t xml:space="preserve">Customize the </w:t>
      </w:r>
      <w:r w:rsidR="002D4EB8">
        <w:t>Start Page</w:t>
      </w:r>
      <w:bookmarkEnd w:id="8"/>
    </w:p>
    <w:p w:rsidR="00E151E8" w:rsidRPr="00C81266" w:rsidRDefault="009A69DD" w:rsidP="00E151E8">
      <w:pPr>
        <w:pStyle w:val="ppBodyText"/>
      </w:pPr>
      <w:r>
        <w:t>Currently, t</w:t>
      </w:r>
      <w:r w:rsidR="00F411EE">
        <w:t>he project name – ContosoCookbook</w:t>
      </w:r>
      <w:r>
        <w:t xml:space="preserve"> – appears at the top o</w:t>
      </w:r>
      <w:r w:rsidR="00F411EE">
        <w:t>f the start page</w:t>
      </w:r>
      <w:r>
        <w:t>. Let’s modify that to rea</w:t>
      </w:r>
      <w:r w:rsidR="00F411EE">
        <w:t>d “Contoso Cookbook</w:t>
      </w:r>
      <w:r w:rsidR="00664590">
        <w:t>.”</w:t>
      </w:r>
    </w:p>
    <w:p w:rsidR="00E151E8" w:rsidRDefault="009A69DD" w:rsidP="00E151E8">
      <w:pPr>
        <w:pStyle w:val="ppNumberList"/>
        <w:numPr>
          <w:ilvl w:val="1"/>
          <w:numId w:val="12"/>
        </w:numPr>
        <w:ind w:left="754" w:hanging="357"/>
      </w:pPr>
      <w:r>
        <w:t xml:space="preserve">Open </w:t>
      </w:r>
      <w:r w:rsidR="005775A5">
        <w:t>App.xam</w:t>
      </w:r>
      <w:r w:rsidR="002E25C7">
        <w:t>l</w:t>
      </w:r>
      <w:r>
        <w:t xml:space="preserve"> in Visual Studio.</w:t>
      </w:r>
    </w:p>
    <w:p w:rsidR="009A69DD" w:rsidRDefault="00E109B3" w:rsidP="00E151E8">
      <w:pPr>
        <w:pStyle w:val="ppNumberList"/>
        <w:numPr>
          <w:ilvl w:val="1"/>
          <w:numId w:val="12"/>
        </w:numPr>
        <w:ind w:left="754" w:hanging="357"/>
      </w:pPr>
      <w:r>
        <w:t>Find t</w:t>
      </w:r>
      <w:r w:rsidR="009D2A2D">
        <w:t xml:space="preserve">he </w:t>
      </w:r>
      <w:r w:rsidR="005775A5">
        <w:t xml:space="preserve">string resource named “AppName” and change its value from </w:t>
      </w:r>
      <w:r w:rsidR="00F411EE">
        <w:t>“ContosoCookbook</w:t>
      </w:r>
      <w:r w:rsidR="009A69DD">
        <w:t xml:space="preserve">” to </w:t>
      </w:r>
      <w:r w:rsidR="00F411EE">
        <w:t>“Contoso Cookbook</w:t>
      </w:r>
      <w:r w:rsidR="00EE56FB">
        <w:t>,” as shown below</w:t>
      </w:r>
      <w:r w:rsidR="009A69DD">
        <w:t>:</w:t>
      </w:r>
    </w:p>
    <w:p w:rsidR="009A69DD" w:rsidRDefault="003E6B83" w:rsidP="004A4681">
      <w:pPr>
        <w:pStyle w:val="ppCodeLanguage"/>
      </w:pPr>
      <w:r>
        <w:t>XAML</w:t>
      </w:r>
    </w:p>
    <w:p w:rsidR="004A4681" w:rsidRPr="005775A5" w:rsidRDefault="005775A5" w:rsidP="004A4681">
      <w:pPr>
        <w:pStyle w:val="ppCode"/>
        <w:numPr>
          <w:ilvl w:val="0"/>
          <w:numId w:val="0"/>
        </w:numPr>
        <w:rPr>
          <w:lang w:val="en-NZ"/>
        </w:rPr>
      </w:pPr>
      <w:r w:rsidRPr="005775A5">
        <w:rPr>
          <w:lang w:val="en-NZ"/>
        </w:rPr>
        <w:t>&lt;x:String x:Key="AppName"&gt;Contoso Cookbook&lt;/x:String&gt;</w:t>
      </w:r>
    </w:p>
    <w:p w:rsidR="00E151E8" w:rsidRDefault="00E23FB8" w:rsidP="00E151E8">
      <w:pPr>
        <w:pStyle w:val="ppNumberList"/>
        <w:numPr>
          <w:ilvl w:val="1"/>
          <w:numId w:val="12"/>
        </w:numPr>
        <w:ind w:left="754" w:hanging="357"/>
      </w:pPr>
      <w:r>
        <w:t>Press F5 to launch</w:t>
      </w:r>
      <w:r w:rsidR="00E34BBC">
        <w:t xml:space="preserve"> the application </w:t>
      </w:r>
      <w:r>
        <w:t xml:space="preserve">in the debugger </w:t>
      </w:r>
      <w:r w:rsidR="00E34BBC">
        <w:t xml:space="preserve">and confirm that the title text at the top of the start </w:t>
      </w:r>
      <w:r w:rsidR="00183F6B">
        <w:t>page</w:t>
      </w:r>
      <w:r w:rsidR="00E34BBC">
        <w:t xml:space="preserve"> has changed</w:t>
      </w:r>
      <w:r w:rsidR="00E109B3">
        <w:t xml:space="preserve"> (</w:t>
      </w:r>
      <w:r w:rsidR="00F411EE">
        <w:t>Figure 5</w:t>
      </w:r>
      <w:r w:rsidR="00E109B3">
        <w:t>)</w:t>
      </w:r>
      <w:r w:rsidR="00E34BBC">
        <w:t>.</w:t>
      </w:r>
    </w:p>
    <w:p w:rsidR="00F411EE" w:rsidRDefault="00F411EE" w:rsidP="00F411EE">
      <w:pPr>
        <w:pStyle w:val="ppFigure"/>
      </w:pPr>
      <w:r>
        <w:rPr>
          <w:noProof/>
          <w:lang w:eastAsia="ko-KR" w:bidi="ar-SA"/>
        </w:rPr>
        <w:drawing>
          <wp:inline distT="0" distB="0" distL="0" distR="0" wp14:anchorId="3AB77079" wp14:editId="2A62AD25">
            <wp:extent cx="5175504" cy="29077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r:link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E" w:rsidRDefault="00F411EE" w:rsidP="00F411EE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5</w:t>
      </w:r>
      <w:r w:rsidR="005A04CA">
        <w:rPr>
          <w:noProof/>
        </w:rPr>
        <w:fldChar w:fldCharType="end"/>
      </w:r>
    </w:p>
    <w:p w:rsidR="00F411EE" w:rsidRPr="00F411EE" w:rsidRDefault="00F411EE" w:rsidP="00F411EE">
      <w:pPr>
        <w:pStyle w:val="ppFigureCaption"/>
      </w:pPr>
      <w:r>
        <w:t>The modified start page</w:t>
      </w:r>
    </w:p>
    <w:p w:rsidR="00E80EAC" w:rsidRPr="00E80EAC" w:rsidRDefault="00E80EAC" w:rsidP="00E80EAC">
      <w:pPr>
        <w:pStyle w:val="ppNumberList"/>
      </w:pPr>
      <w:r>
        <w:t xml:space="preserve">Return to Visual Studio and use the </w:t>
      </w:r>
      <w:r w:rsidRPr="00E80EAC">
        <w:rPr>
          <w:b/>
        </w:rPr>
        <w:t>Stop Debugging</w:t>
      </w:r>
      <w:r>
        <w:t xml:space="preserve"> command to </w:t>
      </w:r>
      <w:r w:rsidR="00BB49E1">
        <w:t>close the application</w:t>
      </w:r>
      <w:r w:rsidRPr="00E80EAC">
        <w:t>.</w:t>
      </w:r>
    </w:p>
    <w:p w:rsidR="00E151E8" w:rsidRDefault="00E151E8" w:rsidP="00E151E8">
      <w:pPr>
        <w:pStyle w:val="ppListEnd"/>
      </w:pPr>
    </w:p>
    <w:p w:rsidR="009D2A2D" w:rsidRDefault="009D2A2D" w:rsidP="009D2A2D">
      <w:pPr>
        <w:pStyle w:val="ppProcedureStart"/>
      </w:pPr>
      <w:bookmarkStart w:id="9" w:name="_Toc321032930"/>
      <w:r>
        <w:t>Task 4 – Customize the Branding</w:t>
      </w:r>
      <w:bookmarkEnd w:id="9"/>
    </w:p>
    <w:p w:rsidR="009D2A2D" w:rsidRPr="00C81266" w:rsidRDefault="002D4EB8" w:rsidP="009D2A2D">
      <w:pPr>
        <w:pStyle w:val="ppNumberList"/>
        <w:numPr>
          <w:ilvl w:val="0"/>
          <w:numId w:val="0"/>
        </w:numPr>
      </w:pPr>
      <w:r>
        <w:t xml:space="preserve">If you go out to the </w:t>
      </w:r>
      <w:r w:rsidR="00081E05">
        <w:t>Windows 8</w:t>
      </w:r>
      <w:r>
        <w:t xml:space="preserve"> start screen right now, you’ll s</w:t>
      </w:r>
      <w:r w:rsidR="006B450B">
        <w:t>ee that there’s a ContosoCookbook</w:t>
      </w:r>
      <w:r>
        <w:t xml:space="preserve"> tile</w:t>
      </w:r>
      <w:r w:rsidR="009D2A2D">
        <w:t>.</w:t>
      </w:r>
      <w:r>
        <w:t xml:space="preserve"> That </w:t>
      </w:r>
      <w:r w:rsidR="008322E5">
        <w:t xml:space="preserve">tile is </w:t>
      </w:r>
      <w:r w:rsidR="003005EA">
        <w:t xml:space="preserve">the application’s </w:t>
      </w:r>
      <w:r w:rsidRPr="002D4EB8">
        <w:rPr>
          <w:i/>
        </w:rPr>
        <w:t>primary tile</w:t>
      </w:r>
      <w:r w:rsidR="007B5721">
        <w:t>. It was created when the app wa</w:t>
      </w:r>
      <w:r>
        <w:t>s install</w:t>
      </w:r>
      <w:r w:rsidR="007B5721">
        <w:t xml:space="preserve">ed, which happened the first time the app was launched from Visual Studio. </w:t>
      </w:r>
      <w:r>
        <w:t>Th</w:t>
      </w:r>
      <w:r w:rsidR="00A81DC9">
        <w:t>e image on the tile comes from L</w:t>
      </w:r>
      <w:r>
        <w:t xml:space="preserve">ogo.png in the </w:t>
      </w:r>
      <w:r w:rsidR="00A81DC9">
        <w:lastRenderedPageBreak/>
        <w:t>Assets</w:t>
      </w:r>
      <w:r>
        <w:t xml:space="preserve"> folder. In this task, you’</w:t>
      </w:r>
      <w:r w:rsidR="005D6E4E">
        <w:t xml:space="preserve">ll replace the logo </w:t>
      </w:r>
      <w:r>
        <w:t>t</w:t>
      </w:r>
      <w:r w:rsidR="008322E5">
        <w:t>hat Visual Studio generated with one more suitable for an electronic cookbook</w:t>
      </w:r>
      <w:r>
        <w:t xml:space="preserve">. While you’re at it, you’ll replace the other PNGs in the </w:t>
      </w:r>
      <w:r w:rsidR="00BA4895">
        <w:t>Assets</w:t>
      </w:r>
      <w:r>
        <w:t xml:space="preserve"> folder to uniquely brand the a</w:t>
      </w:r>
      <w:r w:rsidR="00135027">
        <w:t>pplication</w:t>
      </w:r>
      <w:r w:rsidR="008322E5">
        <w:t>, and finish up by modifying</w:t>
      </w:r>
      <w:r w:rsidR="003702ED">
        <w:t xml:space="preserve"> </w:t>
      </w:r>
      <w:r w:rsidR="002D7A35">
        <w:t>the application manifest</w:t>
      </w:r>
      <w:r>
        <w:t>.</w:t>
      </w:r>
    </w:p>
    <w:p w:rsidR="009D2A2D" w:rsidRDefault="00171C2F" w:rsidP="009D2A2D">
      <w:pPr>
        <w:pStyle w:val="ppNumberList"/>
      </w:pPr>
      <w:r>
        <w:t xml:space="preserve">On the </w:t>
      </w:r>
      <w:r w:rsidR="00D7109B">
        <w:t xml:space="preserve">Windows 8 </w:t>
      </w:r>
      <w:r>
        <w:t>start screen</w:t>
      </w:r>
      <w:r w:rsidR="006B450B">
        <w:t>, right-click the ContosoCookbook</w:t>
      </w:r>
      <w:r>
        <w:t xml:space="preserve"> tile (or use a finger to drag it down a half inch or so</w:t>
      </w:r>
      <w:r w:rsidR="009A58A8">
        <w:t xml:space="preserve"> before letting go</w:t>
      </w:r>
      <w:r>
        <w:t>) and select “Uninstall” to uninstall the application and remove the tile</w:t>
      </w:r>
      <w:r w:rsidR="009D2A2D">
        <w:t>.</w:t>
      </w:r>
    </w:p>
    <w:p w:rsidR="008724B7" w:rsidRDefault="0061121E" w:rsidP="009D2A2D">
      <w:pPr>
        <w:pStyle w:val="ppNumberList"/>
      </w:pPr>
      <w:r>
        <w:t xml:space="preserve">Go back to Visual Studio and right-click the </w:t>
      </w:r>
      <w:r w:rsidR="00A81DC9">
        <w:t>Assets</w:t>
      </w:r>
      <w:r>
        <w:t xml:space="preserve"> folder. Then use the </w:t>
      </w:r>
      <w:r w:rsidR="0099135F">
        <w:rPr>
          <w:b/>
        </w:rPr>
        <w:t>Add -</w:t>
      </w:r>
      <w:r w:rsidRPr="0061121E">
        <w:rPr>
          <w:b/>
        </w:rPr>
        <w:t xml:space="preserve"> Existing Item</w:t>
      </w:r>
      <w:r>
        <w:t xml:space="preserve"> command to import logo.png, smalllogo.png, splashscreen.png, a</w:t>
      </w:r>
      <w:r w:rsidR="00F12ABF">
        <w:t xml:space="preserve">nd storelogo.png from the </w:t>
      </w:r>
      <w:r w:rsidR="0099135F">
        <w:t>images</w:t>
      </w:r>
      <w:r>
        <w:t xml:space="preserve"> folder of the lab starting materials. When prompted, allow these files to overwrite the existing files with the same names.</w:t>
      </w:r>
    </w:p>
    <w:p w:rsidR="008724B7" w:rsidRDefault="00396F00" w:rsidP="009D2A2D">
      <w:pPr>
        <w:pStyle w:val="ppNumberList"/>
      </w:pPr>
      <w:r>
        <w:t>In S</w:t>
      </w:r>
      <w:r w:rsidR="009A7B04">
        <w:t>olution Explorer, double-click P</w:t>
      </w:r>
      <w:r>
        <w:t>ackage.appxmanifest to open the application manifest.</w:t>
      </w:r>
    </w:p>
    <w:p w:rsidR="000D2902" w:rsidRPr="000D2902" w:rsidRDefault="000D2902" w:rsidP="000D2902">
      <w:pPr>
        <w:pStyle w:val="ppNoteIndent"/>
        <w:ind w:left="900"/>
        <w:rPr>
          <w:b/>
        </w:rPr>
      </w:pPr>
      <w:r w:rsidRPr="000D2902">
        <w:rPr>
          <w:b/>
        </w:rPr>
        <w:t xml:space="preserve">Note: </w:t>
      </w:r>
      <w:r w:rsidRPr="000D2902">
        <w:t xml:space="preserve">The application manifest </w:t>
      </w:r>
      <w:r>
        <w:t xml:space="preserve">contains metadata </w:t>
      </w:r>
      <w:r w:rsidR="00FA6CF0">
        <w:t>regarding</w:t>
      </w:r>
      <w:r w:rsidR="00D7109B">
        <w:t xml:space="preserve"> a Metro </w:t>
      </w:r>
      <w:r>
        <w:t>style app and is embedded in every application that you build. At runtime, the manifest tells Windows 8 everything it nee</w:t>
      </w:r>
      <w:r w:rsidR="00FA6CF0">
        <w:t>ds to know about the app</w:t>
      </w:r>
      <w:r>
        <w:t>, including the application name, publisher, and what “capabilities” the application requires, including access to webcams, microphones, the Internet, and parts of the file system – specifically, the user’s documents, music, and videos libraries.</w:t>
      </w:r>
    </w:p>
    <w:p w:rsidR="008724B7" w:rsidRDefault="000D2902" w:rsidP="009D2A2D">
      <w:pPr>
        <w:pStyle w:val="ppNumberList"/>
      </w:pPr>
      <w:r>
        <w:t>Change the</w:t>
      </w:r>
      <w:r w:rsidR="009513C5">
        <w:t xml:space="preserve"> application’s display name </w:t>
      </w:r>
      <w:r>
        <w:t>to “Contoso Cookbook” and its description to “Contoso Cookbook application,” as shown in Figure 6.</w:t>
      </w:r>
    </w:p>
    <w:p w:rsidR="000D2902" w:rsidRDefault="00A81DC9" w:rsidP="00ED543B">
      <w:pPr>
        <w:pStyle w:val="ppFigure"/>
      </w:pPr>
      <w:r>
        <w:rPr>
          <w:noProof/>
          <w:lang w:eastAsia="ko-KR" w:bidi="ar-SA"/>
        </w:rPr>
        <w:drawing>
          <wp:inline distT="0" distB="0" distL="0" distR="0">
            <wp:extent cx="5202936" cy="29900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ifest (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3B" w:rsidRDefault="00ED543B" w:rsidP="00ED543B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6</w:t>
      </w:r>
      <w:r w:rsidR="005A04CA">
        <w:rPr>
          <w:noProof/>
        </w:rPr>
        <w:fldChar w:fldCharType="end"/>
      </w:r>
    </w:p>
    <w:p w:rsidR="00ED543B" w:rsidRPr="00ED543B" w:rsidRDefault="00ED543B" w:rsidP="00ED543B">
      <w:pPr>
        <w:pStyle w:val="ppFigureCaption"/>
      </w:pPr>
      <w:r>
        <w:t>Changing the display name and description in the manifest</w:t>
      </w:r>
    </w:p>
    <w:p w:rsidR="009D2A2D" w:rsidRDefault="00B432BF" w:rsidP="009D2A2D">
      <w:pPr>
        <w:pStyle w:val="ppNumberList"/>
      </w:pPr>
      <w:r>
        <w:t>P</w:t>
      </w:r>
      <w:r w:rsidR="00777048">
        <w:t>ress F5 to launch the application.</w:t>
      </w:r>
    </w:p>
    <w:p w:rsidR="009D2A2D" w:rsidRDefault="00777048" w:rsidP="009D2A2D">
      <w:pPr>
        <w:pStyle w:val="ppNumberList"/>
      </w:pPr>
      <w:r>
        <w:lastRenderedPageBreak/>
        <w:t>Watch as the application starts up. Is the splash screen (the screen that’s briefly shown as the app loads) different than before?</w:t>
      </w:r>
    </w:p>
    <w:p w:rsidR="00777048" w:rsidRDefault="00777048" w:rsidP="009D2A2D">
      <w:pPr>
        <w:pStyle w:val="ppNumberList"/>
      </w:pPr>
      <w:r>
        <w:t xml:space="preserve">Go to the </w:t>
      </w:r>
      <w:r w:rsidR="00D7109B">
        <w:t>Window 8</w:t>
      </w:r>
      <w:r>
        <w:t xml:space="preserve"> start sc</w:t>
      </w:r>
      <w:r w:rsidR="00E46103">
        <w:t xml:space="preserve">reen and confirm that it contains a </w:t>
      </w:r>
      <w:r>
        <w:t xml:space="preserve">tile </w:t>
      </w:r>
      <w:r w:rsidR="00E46103">
        <w:t>like</w:t>
      </w:r>
      <w:r>
        <w:t xml:space="preserve"> the one below.</w:t>
      </w:r>
    </w:p>
    <w:p w:rsidR="00690C30" w:rsidRDefault="00E46103" w:rsidP="00E46103">
      <w:pPr>
        <w:pStyle w:val="ppFigure"/>
      </w:pPr>
      <w:r>
        <w:rPr>
          <w:noProof/>
          <w:lang w:eastAsia="ko-KR" w:bidi="ar-SA"/>
        </w:rPr>
        <w:drawing>
          <wp:inline distT="0" distB="0" distL="0" distR="0" wp14:anchorId="474F37AE" wp14:editId="4517F516">
            <wp:extent cx="1429328" cy="1419799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r:link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9328" cy="141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03" w:rsidRDefault="00E46103" w:rsidP="00E46103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7</w:t>
      </w:r>
      <w:r w:rsidR="005A04CA">
        <w:rPr>
          <w:noProof/>
        </w:rPr>
        <w:fldChar w:fldCharType="end"/>
      </w:r>
    </w:p>
    <w:p w:rsidR="00E46103" w:rsidRPr="00E46103" w:rsidRDefault="00E46103" w:rsidP="00E46103">
      <w:pPr>
        <w:pStyle w:val="ppFigureCaption"/>
      </w:pPr>
      <w:r>
        <w:t>The new application tile</w:t>
      </w:r>
    </w:p>
    <w:p w:rsidR="009D2A2D" w:rsidRDefault="00E46103" w:rsidP="009D2A2D">
      <w:pPr>
        <w:pStyle w:val="ppNumberList"/>
      </w:pPr>
      <w:r>
        <w:t>Return to Visual Studio and stop debugging</w:t>
      </w:r>
      <w:r w:rsidR="009D2A2D">
        <w:t>.</w:t>
      </w:r>
    </w:p>
    <w:p w:rsidR="009D2A2D" w:rsidRDefault="009D2A2D" w:rsidP="009D2A2D">
      <w:pPr>
        <w:pStyle w:val="ppListEnd"/>
      </w:pPr>
    </w:p>
    <w:p w:rsidR="009D2A2D" w:rsidRPr="00E151E8" w:rsidRDefault="009D2A2D" w:rsidP="00E151E8">
      <w:pPr>
        <w:pStyle w:val="ppBodyText"/>
        <w:numPr>
          <w:ilvl w:val="0"/>
          <w:numId w:val="0"/>
        </w:numPr>
      </w:pPr>
    </w:p>
    <w:bookmarkStart w:id="10" w:name="_Toc321032931" w:displacedByCustomXml="next"/>
    <w:sdt>
      <w:sdtPr>
        <w:rPr>
          <w:rFonts w:eastAsia="Arial Unicode MS"/>
        </w:rPr>
        <w:alias w:val="Topic"/>
        <w:tag w:val="a7c9a53b-369b-4dce-889c-5a31d79f1490"/>
        <w:id w:val="-236017048"/>
        <w:placeholder>
          <w:docPart w:val="DefaultPlaceholder_1082065158"/>
        </w:placeholder>
        <w:text/>
      </w:sdtPr>
      <w:sdtEndPr/>
      <w:sdtContent>
        <w:p w:rsidR="007B2C19" w:rsidRDefault="005A2C4A" w:rsidP="007B2C19">
          <w:pPr>
            <w:pStyle w:val="ppTopic"/>
            <w:rPr>
              <w:rFonts w:eastAsia="Arial Unicode MS"/>
            </w:rPr>
          </w:pPr>
          <w:r>
            <w:rPr>
              <w:rFonts w:eastAsia="Arial Unicode MS" w:hint="eastAsia"/>
              <w:lang w:eastAsia="ko-KR"/>
            </w:rPr>
            <w:t>Exercise 2: Load Recipe Data</w:t>
          </w:r>
        </w:p>
      </w:sdtContent>
    </w:sdt>
    <w:bookmarkEnd w:id="10" w:displacedByCustomXml="prev"/>
    <w:p w:rsidR="00322F2D" w:rsidRPr="00EA39D8" w:rsidRDefault="00C860D6" w:rsidP="00322F2D">
      <w:pPr>
        <w:pStyle w:val="ListParagraph"/>
        <w:numPr>
          <w:ilvl w:val="0"/>
          <w:numId w:val="18"/>
        </w:numPr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EA39D8">
        <w:rPr>
          <w:rFonts w:asciiTheme="minorEastAsia" w:eastAsiaTheme="minorEastAsia" w:hAnsiTheme="minorEastAsia" w:hint="eastAsia"/>
          <w:sz w:val="20"/>
          <w:szCs w:val="20"/>
          <w:lang w:eastAsia="ko-KR"/>
        </w:rPr>
        <w:t>샘플 테이터 말고 실제  레시피 데이터를 가져와서 표시해봅시다. 우리 강의장은 현재 인터넷이 되는 상태기 때문에 Task 1</w:t>
      </w:r>
      <w:r w:rsidRPr="00EA39D8">
        <w:rPr>
          <w:rFonts w:asciiTheme="minorEastAsia" w:eastAsiaTheme="minorEastAsia" w:hAnsiTheme="minorEastAsia"/>
          <w:sz w:val="20"/>
          <w:szCs w:val="20"/>
          <w:lang w:eastAsia="ko-KR"/>
        </w:rPr>
        <w:t>은</w:t>
      </w:r>
      <w:r w:rsidRPr="00EA39D8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넘어가도 됩니다.  우리는 Task 2 부터 진행하고 원격 서버에 있는 레시피 데이터를 사용해보죠. 그래야 비동기가 실감이 나니까요. </w:t>
      </w:r>
    </w:p>
    <w:p w:rsidR="00E81103" w:rsidRPr="00C860D6" w:rsidRDefault="00E81103" w:rsidP="00E81103">
      <w:pPr>
        <w:pStyle w:val="ppProcedureStart"/>
        <w:rPr>
          <w:strike/>
        </w:rPr>
      </w:pPr>
      <w:bookmarkStart w:id="11" w:name="_Toc321032932"/>
      <w:r w:rsidRPr="00C860D6">
        <w:rPr>
          <w:strike/>
        </w:rPr>
        <w:t xml:space="preserve">Task 1 – Prepare </w:t>
      </w:r>
      <w:r w:rsidR="005E051B" w:rsidRPr="00C860D6">
        <w:rPr>
          <w:strike/>
        </w:rPr>
        <w:t>Local Recipe</w:t>
      </w:r>
      <w:r w:rsidRPr="00C860D6">
        <w:rPr>
          <w:strike/>
        </w:rPr>
        <w:t xml:space="preserve"> Data</w:t>
      </w:r>
      <w:bookmarkEnd w:id="11"/>
    </w:p>
    <w:p w:rsidR="00E81103" w:rsidRPr="00C860D6" w:rsidRDefault="00E81103" w:rsidP="00E81103">
      <w:pPr>
        <w:pStyle w:val="ppBodyText"/>
        <w:rPr>
          <w:strike/>
        </w:rPr>
      </w:pPr>
      <w:r w:rsidRPr="00C860D6">
        <w:rPr>
          <w:strike/>
        </w:rPr>
        <w:t>If you</w:t>
      </w:r>
      <w:r w:rsidR="00D34126" w:rsidRPr="00C860D6">
        <w:rPr>
          <w:strike/>
        </w:rPr>
        <w:t xml:space="preserve"> don’t have an Internet connection or would prefer for the app to use local data rather than data </w:t>
      </w:r>
      <w:r w:rsidR="001D083F" w:rsidRPr="00C860D6">
        <w:rPr>
          <w:strike/>
        </w:rPr>
        <w:t>from the cloud</w:t>
      </w:r>
      <w:r w:rsidR="00D34126" w:rsidRPr="00C860D6">
        <w:rPr>
          <w:strike/>
        </w:rPr>
        <w:t>, perform the following steps</w:t>
      </w:r>
      <w:r w:rsidRPr="00C860D6">
        <w:rPr>
          <w:strike/>
        </w:rPr>
        <w:t>.</w:t>
      </w:r>
      <w:r w:rsidR="00D34126" w:rsidRPr="00C860D6">
        <w:rPr>
          <w:strike/>
        </w:rPr>
        <w:t xml:space="preserve"> If you’d rather fetch recipe data from </w:t>
      </w:r>
      <w:r w:rsidR="00E51ED8" w:rsidRPr="00C860D6">
        <w:rPr>
          <w:strike/>
        </w:rPr>
        <w:t xml:space="preserve">a preexisting </w:t>
      </w:r>
      <w:r w:rsidR="00D34126" w:rsidRPr="00C860D6">
        <w:rPr>
          <w:strike/>
        </w:rPr>
        <w:t>Azure</w:t>
      </w:r>
      <w:r w:rsidR="00E51ED8" w:rsidRPr="00C860D6">
        <w:rPr>
          <w:strike/>
        </w:rPr>
        <w:t xml:space="preserve"> service</w:t>
      </w:r>
      <w:r w:rsidR="00D34126" w:rsidRPr="00C860D6">
        <w:rPr>
          <w:strike/>
        </w:rPr>
        <w:t xml:space="preserve">, then you can </w:t>
      </w:r>
      <w:r w:rsidR="00D34126" w:rsidRPr="00C860D6">
        <w:rPr>
          <w:b/>
          <w:strike/>
        </w:rPr>
        <w:t>skip Task 1</w:t>
      </w:r>
      <w:r w:rsidR="00D34126" w:rsidRPr="00C860D6">
        <w:rPr>
          <w:strike/>
        </w:rPr>
        <w:t xml:space="preserve"> and go straight to Task 2.</w:t>
      </w:r>
    </w:p>
    <w:p w:rsidR="00D34126" w:rsidRPr="00C860D6" w:rsidRDefault="00D34126" w:rsidP="00D34126">
      <w:pPr>
        <w:pStyle w:val="ppNumberList"/>
        <w:numPr>
          <w:ilvl w:val="1"/>
          <w:numId w:val="12"/>
        </w:numPr>
        <w:ind w:left="754" w:hanging="357"/>
        <w:rPr>
          <w:strike/>
        </w:rPr>
      </w:pPr>
      <w:r w:rsidRPr="00C860D6">
        <w:rPr>
          <w:strike/>
        </w:rPr>
        <w:t>Create a new folder na</w:t>
      </w:r>
      <w:r w:rsidR="00D160DD" w:rsidRPr="00C860D6">
        <w:rPr>
          <w:strike/>
        </w:rPr>
        <w:t>med “D</w:t>
      </w:r>
      <w:r w:rsidR="00FA6CF0" w:rsidRPr="00C860D6">
        <w:rPr>
          <w:strike/>
        </w:rPr>
        <w:t>ata” in the ContosoCookbook</w:t>
      </w:r>
      <w:r w:rsidRPr="00C860D6">
        <w:rPr>
          <w:strike/>
        </w:rPr>
        <w:t xml:space="preserve"> project.</w:t>
      </w:r>
    </w:p>
    <w:p w:rsidR="00D34126" w:rsidRPr="00C860D6" w:rsidRDefault="00D160DD" w:rsidP="00D34126">
      <w:pPr>
        <w:pStyle w:val="ppNumberList"/>
        <w:numPr>
          <w:ilvl w:val="1"/>
          <w:numId w:val="12"/>
        </w:numPr>
        <w:ind w:left="754" w:hanging="357"/>
        <w:rPr>
          <w:strike/>
        </w:rPr>
      </w:pPr>
      <w:r w:rsidRPr="00C860D6">
        <w:rPr>
          <w:strike/>
        </w:rPr>
        <w:t xml:space="preserve">Right-click the Data folder and use the </w:t>
      </w:r>
      <w:r w:rsidRPr="00C860D6">
        <w:rPr>
          <w:b/>
          <w:strike/>
        </w:rPr>
        <w:t>Add - Existing Item</w:t>
      </w:r>
      <w:r w:rsidRPr="00C860D6">
        <w:rPr>
          <w:strike/>
        </w:rPr>
        <w:t xml:space="preserve"> command to import </w:t>
      </w:r>
      <w:r w:rsidR="00D34126" w:rsidRPr="00C860D6">
        <w:rPr>
          <w:strike/>
        </w:rPr>
        <w:t>Recipes.txt</w:t>
      </w:r>
      <w:r w:rsidRPr="00C860D6">
        <w:rPr>
          <w:strike/>
        </w:rPr>
        <w:t xml:space="preserve"> from the data </w:t>
      </w:r>
      <w:r w:rsidR="00FA6CF0" w:rsidRPr="00C860D6">
        <w:rPr>
          <w:strike/>
        </w:rPr>
        <w:t xml:space="preserve">folder of </w:t>
      </w:r>
      <w:r w:rsidRPr="00C860D6">
        <w:rPr>
          <w:strike/>
        </w:rPr>
        <w:t>the starting materials</w:t>
      </w:r>
      <w:r w:rsidR="00D34126" w:rsidRPr="00C860D6">
        <w:rPr>
          <w:strike/>
        </w:rPr>
        <w:t>.</w:t>
      </w:r>
    </w:p>
    <w:p w:rsidR="00D34126" w:rsidRPr="00C860D6" w:rsidRDefault="00D34126" w:rsidP="0049584B">
      <w:pPr>
        <w:pStyle w:val="ppNote"/>
        <w:ind w:left="900"/>
        <w:rPr>
          <w:b/>
          <w:strike/>
        </w:rPr>
      </w:pPr>
      <w:r w:rsidRPr="00C860D6">
        <w:rPr>
          <w:b/>
          <w:strike/>
        </w:rPr>
        <w:t xml:space="preserve">Note: </w:t>
      </w:r>
      <w:r w:rsidRPr="00C860D6">
        <w:rPr>
          <w:strike/>
        </w:rPr>
        <w:t>If you take a moment t</w:t>
      </w:r>
      <w:r w:rsidR="00F755BD" w:rsidRPr="00C860D6">
        <w:rPr>
          <w:strike/>
        </w:rPr>
        <w:t xml:space="preserve">o look inside </w:t>
      </w:r>
      <w:r w:rsidRPr="00C860D6">
        <w:rPr>
          <w:strike/>
        </w:rPr>
        <w:t>Recipes.txt, you’ll see that it contains nothing more than JSON-encoded data denoting recipes and recipe groups. The data in the file is identical to the data retriev</w:t>
      </w:r>
      <w:r w:rsidR="001D083F" w:rsidRPr="00C860D6">
        <w:rPr>
          <w:strike/>
        </w:rPr>
        <w:t>ed from Azure</w:t>
      </w:r>
      <w:r w:rsidR="009A58A8" w:rsidRPr="00C860D6">
        <w:rPr>
          <w:strike/>
        </w:rPr>
        <w:t xml:space="preserve"> except for the image URLs</w:t>
      </w:r>
      <w:r w:rsidRPr="00C860D6">
        <w:rPr>
          <w:strike/>
        </w:rPr>
        <w:t>.</w:t>
      </w:r>
      <w:r w:rsidR="00217379" w:rsidRPr="00C860D6">
        <w:rPr>
          <w:strike/>
        </w:rPr>
        <w:t xml:space="preserve"> We’ll be using classes in WinRT’s Windows.Data.Json namespace to consume this data.</w:t>
      </w:r>
    </w:p>
    <w:p w:rsidR="00217379" w:rsidRPr="00C860D6" w:rsidRDefault="00217379" w:rsidP="00D34126">
      <w:pPr>
        <w:pStyle w:val="ppNumberList"/>
        <w:numPr>
          <w:ilvl w:val="1"/>
          <w:numId w:val="12"/>
        </w:numPr>
        <w:ind w:left="754" w:hanging="357"/>
        <w:rPr>
          <w:strike/>
        </w:rPr>
      </w:pPr>
      <w:r w:rsidRPr="00C860D6">
        <w:rPr>
          <w:strike/>
        </w:rPr>
        <w:t>Add a folder named “Images” to the project.</w:t>
      </w:r>
    </w:p>
    <w:p w:rsidR="00217379" w:rsidRPr="00C860D6" w:rsidRDefault="00217379" w:rsidP="00D34126">
      <w:pPr>
        <w:pStyle w:val="ppNumberList"/>
        <w:numPr>
          <w:ilvl w:val="1"/>
          <w:numId w:val="12"/>
        </w:numPr>
        <w:ind w:left="754" w:hanging="357"/>
        <w:rPr>
          <w:strike/>
        </w:rPr>
      </w:pPr>
      <w:r w:rsidRPr="00C860D6">
        <w:rPr>
          <w:strike/>
        </w:rPr>
        <w:t>Import</w:t>
      </w:r>
      <w:r w:rsidR="00D34126" w:rsidRPr="00C860D6">
        <w:rPr>
          <w:strike/>
        </w:rPr>
        <w:t xml:space="preserve"> the folders named chinese, french, german, indian, italian, and mexican (along with their contents) from the </w:t>
      </w:r>
      <w:r w:rsidR="00FA6CF0" w:rsidRPr="00C860D6">
        <w:rPr>
          <w:strike/>
        </w:rPr>
        <w:t xml:space="preserve">images folder of the </w:t>
      </w:r>
      <w:r w:rsidR="00D34126" w:rsidRPr="00C860D6">
        <w:rPr>
          <w:strike/>
        </w:rPr>
        <w:t>start</w:t>
      </w:r>
      <w:r w:rsidRPr="00C860D6">
        <w:rPr>
          <w:strike/>
        </w:rPr>
        <w:t>ing materials to the project’s I</w:t>
      </w:r>
      <w:r w:rsidR="00D34126" w:rsidRPr="00C860D6">
        <w:rPr>
          <w:strike/>
        </w:rPr>
        <w:t xml:space="preserve">mages folder. It’s </w:t>
      </w:r>
      <w:r w:rsidR="00D34126" w:rsidRPr="00C860D6">
        <w:rPr>
          <w:strike/>
        </w:rPr>
        <w:lastRenderedPageBreak/>
        <w:t>import</w:t>
      </w:r>
      <w:r w:rsidR="009A0C50" w:rsidRPr="00C860D6">
        <w:rPr>
          <w:strike/>
        </w:rPr>
        <w:t xml:space="preserve">ant to put them in the </w:t>
      </w:r>
      <w:r w:rsidRPr="00C860D6">
        <w:rPr>
          <w:strike/>
        </w:rPr>
        <w:t>I</w:t>
      </w:r>
      <w:r w:rsidR="00D34126" w:rsidRPr="00C860D6">
        <w:rPr>
          <w:strike/>
        </w:rPr>
        <w:t xml:space="preserve">mages folder, because the image URLs in Recipes.txt </w:t>
      </w:r>
      <w:r w:rsidR="00FA6CF0" w:rsidRPr="00C860D6">
        <w:rPr>
          <w:strike/>
        </w:rPr>
        <w:t xml:space="preserve">assume </w:t>
      </w:r>
      <w:r w:rsidR="00D34126" w:rsidRPr="00C860D6">
        <w:rPr>
          <w:strike/>
        </w:rPr>
        <w:t>that’s where they’re located.</w:t>
      </w:r>
    </w:p>
    <w:p w:rsidR="00217379" w:rsidRPr="00C860D6" w:rsidRDefault="00217379" w:rsidP="00217379">
      <w:pPr>
        <w:pStyle w:val="ppNoteIndent"/>
        <w:ind w:left="900"/>
        <w:rPr>
          <w:b/>
          <w:strike/>
        </w:rPr>
      </w:pPr>
      <w:r w:rsidRPr="00C860D6">
        <w:rPr>
          <w:b/>
          <w:strike/>
        </w:rPr>
        <w:t xml:space="preserve">Note: </w:t>
      </w:r>
      <w:r w:rsidRPr="00C860D6">
        <w:rPr>
          <w:strike/>
        </w:rPr>
        <w:t>An easy way to do the import is to drag the folders from a window open on the desktop and drop them over the Images folder in Solution Explorer.</w:t>
      </w:r>
      <w:r w:rsidRPr="00C860D6">
        <w:rPr>
          <w:b/>
          <w:strike/>
        </w:rPr>
        <w:t xml:space="preserve"> </w:t>
      </w:r>
    </w:p>
    <w:p w:rsidR="00D34126" w:rsidRDefault="00D34126" w:rsidP="00217379">
      <w:pPr>
        <w:pStyle w:val="ppNumberList"/>
        <w:numPr>
          <w:ilvl w:val="0"/>
          <w:numId w:val="0"/>
        </w:numPr>
        <w:ind w:left="754" w:hanging="357"/>
      </w:pPr>
    </w:p>
    <w:p w:rsidR="00E81103" w:rsidRDefault="00E81103" w:rsidP="00E81103">
      <w:pPr>
        <w:pStyle w:val="ppListEnd"/>
      </w:pPr>
    </w:p>
    <w:p w:rsidR="00322F2D" w:rsidRDefault="00E81103" w:rsidP="00322F2D">
      <w:pPr>
        <w:pStyle w:val="ppProcedureStart"/>
      </w:pPr>
      <w:bookmarkStart w:id="12" w:name="_Toc321032933"/>
      <w:r>
        <w:t>Task 2</w:t>
      </w:r>
      <w:r w:rsidR="00322F2D">
        <w:t xml:space="preserve"> </w:t>
      </w:r>
      <w:r w:rsidR="00027822">
        <w:t>–</w:t>
      </w:r>
      <w:r w:rsidR="00322F2D">
        <w:t xml:space="preserve"> </w:t>
      </w:r>
      <w:r w:rsidR="001A5CC0">
        <w:t xml:space="preserve">Load </w:t>
      </w:r>
      <w:r w:rsidR="00657554">
        <w:t>Recipe Data</w:t>
      </w:r>
      <w:bookmarkEnd w:id="12"/>
    </w:p>
    <w:p w:rsidR="00322F2D" w:rsidRPr="00C81266" w:rsidRDefault="00835C66" w:rsidP="00322F2D">
      <w:pPr>
        <w:pStyle w:val="ppBodyText"/>
      </w:pPr>
      <w:r>
        <w:t xml:space="preserve">The next step is to replace the sample data </w:t>
      </w:r>
      <w:r w:rsidR="00DA7DCA">
        <w:t xml:space="preserve">that Visual Studio provided </w:t>
      </w:r>
      <w:r>
        <w:t>with code that loads recipe data.</w:t>
      </w:r>
      <w:r w:rsidR="00487249">
        <w:t xml:space="preserve"> </w:t>
      </w:r>
      <w:r w:rsidR="00487249" w:rsidRPr="00487249">
        <w:rPr>
          <w:b/>
        </w:rPr>
        <w:t>Perform this</w:t>
      </w:r>
      <w:r w:rsidR="00175353">
        <w:rPr>
          <w:b/>
        </w:rPr>
        <w:t xml:space="preserve"> task even if you </w:t>
      </w:r>
      <w:r w:rsidR="00487249" w:rsidRPr="00487249">
        <w:rPr>
          <w:b/>
        </w:rPr>
        <w:t>performed Task 1</w:t>
      </w:r>
      <w:r w:rsidR="00487249">
        <w:t>.</w:t>
      </w:r>
    </w:p>
    <w:p w:rsidR="006E521B" w:rsidRDefault="00481C79" w:rsidP="00322F2D">
      <w:pPr>
        <w:pStyle w:val="ppNumberList"/>
        <w:numPr>
          <w:ilvl w:val="1"/>
          <w:numId w:val="12"/>
        </w:numPr>
        <w:ind w:left="754" w:hanging="357"/>
      </w:pPr>
      <w:r>
        <w:t xml:space="preserve">Right-click the DataModel folder in Solution Explorer and use the </w:t>
      </w:r>
      <w:r w:rsidRPr="00481C79">
        <w:rPr>
          <w:b/>
        </w:rPr>
        <w:t>Add - Existing Item</w:t>
      </w:r>
      <w:r>
        <w:t xml:space="preserve"> command to import RecipeDataSource.cs from the data folder of the starting materials.</w:t>
      </w:r>
    </w:p>
    <w:p w:rsidR="00481C79" w:rsidRPr="00481C79" w:rsidRDefault="00481C79" w:rsidP="00C860D6">
      <w:pPr>
        <w:pStyle w:val="ppNoteIndent"/>
        <w:rPr>
          <w:b/>
          <w:lang w:eastAsia="ko-KR"/>
        </w:rPr>
      </w:pPr>
      <w:r w:rsidRPr="00481C79">
        <w:rPr>
          <w:b/>
          <w:lang w:eastAsia="ko-KR"/>
        </w:rPr>
        <w:t xml:space="preserve">Note: </w:t>
      </w:r>
      <w:r w:rsidRPr="00EA39D8">
        <w:rPr>
          <w:sz w:val="20"/>
          <w:szCs w:val="20"/>
          <w:lang w:eastAsia="ko-KR"/>
        </w:rPr>
        <w:t xml:space="preserve">Visual Studio </w:t>
      </w:r>
      <w:r w:rsidR="00C860D6" w:rsidRPr="00EA39D8">
        <w:rPr>
          <w:rFonts w:hint="eastAsia"/>
          <w:sz w:val="20"/>
          <w:szCs w:val="20"/>
          <w:lang w:eastAsia="ko-KR"/>
        </w:rPr>
        <w:t>의</w:t>
      </w:r>
      <w:r w:rsidR="00C860D6" w:rsidRPr="00EA39D8">
        <w:rPr>
          <w:rFonts w:hint="eastAsia"/>
          <w:sz w:val="20"/>
          <w:szCs w:val="20"/>
          <w:lang w:eastAsia="ko-KR"/>
        </w:rPr>
        <w:t xml:space="preserve"> Grid Application </w:t>
      </w:r>
      <w:r w:rsidR="00C860D6" w:rsidRPr="00EA39D8">
        <w:rPr>
          <w:rFonts w:hint="eastAsia"/>
          <w:sz w:val="20"/>
          <w:szCs w:val="20"/>
          <w:lang w:eastAsia="ko-KR"/>
        </w:rPr>
        <w:t>템플릿은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기본적으로</w:t>
      </w:r>
      <w:r w:rsidR="00C860D6" w:rsidRPr="00EA39D8">
        <w:rPr>
          <w:rFonts w:hint="eastAsia"/>
          <w:sz w:val="20"/>
          <w:szCs w:val="20"/>
          <w:lang w:eastAsia="ko-KR"/>
        </w:rPr>
        <w:t xml:space="preserve"> SampleDataSource.cs </w:t>
      </w:r>
      <w:r w:rsidR="00C860D6" w:rsidRPr="00EA39D8">
        <w:rPr>
          <w:rFonts w:hint="eastAsia"/>
          <w:sz w:val="20"/>
          <w:szCs w:val="20"/>
          <w:lang w:eastAsia="ko-KR"/>
        </w:rPr>
        <w:t>라는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파일에</w:t>
      </w:r>
      <w:r w:rsidR="00C860D6" w:rsidRPr="00EA39D8">
        <w:rPr>
          <w:rFonts w:hint="eastAsia"/>
          <w:sz w:val="20"/>
          <w:szCs w:val="20"/>
          <w:lang w:eastAsia="ko-KR"/>
        </w:rPr>
        <w:t xml:space="preserve">  </w:t>
      </w:r>
      <w:r w:rsidR="00C860D6" w:rsidRPr="00EA39D8">
        <w:rPr>
          <w:rFonts w:hint="eastAsia"/>
          <w:sz w:val="20"/>
          <w:szCs w:val="20"/>
          <w:lang w:eastAsia="ko-KR"/>
        </w:rPr>
        <w:t>총</w:t>
      </w:r>
      <w:r w:rsidR="00C860D6" w:rsidRPr="00EA39D8">
        <w:rPr>
          <w:rFonts w:hint="eastAsia"/>
          <w:sz w:val="20"/>
          <w:szCs w:val="20"/>
          <w:lang w:eastAsia="ko-KR"/>
        </w:rPr>
        <w:t>4</w:t>
      </w:r>
      <w:r w:rsidR="00C860D6" w:rsidRPr="00EA39D8">
        <w:rPr>
          <w:rFonts w:hint="eastAsia"/>
          <w:sz w:val="20"/>
          <w:szCs w:val="20"/>
          <w:lang w:eastAsia="ko-KR"/>
        </w:rPr>
        <w:t>개의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클래스</w:t>
      </w:r>
      <w:r w:rsidR="00C860D6" w:rsidRPr="00EA39D8">
        <w:rPr>
          <w:rFonts w:hint="eastAsia"/>
          <w:sz w:val="20"/>
          <w:szCs w:val="20"/>
          <w:lang w:eastAsia="ko-KR"/>
        </w:rPr>
        <w:t>(</w:t>
      </w:r>
      <w:r w:rsidR="00C860D6" w:rsidRPr="00EA39D8">
        <w:rPr>
          <w:sz w:val="20"/>
          <w:szCs w:val="20"/>
          <w:lang w:eastAsia="ko-KR"/>
        </w:rPr>
        <w:t>SampleDataCommon</w:t>
      </w:r>
      <w:r w:rsidR="00C860D6" w:rsidRPr="00EA39D8">
        <w:rPr>
          <w:rFonts w:hint="eastAsia"/>
          <w:sz w:val="20"/>
          <w:szCs w:val="20"/>
          <w:lang w:eastAsia="ko-KR"/>
        </w:rPr>
        <w:t xml:space="preserve">, </w:t>
      </w:r>
      <w:r w:rsidR="00C860D6" w:rsidRPr="00EA39D8">
        <w:rPr>
          <w:sz w:val="20"/>
          <w:szCs w:val="20"/>
          <w:lang w:eastAsia="ko-KR"/>
        </w:rPr>
        <w:t>SampleDataItem</w:t>
      </w:r>
      <w:r w:rsidR="00C860D6" w:rsidRPr="00EA39D8">
        <w:rPr>
          <w:rFonts w:hint="eastAsia"/>
          <w:sz w:val="20"/>
          <w:szCs w:val="20"/>
          <w:lang w:eastAsia="ko-KR"/>
        </w:rPr>
        <w:t xml:space="preserve">, </w:t>
      </w:r>
      <w:r w:rsidR="00C860D6" w:rsidRPr="00EA39D8">
        <w:rPr>
          <w:sz w:val="20"/>
          <w:szCs w:val="20"/>
          <w:lang w:eastAsia="ko-KR"/>
        </w:rPr>
        <w:t>SampleDataGroup</w:t>
      </w:r>
      <w:r w:rsidR="00C860D6" w:rsidRPr="00EA39D8">
        <w:rPr>
          <w:rFonts w:hint="eastAsia"/>
          <w:sz w:val="20"/>
          <w:szCs w:val="20"/>
          <w:lang w:eastAsia="ko-KR"/>
        </w:rPr>
        <w:t xml:space="preserve">, </w:t>
      </w:r>
      <w:r w:rsidR="00C860D6" w:rsidRPr="00EA39D8">
        <w:rPr>
          <w:sz w:val="20"/>
          <w:szCs w:val="20"/>
          <w:lang w:eastAsia="ko-KR"/>
        </w:rPr>
        <w:t>SampleDataSource</w:t>
      </w:r>
      <w:r w:rsidR="00C860D6" w:rsidRPr="00EA39D8">
        <w:rPr>
          <w:rFonts w:hint="eastAsia"/>
          <w:sz w:val="20"/>
          <w:szCs w:val="20"/>
          <w:lang w:eastAsia="ko-KR"/>
        </w:rPr>
        <w:t>)</w:t>
      </w:r>
      <w:r w:rsidR="00C860D6" w:rsidRPr="00EA39D8">
        <w:rPr>
          <w:rFonts w:hint="eastAsia"/>
          <w:sz w:val="20"/>
          <w:szCs w:val="20"/>
          <w:lang w:eastAsia="ko-KR"/>
        </w:rPr>
        <w:t>를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통해서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데이터를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가져오는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샘플을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제공합니다</w:t>
      </w:r>
      <w:r w:rsidR="00C860D6" w:rsidRPr="00EA39D8">
        <w:rPr>
          <w:rFonts w:hint="eastAsia"/>
          <w:sz w:val="20"/>
          <w:szCs w:val="20"/>
          <w:lang w:eastAsia="ko-KR"/>
        </w:rPr>
        <w:t xml:space="preserve">. </w:t>
      </w:r>
      <w:r w:rsidR="00C860D6" w:rsidRPr="00EA39D8">
        <w:rPr>
          <w:rFonts w:hint="eastAsia"/>
          <w:sz w:val="20"/>
          <w:szCs w:val="20"/>
          <w:lang w:eastAsia="ko-KR"/>
        </w:rPr>
        <w:t>코드가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쉽지는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않지만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잘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이해를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하면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큰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도움이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됩니다</w:t>
      </w:r>
      <w:r w:rsidR="00C860D6" w:rsidRPr="00EA39D8">
        <w:rPr>
          <w:rFonts w:hint="eastAsia"/>
          <w:sz w:val="20"/>
          <w:szCs w:val="20"/>
          <w:lang w:eastAsia="ko-KR"/>
        </w:rPr>
        <w:t xml:space="preserve">. </w:t>
      </w:r>
      <w:r w:rsidR="00C860D6" w:rsidRPr="00EA39D8">
        <w:rPr>
          <w:rFonts w:hint="eastAsia"/>
          <w:sz w:val="20"/>
          <w:szCs w:val="20"/>
          <w:lang w:eastAsia="ko-KR"/>
        </w:rPr>
        <w:t>이런식으로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데이터를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가져오는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부분</w:t>
      </w:r>
      <w:r w:rsidR="00C860D6" w:rsidRPr="00EA39D8">
        <w:rPr>
          <w:rFonts w:hint="eastAsia"/>
          <w:sz w:val="20"/>
          <w:szCs w:val="20"/>
          <w:lang w:eastAsia="ko-KR"/>
        </w:rPr>
        <w:t>(Data Model)</w:t>
      </w:r>
      <w:r w:rsidR="00C860D6" w:rsidRPr="00EA39D8">
        <w:rPr>
          <w:rFonts w:hint="eastAsia"/>
          <w:sz w:val="20"/>
          <w:szCs w:val="20"/>
          <w:lang w:eastAsia="ko-KR"/>
        </w:rPr>
        <w:t>을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따로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빼서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잘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만들어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두면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데이터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소스가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변경되어도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문제없이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수정할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수</w:t>
      </w:r>
      <w:r w:rsidR="00C860D6" w:rsidRPr="00EA39D8">
        <w:rPr>
          <w:rFonts w:hint="eastAsia"/>
          <w:sz w:val="20"/>
          <w:szCs w:val="20"/>
          <w:lang w:eastAsia="ko-KR"/>
        </w:rPr>
        <w:t xml:space="preserve"> </w:t>
      </w:r>
      <w:r w:rsidR="00C860D6" w:rsidRPr="00EA39D8">
        <w:rPr>
          <w:rFonts w:hint="eastAsia"/>
          <w:sz w:val="20"/>
          <w:szCs w:val="20"/>
          <w:lang w:eastAsia="ko-KR"/>
        </w:rPr>
        <w:t>있습니다</w:t>
      </w:r>
      <w:r w:rsidR="00C860D6" w:rsidRPr="00EA39D8">
        <w:rPr>
          <w:rFonts w:hint="eastAsia"/>
          <w:sz w:val="20"/>
          <w:szCs w:val="20"/>
          <w:lang w:eastAsia="ko-KR"/>
        </w:rPr>
        <w:t>.</w:t>
      </w:r>
      <w:r w:rsidR="00C860D6">
        <w:rPr>
          <w:rFonts w:hint="eastAsia"/>
          <w:lang w:eastAsia="ko-KR"/>
        </w:rPr>
        <w:t xml:space="preserve"> </w:t>
      </w:r>
    </w:p>
    <w:p w:rsidR="00BB4144" w:rsidRDefault="00BB4144" w:rsidP="003853EF">
      <w:pPr>
        <w:pStyle w:val="ppNumberList"/>
        <w:numPr>
          <w:ilvl w:val="1"/>
          <w:numId w:val="12"/>
        </w:numPr>
        <w:rPr>
          <w:lang w:eastAsia="ko-KR"/>
        </w:rPr>
      </w:pPr>
      <w:r>
        <w:rPr>
          <w:lang w:eastAsia="ko-KR"/>
        </w:rPr>
        <w:t>App.xaml.cs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상단에</w:t>
      </w:r>
      <w:r>
        <w:rPr>
          <w:rFonts w:hint="eastAsia"/>
          <w:lang w:eastAsia="ko-KR"/>
        </w:rPr>
        <w:t xml:space="preserve"> using 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넣어준다</w:t>
      </w:r>
      <w:r>
        <w:rPr>
          <w:rFonts w:hint="eastAsia"/>
          <w:lang w:eastAsia="ko-KR"/>
        </w:rPr>
        <w:t xml:space="preserve">. </w:t>
      </w:r>
    </w:p>
    <w:p w:rsidR="00BB4144" w:rsidRDefault="00BB4144" w:rsidP="00BB4144">
      <w:pPr>
        <w:pStyle w:val="ppCodeLanguageIndent"/>
      </w:pPr>
      <w:r>
        <w:t>C#</w:t>
      </w:r>
    </w:p>
    <w:p w:rsidR="00BB4144" w:rsidRDefault="00BB4144" w:rsidP="00BB4144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  <w:r>
        <w:rPr>
          <w:rFonts w:eastAsia="Batang" w:cs="Consolas"/>
          <w:color w:val="0000FF"/>
          <w:sz w:val="19"/>
          <w:szCs w:val="19"/>
          <w:highlight w:val="white"/>
          <w:lang w:bidi="ar-SA"/>
        </w:rPr>
        <w:t>using</w:t>
      </w:r>
      <w:r>
        <w:rPr>
          <w:rFonts w:eastAsia="Batang" w:cs="Consolas"/>
          <w:color w:val="000000"/>
          <w:sz w:val="19"/>
          <w:szCs w:val="19"/>
          <w:highlight w:val="white"/>
          <w:lang w:bidi="ar-SA"/>
        </w:rPr>
        <w:t xml:space="preserve"> ContosoCookbook.Data;</w:t>
      </w:r>
    </w:p>
    <w:p w:rsidR="00BB4144" w:rsidRDefault="00BB4144" w:rsidP="00BB4144">
      <w:pPr>
        <w:pStyle w:val="ppNumberList"/>
        <w:numPr>
          <w:ilvl w:val="0"/>
          <w:numId w:val="0"/>
        </w:numPr>
        <w:ind w:left="1037"/>
        <w:rPr>
          <w:lang w:eastAsia="ko-KR"/>
        </w:rPr>
      </w:pPr>
    </w:p>
    <w:p w:rsidR="006E521B" w:rsidRDefault="002359AF" w:rsidP="003853EF">
      <w:pPr>
        <w:pStyle w:val="ppNumberList"/>
        <w:numPr>
          <w:ilvl w:val="1"/>
          <w:numId w:val="12"/>
        </w:numPr>
        <w:rPr>
          <w:lang w:eastAsia="ko-KR"/>
        </w:rPr>
      </w:pPr>
      <w:r>
        <w:rPr>
          <w:lang w:eastAsia="ko-KR"/>
        </w:rPr>
        <w:t>App.xaml.cs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에서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앱의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시작점은</w:t>
      </w:r>
      <w:r w:rsidR="003853EF" w:rsidRPr="003853EF">
        <w:rPr>
          <w:lang w:eastAsia="ko-KR"/>
        </w:rPr>
        <w:t>OnLaunched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메서드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입니다</w:t>
      </w:r>
      <w:r w:rsidR="003853EF">
        <w:rPr>
          <w:rFonts w:hint="eastAsia"/>
          <w:lang w:eastAsia="ko-KR"/>
        </w:rPr>
        <w:t xml:space="preserve">. rootFrame.Navigate </w:t>
      </w:r>
      <w:r w:rsidR="003853EF">
        <w:rPr>
          <w:rFonts w:hint="eastAsia"/>
          <w:lang w:eastAsia="ko-KR"/>
        </w:rPr>
        <w:t>메서드가</w:t>
      </w:r>
      <w:r w:rsidR="003853EF">
        <w:rPr>
          <w:rFonts w:hint="eastAsia"/>
          <w:lang w:eastAsia="ko-KR"/>
        </w:rPr>
        <w:t xml:space="preserve">  </w:t>
      </w:r>
      <w:r w:rsidR="003853EF">
        <w:rPr>
          <w:lang w:eastAsia="ko-KR"/>
        </w:rPr>
        <w:t>“</w:t>
      </w:r>
      <w:r w:rsidR="003853EF">
        <w:rPr>
          <w:rFonts w:hint="eastAsia"/>
          <w:lang w:eastAsia="ko-KR"/>
        </w:rPr>
        <w:t>AllGroups</w:t>
      </w:r>
      <w:r w:rsidR="003853EF">
        <w:rPr>
          <w:lang w:eastAsia="ko-KR"/>
        </w:rPr>
        <w:t>”</w:t>
      </w:r>
      <w:r w:rsidR="003853EF">
        <w:rPr>
          <w:rFonts w:hint="eastAsia"/>
          <w:lang w:eastAsia="ko-KR"/>
        </w:rPr>
        <w:t>라는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파라미터와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함께</w:t>
      </w:r>
      <w:r w:rsidR="003853EF" w:rsidRPr="003853EF">
        <w:rPr>
          <w:lang w:eastAsia="ko-KR"/>
        </w:rPr>
        <w:t>GroupedItemsPage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를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호출해</w:t>
      </w:r>
      <w:r w:rsidR="003853EF">
        <w:rPr>
          <w:rFonts w:hint="eastAsia"/>
          <w:lang w:eastAsia="ko-KR"/>
        </w:rPr>
        <w:t xml:space="preserve"> </w:t>
      </w:r>
      <w:r w:rsidR="003853EF">
        <w:rPr>
          <w:rFonts w:hint="eastAsia"/>
          <w:lang w:eastAsia="ko-KR"/>
        </w:rPr>
        <w:t>줍니다</w:t>
      </w:r>
      <w:r w:rsidR="003853EF">
        <w:rPr>
          <w:rFonts w:hint="eastAsia"/>
          <w:lang w:eastAsia="ko-KR"/>
        </w:rPr>
        <w:t xml:space="preserve">. </w:t>
      </w:r>
      <w:r w:rsidR="00526766">
        <w:rPr>
          <w:rFonts w:hint="eastAsia"/>
          <w:lang w:eastAsia="ko-KR"/>
        </w:rPr>
        <w:t xml:space="preserve"> </w:t>
      </w:r>
      <w:r w:rsidR="00526766" w:rsidRPr="003853EF">
        <w:rPr>
          <w:lang w:eastAsia="ko-KR"/>
        </w:rPr>
        <w:t>OnLaunched</w:t>
      </w:r>
      <w:r w:rsidR="00526766">
        <w:rPr>
          <w:rFonts w:hint="eastAsia"/>
          <w:lang w:eastAsia="ko-KR"/>
        </w:rPr>
        <w:t xml:space="preserve"> </w:t>
      </w:r>
      <w:r w:rsidR="00526766">
        <w:rPr>
          <w:rFonts w:hint="eastAsia"/>
          <w:lang w:eastAsia="ko-KR"/>
        </w:rPr>
        <w:t>메서드에서</w:t>
      </w:r>
      <w:r w:rsidR="00526766">
        <w:rPr>
          <w:rFonts w:hint="eastAsia"/>
          <w:lang w:eastAsia="ko-KR"/>
        </w:rPr>
        <w:t xml:space="preserve"> </w:t>
      </w:r>
      <w:r w:rsidR="00526766">
        <w:rPr>
          <w:rFonts w:hint="eastAsia"/>
          <w:lang w:eastAsia="ko-KR"/>
        </w:rPr>
        <w:t>앱에서</w:t>
      </w:r>
      <w:r w:rsidR="00526766">
        <w:rPr>
          <w:rFonts w:hint="eastAsia"/>
          <w:lang w:eastAsia="ko-KR"/>
        </w:rPr>
        <w:t xml:space="preserve"> </w:t>
      </w:r>
      <w:r w:rsidR="00526766">
        <w:rPr>
          <w:rFonts w:hint="eastAsia"/>
          <w:lang w:eastAsia="ko-KR"/>
        </w:rPr>
        <w:t>사용할</w:t>
      </w:r>
      <w:r w:rsidR="00526766">
        <w:rPr>
          <w:rFonts w:hint="eastAsia"/>
          <w:lang w:eastAsia="ko-KR"/>
        </w:rPr>
        <w:t xml:space="preserve"> </w:t>
      </w:r>
      <w:r w:rsidR="00526766">
        <w:rPr>
          <w:rFonts w:hint="eastAsia"/>
          <w:lang w:eastAsia="ko-KR"/>
        </w:rPr>
        <w:t>데이터를</w:t>
      </w:r>
      <w:r w:rsidR="00526766">
        <w:rPr>
          <w:rFonts w:hint="eastAsia"/>
          <w:lang w:eastAsia="ko-KR"/>
        </w:rPr>
        <w:t xml:space="preserve"> </w:t>
      </w:r>
      <w:r w:rsidR="00526766">
        <w:rPr>
          <w:rFonts w:hint="eastAsia"/>
          <w:lang w:eastAsia="ko-KR"/>
        </w:rPr>
        <w:t>비동기로</w:t>
      </w:r>
      <w:r w:rsidR="00526766">
        <w:rPr>
          <w:rFonts w:hint="eastAsia"/>
          <w:lang w:eastAsia="ko-KR"/>
        </w:rPr>
        <w:t xml:space="preserve"> </w:t>
      </w:r>
      <w:r w:rsidR="00526766">
        <w:rPr>
          <w:rFonts w:hint="eastAsia"/>
          <w:lang w:eastAsia="ko-KR"/>
        </w:rPr>
        <w:t>가져옵니다</w:t>
      </w:r>
      <w:r w:rsidR="00526766">
        <w:rPr>
          <w:rFonts w:hint="eastAsia"/>
          <w:lang w:eastAsia="ko-KR"/>
        </w:rPr>
        <w:t xml:space="preserve">. </w:t>
      </w:r>
    </w:p>
    <w:p w:rsidR="00BB4144" w:rsidRDefault="00BB4144" w:rsidP="00BB4144">
      <w:pPr>
        <w:pStyle w:val="ppCodeLanguageIndent"/>
      </w:pPr>
      <w:r>
        <w:t>C#</w:t>
      </w:r>
    </w:p>
    <w:p w:rsidR="00BB4144" w:rsidRPr="00BB4144" w:rsidRDefault="00BB4144" w:rsidP="00BB4144">
      <w:pPr>
        <w:pStyle w:val="ppCode"/>
      </w:pPr>
      <w:r w:rsidRPr="00BB4144">
        <w:t>protected override async void OnLaunched(LaunchActivatedEventArgs args)</w:t>
      </w:r>
    </w:p>
    <w:p w:rsidR="00BB4144" w:rsidRPr="00BB4144" w:rsidRDefault="00BB4144" w:rsidP="00BB4144">
      <w:pPr>
        <w:pStyle w:val="ppCode"/>
      </w:pPr>
      <w:r w:rsidRPr="00BB4144">
        <w:t xml:space="preserve">        {</w:t>
      </w:r>
    </w:p>
    <w:p w:rsidR="00BB4144" w:rsidRPr="00BB4144" w:rsidRDefault="00BB4144" w:rsidP="00BB4144">
      <w:pPr>
        <w:pStyle w:val="ppCode"/>
      </w:pPr>
      <w:r w:rsidRPr="00BB4144">
        <w:t xml:space="preserve">            // Do not repeat app initialization when already running, just ensure that</w:t>
      </w:r>
    </w:p>
    <w:p w:rsidR="00BB4144" w:rsidRPr="00BB4144" w:rsidRDefault="00BB4144" w:rsidP="00BB4144">
      <w:pPr>
        <w:pStyle w:val="ppCode"/>
      </w:pPr>
      <w:r w:rsidRPr="00BB4144">
        <w:t xml:space="preserve">            // the window is active</w:t>
      </w:r>
    </w:p>
    <w:p w:rsidR="00BB4144" w:rsidRPr="00BB4144" w:rsidRDefault="00BB4144" w:rsidP="00BB4144">
      <w:pPr>
        <w:pStyle w:val="ppCode"/>
      </w:pPr>
      <w:r w:rsidRPr="00BB4144">
        <w:t xml:space="preserve">            if (args.PreviousExecutionState == ApplicationExecutionState.Running)</w:t>
      </w:r>
    </w:p>
    <w:p w:rsidR="00BB4144" w:rsidRPr="00BB4144" w:rsidRDefault="00BB4144" w:rsidP="00BB4144">
      <w:pPr>
        <w:pStyle w:val="ppCode"/>
      </w:pPr>
      <w:r w:rsidRPr="00BB4144">
        <w:t xml:space="preserve">            {</w:t>
      </w:r>
    </w:p>
    <w:p w:rsidR="00BB4144" w:rsidRPr="00BB4144" w:rsidRDefault="00BB4144" w:rsidP="00BB4144">
      <w:pPr>
        <w:pStyle w:val="ppCode"/>
      </w:pPr>
      <w:r w:rsidRPr="00BB4144">
        <w:t xml:space="preserve">                Window.Current.Activate();</w:t>
      </w:r>
    </w:p>
    <w:p w:rsidR="00BB4144" w:rsidRPr="00BB4144" w:rsidRDefault="00BB4144" w:rsidP="00BB4144">
      <w:pPr>
        <w:pStyle w:val="ppCode"/>
      </w:pPr>
      <w:r w:rsidRPr="00BB4144">
        <w:t xml:space="preserve">                return;</w:t>
      </w:r>
    </w:p>
    <w:p w:rsidR="00BB4144" w:rsidRPr="00BB4144" w:rsidRDefault="00BB4144" w:rsidP="00BB4144">
      <w:pPr>
        <w:pStyle w:val="ppCode"/>
      </w:pPr>
      <w:r w:rsidRPr="00BB4144">
        <w:lastRenderedPageBreak/>
        <w:t xml:space="preserve">            }</w:t>
      </w:r>
    </w:p>
    <w:p w:rsidR="00BB4144" w:rsidRPr="00BB4144" w:rsidRDefault="00BB4144" w:rsidP="00BB4144">
      <w:pPr>
        <w:pStyle w:val="ppCode"/>
      </w:pPr>
    </w:p>
    <w:p w:rsidR="00BB4144" w:rsidRPr="00BB4144" w:rsidRDefault="00BB4144" w:rsidP="00BB4144">
      <w:pPr>
        <w:pStyle w:val="ppCode"/>
      </w:pPr>
      <w:r w:rsidRPr="00BB4144">
        <w:t xml:space="preserve">            // Create a Frame to act as the navigation context and associate it with</w:t>
      </w:r>
    </w:p>
    <w:p w:rsidR="00BB4144" w:rsidRPr="00BB4144" w:rsidRDefault="00BB4144" w:rsidP="00BB4144">
      <w:pPr>
        <w:pStyle w:val="ppCode"/>
      </w:pPr>
      <w:r w:rsidRPr="00BB4144">
        <w:t xml:space="preserve">            // a SuspensionManager key</w:t>
      </w:r>
    </w:p>
    <w:p w:rsidR="00BB4144" w:rsidRPr="00BB4144" w:rsidRDefault="00BB4144" w:rsidP="00BB4144">
      <w:pPr>
        <w:pStyle w:val="ppCode"/>
      </w:pPr>
      <w:r w:rsidRPr="00BB4144">
        <w:t xml:space="preserve">            var rootFrame = new Frame();</w:t>
      </w:r>
    </w:p>
    <w:p w:rsidR="00BB4144" w:rsidRPr="001649FA" w:rsidRDefault="00BB4144" w:rsidP="00BB4144">
      <w:pPr>
        <w:pStyle w:val="ppCode"/>
      </w:pPr>
      <w:r w:rsidRPr="00BB4144">
        <w:t xml:space="preserve">            SuspensionManager.RegisterFrame(rootFrame, "AppFrame");</w:t>
      </w:r>
    </w:p>
    <w:p w:rsidR="001649FA" w:rsidRPr="00BB4144" w:rsidRDefault="001649FA" w:rsidP="00BB4144">
      <w:pPr>
        <w:pStyle w:val="ppCode"/>
      </w:pPr>
    </w:p>
    <w:p w:rsidR="00BB4144" w:rsidRPr="001649FA" w:rsidRDefault="001649FA" w:rsidP="00BB4144">
      <w:pPr>
        <w:pStyle w:val="ppCode"/>
      </w:pPr>
      <w:r>
        <w:rPr>
          <w:rFonts w:eastAsiaTheme="minorEastAsia" w:hint="eastAsia"/>
          <w:highlight w:val="yellow"/>
          <w:lang w:eastAsia="ko-KR"/>
        </w:rPr>
        <w:t xml:space="preserve">            </w:t>
      </w:r>
      <w:r w:rsidRPr="00BB4144">
        <w:rPr>
          <w:highlight w:val="yellow"/>
        </w:rPr>
        <w:t>await RecipeDataSource.LoadRemoteDataAsync();</w:t>
      </w:r>
    </w:p>
    <w:p w:rsidR="001649FA" w:rsidRPr="00BB4144" w:rsidRDefault="001649FA" w:rsidP="00BB4144">
      <w:pPr>
        <w:pStyle w:val="ppCode"/>
      </w:pPr>
    </w:p>
    <w:p w:rsidR="00BB4144" w:rsidRPr="00BB4144" w:rsidRDefault="00BB4144" w:rsidP="00BB4144">
      <w:pPr>
        <w:pStyle w:val="ppCode"/>
      </w:pPr>
      <w:r w:rsidRPr="00BB4144">
        <w:t xml:space="preserve">            if (args.PreviousExecutionState == ApplicationExecutionState.Terminated)</w:t>
      </w:r>
    </w:p>
    <w:p w:rsidR="00BB4144" w:rsidRPr="00BB4144" w:rsidRDefault="00BB4144" w:rsidP="00BB4144">
      <w:pPr>
        <w:pStyle w:val="ppCode"/>
      </w:pPr>
      <w:r w:rsidRPr="00BB4144">
        <w:t xml:space="preserve">            {</w:t>
      </w:r>
    </w:p>
    <w:p w:rsidR="00BB4144" w:rsidRPr="00BB4144" w:rsidRDefault="00BB4144" w:rsidP="00BB4144">
      <w:pPr>
        <w:pStyle w:val="ppCode"/>
      </w:pPr>
      <w:r w:rsidRPr="00BB4144">
        <w:t xml:space="preserve">                // Restore the saved session state only when appropriate</w:t>
      </w:r>
    </w:p>
    <w:p w:rsidR="00BB4144" w:rsidRPr="00BB4144" w:rsidRDefault="00BB4144" w:rsidP="00BB4144">
      <w:pPr>
        <w:pStyle w:val="ppCode"/>
      </w:pPr>
      <w:r w:rsidRPr="00BB4144">
        <w:t xml:space="preserve">                await SuspensionManager.RestoreAsync();</w:t>
      </w:r>
    </w:p>
    <w:p w:rsidR="00BB4144" w:rsidRPr="00BB4144" w:rsidRDefault="00BB4144" w:rsidP="00BB4144">
      <w:pPr>
        <w:pStyle w:val="ppCode"/>
      </w:pPr>
      <w:r w:rsidRPr="00BB4144">
        <w:t xml:space="preserve">            }</w:t>
      </w:r>
    </w:p>
    <w:p w:rsidR="00BB4144" w:rsidRPr="00BB4144" w:rsidRDefault="00BB4144" w:rsidP="001649FA">
      <w:pPr>
        <w:pStyle w:val="ppCode"/>
        <w:numPr>
          <w:ilvl w:val="0"/>
          <w:numId w:val="0"/>
        </w:numPr>
        <w:ind w:left="720"/>
      </w:pPr>
    </w:p>
    <w:p w:rsidR="00BB4144" w:rsidRPr="00BB4144" w:rsidRDefault="00BB4144" w:rsidP="00BB4144">
      <w:pPr>
        <w:pStyle w:val="ppCode"/>
      </w:pPr>
      <w:r w:rsidRPr="00BB4144">
        <w:t xml:space="preserve">            if (rootFrame.Content == null)</w:t>
      </w:r>
    </w:p>
    <w:p w:rsidR="00BB4144" w:rsidRPr="00BB4144" w:rsidRDefault="00BB4144" w:rsidP="00BB4144">
      <w:pPr>
        <w:pStyle w:val="ppCode"/>
      </w:pPr>
      <w:r w:rsidRPr="00BB4144">
        <w:t xml:space="preserve">            {</w:t>
      </w:r>
    </w:p>
    <w:p w:rsidR="00BB4144" w:rsidRPr="00BB4144" w:rsidRDefault="00BB4144" w:rsidP="00BB4144">
      <w:pPr>
        <w:pStyle w:val="ppCode"/>
      </w:pPr>
      <w:r w:rsidRPr="00BB4144">
        <w:t xml:space="preserve">                // When the navigation stack isn't restored navigate to the first page,</w:t>
      </w:r>
    </w:p>
    <w:p w:rsidR="00BB4144" w:rsidRPr="00BB4144" w:rsidRDefault="00BB4144" w:rsidP="00BB4144">
      <w:pPr>
        <w:pStyle w:val="ppCode"/>
      </w:pPr>
      <w:r w:rsidRPr="00BB4144">
        <w:t xml:space="preserve">                // configuring the new page by passing required information as a navigation</w:t>
      </w:r>
    </w:p>
    <w:p w:rsidR="00BB4144" w:rsidRPr="00BB4144" w:rsidRDefault="00BB4144" w:rsidP="00BB4144">
      <w:pPr>
        <w:pStyle w:val="ppCode"/>
      </w:pPr>
      <w:r w:rsidRPr="00BB4144">
        <w:t xml:space="preserve">                // parameter</w:t>
      </w:r>
    </w:p>
    <w:p w:rsidR="00BB4144" w:rsidRPr="00BB4144" w:rsidRDefault="00BB4144" w:rsidP="00BB4144">
      <w:pPr>
        <w:pStyle w:val="ppCode"/>
      </w:pPr>
      <w:r w:rsidRPr="00BB4144">
        <w:t xml:space="preserve">                if (!rootFrame.Navigate(typeof(GroupedItemsPage), "AllGroups"))</w:t>
      </w:r>
    </w:p>
    <w:p w:rsidR="00BB4144" w:rsidRPr="00BB4144" w:rsidRDefault="00BB4144" w:rsidP="00BB4144">
      <w:pPr>
        <w:pStyle w:val="ppCode"/>
      </w:pPr>
      <w:r w:rsidRPr="00BB4144">
        <w:t xml:space="preserve">                {</w:t>
      </w:r>
    </w:p>
    <w:p w:rsidR="00BB4144" w:rsidRPr="00BB4144" w:rsidRDefault="00BB4144" w:rsidP="00BB4144">
      <w:pPr>
        <w:pStyle w:val="ppCode"/>
      </w:pPr>
      <w:r w:rsidRPr="00BB4144">
        <w:t xml:space="preserve">                    throw new Exception("Failed to create initial page");</w:t>
      </w:r>
    </w:p>
    <w:p w:rsidR="00BB4144" w:rsidRPr="00BB4144" w:rsidRDefault="00BB4144" w:rsidP="00BB4144">
      <w:pPr>
        <w:pStyle w:val="ppCode"/>
      </w:pPr>
      <w:r w:rsidRPr="00BB4144">
        <w:t xml:space="preserve">                }</w:t>
      </w:r>
    </w:p>
    <w:p w:rsidR="00BB4144" w:rsidRPr="00BB4144" w:rsidRDefault="00BB4144" w:rsidP="00BB4144">
      <w:pPr>
        <w:pStyle w:val="ppCode"/>
      </w:pPr>
      <w:r w:rsidRPr="00BB4144">
        <w:t xml:space="preserve">            }</w:t>
      </w:r>
    </w:p>
    <w:p w:rsidR="00BB4144" w:rsidRPr="00BB4144" w:rsidRDefault="00BB4144" w:rsidP="00BB4144">
      <w:pPr>
        <w:pStyle w:val="ppCode"/>
      </w:pPr>
    </w:p>
    <w:p w:rsidR="00BB4144" w:rsidRPr="00BB4144" w:rsidRDefault="00BB4144" w:rsidP="00BB4144">
      <w:pPr>
        <w:pStyle w:val="ppCode"/>
      </w:pPr>
      <w:r w:rsidRPr="00BB4144">
        <w:t xml:space="preserve">            // Place the frame in the current Window and ensure that it is active</w:t>
      </w:r>
    </w:p>
    <w:p w:rsidR="00BB4144" w:rsidRPr="00BB4144" w:rsidRDefault="00BB4144" w:rsidP="00BB4144">
      <w:pPr>
        <w:pStyle w:val="ppCode"/>
      </w:pPr>
      <w:r w:rsidRPr="00BB4144">
        <w:t xml:space="preserve">            Window.Current.Content = rootFrame;</w:t>
      </w:r>
    </w:p>
    <w:p w:rsidR="00BB4144" w:rsidRPr="00BB4144" w:rsidRDefault="00BB4144" w:rsidP="00BB4144">
      <w:pPr>
        <w:pStyle w:val="ppCode"/>
      </w:pPr>
      <w:r w:rsidRPr="00BB4144">
        <w:t xml:space="preserve">            Window.Current.Activate();</w:t>
      </w:r>
    </w:p>
    <w:p w:rsidR="00BB4144" w:rsidRPr="00BB4144" w:rsidRDefault="00BB4144" w:rsidP="00BB4144">
      <w:pPr>
        <w:pStyle w:val="ppCode"/>
        <w:rPr>
          <w:rFonts w:eastAsiaTheme="minorEastAsia"/>
          <w:lang w:eastAsia="ko-KR"/>
        </w:rPr>
      </w:pPr>
      <w:r w:rsidRPr="00BB4144">
        <w:t xml:space="preserve">        }</w:t>
      </w:r>
    </w:p>
    <w:p w:rsidR="00BB4144" w:rsidRDefault="00BB4144" w:rsidP="00BB4144">
      <w:pPr>
        <w:pStyle w:val="ppNumberList"/>
        <w:numPr>
          <w:ilvl w:val="0"/>
          <w:numId w:val="0"/>
        </w:numPr>
        <w:ind w:left="1037"/>
        <w:rPr>
          <w:lang w:eastAsia="ko-KR"/>
        </w:rPr>
      </w:pPr>
    </w:p>
    <w:p w:rsidR="006E521B" w:rsidRDefault="00CB3C2B" w:rsidP="00CB3C2B">
      <w:pPr>
        <w:pStyle w:val="ppNumberList"/>
        <w:numPr>
          <w:ilvl w:val="1"/>
          <w:numId w:val="12"/>
        </w:numPr>
        <w:rPr>
          <w:lang w:eastAsia="ko-KR"/>
        </w:rPr>
      </w:pPr>
      <w:r w:rsidRPr="00CB3C2B">
        <w:rPr>
          <w:lang w:eastAsia="ko-KR"/>
        </w:rPr>
        <w:t>GroupedItemsPage.xaml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</w:t>
      </w:r>
      <w:r w:rsidRPr="00CB3C2B">
        <w:rPr>
          <w:lang w:eastAsia="ko-KR"/>
        </w:rPr>
        <w:t>LoadState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지우고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넣습니다</w:t>
      </w:r>
      <w:r>
        <w:rPr>
          <w:rFonts w:hint="eastAsia"/>
          <w:lang w:eastAsia="ko-KR"/>
        </w:rPr>
        <w:t xml:space="preserve">. </w:t>
      </w:r>
    </w:p>
    <w:p w:rsidR="00AA1803" w:rsidRDefault="00AA1803" w:rsidP="00AA1803">
      <w:pPr>
        <w:pStyle w:val="ppCodeLanguageIndent"/>
      </w:pPr>
      <w:r>
        <w:t>C#</w:t>
      </w:r>
    </w:p>
    <w:p w:rsidR="00CB3C2B" w:rsidRPr="00CB3C2B" w:rsidRDefault="00CB3C2B" w:rsidP="00CB3C2B">
      <w:pPr>
        <w:pStyle w:val="ppCode"/>
        <w:rPr>
          <w:strike/>
        </w:rPr>
      </w:pPr>
      <w:r w:rsidRPr="00CB3C2B">
        <w:rPr>
          <w:strike/>
        </w:rPr>
        <w:t>var sampleDataGroups = SampleDataSource.GetGroups((String)navigationParameter);</w:t>
      </w:r>
    </w:p>
    <w:p w:rsidR="00AA1803" w:rsidRPr="00CB3C2B" w:rsidRDefault="00CB3C2B" w:rsidP="00CB3C2B">
      <w:pPr>
        <w:pStyle w:val="ppCode"/>
        <w:rPr>
          <w:strike/>
        </w:rPr>
      </w:pPr>
      <w:r w:rsidRPr="00CB3C2B">
        <w:rPr>
          <w:strike/>
        </w:rPr>
        <w:t>this.DefaultViewModel["Groups"] = sampleDataGroups</w:t>
      </w:r>
      <w:r w:rsidR="00AA1803" w:rsidRPr="00CB3C2B">
        <w:rPr>
          <w:strike/>
        </w:rPr>
        <w:t>;</w:t>
      </w:r>
    </w:p>
    <w:p w:rsidR="00CB3C2B" w:rsidRDefault="00CB3C2B" w:rsidP="00CB3C2B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CB3C2B" w:rsidRPr="00CB3C2B" w:rsidRDefault="00CB3C2B" w:rsidP="00CB3C2B">
      <w:pPr>
        <w:pStyle w:val="ppCode"/>
        <w:rPr>
          <w:rFonts w:eastAsiaTheme="minorEastAsia"/>
          <w:lang w:eastAsia="ko-KR"/>
        </w:rPr>
      </w:pPr>
      <w:r w:rsidRPr="00CB3C2B">
        <w:rPr>
          <w:rFonts w:eastAsiaTheme="minorEastAsia"/>
          <w:lang w:eastAsia="ko-KR"/>
        </w:rPr>
        <w:t>var recipeDataGroups = RecipeDataSource.GetGroups((String)navigationParameter);</w:t>
      </w:r>
    </w:p>
    <w:p w:rsidR="00CB3C2B" w:rsidRDefault="00CB3C2B" w:rsidP="00CB3C2B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  <w:r w:rsidRPr="00CB3C2B">
        <w:rPr>
          <w:rFonts w:eastAsiaTheme="minorEastAsia"/>
          <w:lang w:eastAsia="ko-KR"/>
        </w:rPr>
        <w:t>this.DefaultViewModel["Groups"] = recipeDataGroups;</w:t>
      </w:r>
    </w:p>
    <w:p w:rsidR="00CB3C2B" w:rsidRDefault="00CB3C2B" w:rsidP="00CB3C2B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CB3C2B" w:rsidRPr="00CB3C2B" w:rsidRDefault="00CB3C2B" w:rsidP="00CB3C2B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CB3C2B" w:rsidRDefault="00CB3C2B" w:rsidP="00CB3C2B">
      <w:pPr>
        <w:pStyle w:val="ppNumberList"/>
        <w:numPr>
          <w:ilvl w:val="0"/>
          <w:numId w:val="0"/>
        </w:numPr>
        <w:ind w:left="754"/>
        <w:rPr>
          <w:lang w:eastAsia="ko-KR"/>
        </w:rPr>
      </w:pPr>
    </w:p>
    <w:p w:rsidR="009B09F5" w:rsidRDefault="009B09F5" w:rsidP="009B09F5">
      <w:pPr>
        <w:pStyle w:val="ppNumberList"/>
        <w:numPr>
          <w:ilvl w:val="1"/>
          <w:numId w:val="12"/>
        </w:numPr>
        <w:rPr>
          <w:lang w:eastAsia="ko-KR"/>
        </w:rPr>
      </w:pPr>
      <w:r w:rsidRPr="00CB3C2B">
        <w:rPr>
          <w:lang w:eastAsia="ko-KR"/>
        </w:rPr>
        <w:t>GroupedItemsPage.xaml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누를때</w:t>
      </w:r>
      <w:r>
        <w:rPr>
          <w:rFonts w:hint="eastAsia"/>
          <w:lang w:eastAsia="ko-KR"/>
        </w:rPr>
        <w:t>(</w:t>
      </w:r>
      <w:r w:rsidRPr="009B09F5">
        <w:rPr>
          <w:lang w:eastAsia="ko-KR"/>
        </w:rPr>
        <w:t>Header_Click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흔적을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지워줍니다</w:t>
      </w:r>
      <w:r>
        <w:rPr>
          <w:rFonts w:hint="eastAsia"/>
          <w:lang w:eastAsia="ko-KR"/>
        </w:rPr>
        <w:t xml:space="preserve">. </w:t>
      </w:r>
    </w:p>
    <w:p w:rsidR="009B09F5" w:rsidRDefault="009B09F5" w:rsidP="009B09F5">
      <w:pPr>
        <w:pStyle w:val="ppCodeLanguageIndent"/>
      </w:pPr>
      <w:r>
        <w:t>C#</w:t>
      </w:r>
    </w:p>
    <w:p w:rsidR="009B09F5" w:rsidRPr="00CB3C2B" w:rsidRDefault="009B09F5" w:rsidP="009B09F5">
      <w:pPr>
        <w:pStyle w:val="ppCode"/>
        <w:rPr>
          <w:strike/>
        </w:rPr>
      </w:pPr>
      <w:r w:rsidRPr="009B09F5">
        <w:rPr>
          <w:strike/>
        </w:rPr>
        <w:t>this.Frame.Navigate(typeof(GroupDetailPage), ((</w:t>
      </w:r>
      <w:r w:rsidRPr="00650CBC">
        <w:rPr>
          <w:strike/>
          <w:color w:val="0070C0"/>
          <w:highlight w:val="yellow"/>
        </w:rPr>
        <w:t>SampleDataGroup</w:t>
      </w:r>
      <w:r w:rsidRPr="009B09F5">
        <w:rPr>
          <w:strike/>
        </w:rPr>
        <w:t>)group).UniqueId);</w:t>
      </w:r>
    </w:p>
    <w:p w:rsidR="009B09F5" w:rsidRDefault="009B09F5" w:rsidP="009B09F5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9B09F5" w:rsidRDefault="009B09F5" w:rsidP="009B09F5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  <w:r w:rsidRPr="009B09F5">
        <w:rPr>
          <w:rFonts w:eastAsiaTheme="minorEastAsia"/>
          <w:lang w:eastAsia="ko-KR"/>
        </w:rPr>
        <w:t>this.Frame.Navigate(typeof(GroupDetailPage), ((</w:t>
      </w:r>
      <w:r w:rsidRPr="00650CBC">
        <w:rPr>
          <w:rFonts w:eastAsiaTheme="minorEastAsia"/>
          <w:color w:val="0070C0"/>
          <w:highlight w:val="yellow"/>
          <w:lang w:eastAsia="ko-KR"/>
        </w:rPr>
        <w:t>RecipeDataGroup</w:t>
      </w:r>
      <w:r>
        <w:rPr>
          <w:rFonts w:eastAsiaTheme="minorEastAsia"/>
          <w:lang w:eastAsia="ko-KR"/>
        </w:rPr>
        <w:t>)group).UniqueId)</w:t>
      </w:r>
      <w:r w:rsidRPr="00CB3C2B">
        <w:rPr>
          <w:rFonts w:eastAsiaTheme="minorEastAsia"/>
          <w:lang w:eastAsia="ko-KR"/>
        </w:rPr>
        <w:t>;</w:t>
      </w:r>
    </w:p>
    <w:p w:rsidR="009B09F5" w:rsidRDefault="009B09F5" w:rsidP="009B09F5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9B09F5" w:rsidRDefault="009B09F5" w:rsidP="009B09F5">
      <w:pPr>
        <w:pStyle w:val="ppNumberList"/>
        <w:numPr>
          <w:ilvl w:val="0"/>
          <w:numId w:val="0"/>
        </w:numPr>
        <w:ind w:left="677"/>
        <w:rPr>
          <w:lang w:eastAsia="ko-KR"/>
        </w:rPr>
      </w:pPr>
    </w:p>
    <w:p w:rsidR="009B09F5" w:rsidRDefault="009B09F5" w:rsidP="009B09F5">
      <w:pPr>
        <w:pStyle w:val="ppNumberList"/>
        <w:numPr>
          <w:ilvl w:val="1"/>
          <w:numId w:val="12"/>
        </w:numPr>
        <w:rPr>
          <w:lang w:eastAsia="ko-KR"/>
        </w:rPr>
      </w:pPr>
      <w:r w:rsidRPr="00CB3C2B">
        <w:rPr>
          <w:lang w:eastAsia="ko-KR"/>
        </w:rPr>
        <w:t>GroupedItemsPage.xaml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에서아이템을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(</w:t>
      </w:r>
      <w:r w:rsidRPr="009B09F5">
        <w:rPr>
          <w:lang w:eastAsia="ko-KR"/>
        </w:rPr>
        <w:t>ItemView_ItemClick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흔적을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지워줍니다</w:t>
      </w:r>
      <w:r>
        <w:rPr>
          <w:rFonts w:hint="eastAsia"/>
          <w:lang w:eastAsia="ko-KR"/>
        </w:rPr>
        <w:t xml:space="preserve">. </w:t>
      </w:r>
    </w:p>
    <w:p w:rsidR="009B09F5" w:rsidRDefault="009B09F5" w:rsidP="009B09F5">
      <w:pPr>
        <w:pStyle w:val="ppCodeLanguageIndent"/>
      </w:pPr>
      <w:r>
        <w:t>C#</w:t>
      </w:r>
    </w:p>
    <w:p w:rsidR="009B09F5" w:rsidRDefault="009B09F5" w:rsidP="009B09F5">
      <w:pPr>
        <w:pStyle w:val="ppCode"/>
        <w:numPr>
          <w:ilvl w:val="0"/>
          <w:numId w:val="0"/>
        </w:numPr>
        <w:ind w:left="720"/>
        <w:rPr>
          <w:rFonts w:eastAsiaTheme="minorEastAsia"/>
          <w:strike/>
          <w:lang w:eastAsia="ko-KR"/>
        </w:rPr>
      </w:pPr>
      <w:r w:rsidRPr="009B09F5">
        <w:rPr>
          <w:strike/>
        </w:rPr>
        <w:t>var itemId = ((</w:t>
      </w:r>
      <w:r w:rsidRPr="00650CBC">
        <w:rPr>
          <w:strike/>
          <w:color w:val="0070C0"/>
          <w:highlight w:val="yellow"/>
        </w:rPr>
        <w:t>SampleDataItem</w:t>
      </w:r>
      <w:r w:rsidRPr="009B09F5">
        <w:rPr>
          <w:strike/>
        </w:rPr>
        <w:t>)e.ClickedItem).UniqueId;;</w:t>
      </w:r>
    </w:p>
    <w:p w:rsidR="009B09F5" w:rsidRPr="009B09F5" w:rsidRDefault="009B09F5" w:rsidP="009B09F5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9B09F5" w:rsidRDefault="009B09F5" w:rsidP="009B09F5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  <w:r w:rsidRPr="009B09F5">
        <w:rPr>
          <w:rFonts w:eastAsiaTheme="minorEastAsia"/>
          <w:lang w:eastAsia="ko-KR"/>
        </w:rPr>
        <w:t>var itemId = ((</w:t>
      </w:r>
      <w:r w:rsidRPr="00650CBC">
        <w:rPr>
          <w:rFonts w:eastAsiaTheme="minorEastAsia"/>
          <w:color w:val="0070C0"/>
          <w:highlight w:val="yellow"/>
          <w:lang w:eastAsia="ko-KR"/>
        </w:rPr>
        <w:t>RecipeDataItem</w:t>
      </w:r>
      <w:r w:rsidRPr="009B09F5">
        <w:rPr>
          <w:rFonts w:eastAsiaTheme="minorEastAsia"/>
          <w:lang w:eastAsia="ko-KR"/>
        </w:rPr>
        <w:t>)e.ClickedItem).UniqueId;</w:t>
      </w:r>
    </w:p>
    <w:p w:rsidR="009B09F5" w:rsidRDefault="009B09F5" w:rsidP="009B09F5">
      <w:pPr>
        <w:pStyle w:val="ppNumberList"/>
        <w:numPr>
          <w:ilvl w:val="0"/>
          <w:numId w:val="0"/>
        </w:numPr>
        <w:ind w:left="1037"/>
        <w:rPr>
          <w:lang w:eastAsia="ko-KR"/>
        </w:rPr>
      </w:pPr>
    </w:p>
    <w:p w:rsidR="00AA1803" w:rsidRDefault="00865665" w:rsidP="00865665">
      <w:pPr>
        <w:pStyle w:val="ppNumberList"/>
        <w:numPr>
          <w:ilvl w:val="1"/>
          <w:numId w:val="12"/>
        </w:numPr>
        <w:rPr>
          <w:lang w:eastAsia="ko-KR"/>
        </w:rPr>
      </w:pPr>
      <w:r w:rsidRPr="00865665">
        <w:rPr>
          <w:lang w:eastAsia="ko-KR"/>
        </w:rPr>
        <w:t>GroupedItemsPage.xaml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 xml:space="preserve">.  </w:t>
      </w:r>
      <w:r w:rsidR="00AA1803">
        <w:rPr>
          <w:lang w:eastAsia="ko-KR"/>
        </w:rPr>
        <w:t>:</w:t>
      </w:r>
    </w:p>
    <w:p w:rsidR="00AA1803" w:rsidRDefault="00AA1803" w:rsidP="00AA1803">
      <w:pPr>
        <w:pStyle w:val="ppCodeLanguageIndent"/>
        <w:rPr>
          <w:lang w:eastAsia="ko-KR"/>
        </w:rPr>
      </w:pPr>
      <w:r>
        <w:rPr>
          <w:lang w:eastAsia="ko-KR"/>
        </w:rPr>
        <w:t>C#</w:t>
      </w:r>
    </w:p>
    <w:p w:rsidR="009B09F5" w:rsidRPr="009B09F5" w:rsidRDefault="009B09F5" w:rsidP="009B09F5">
      <w:pPr>
        <w:pStyle w:val="ppCodeIndent"/>
        <w:rPr>
          <w:strike/>
          <w:lang w:eastAsia="ko-KR"/>
        </w:rPr>
      </w:pPr>
      <w:r w:rsidRPr="009B09F5">
        <w:rPr>
          <w:lang w:eastAsia="ko-KR"/>
        </w:rPr>
        <w:t xml:space="preserve"> </w:t>
      </w:r>
      <w:r w:rsidRPr="009B09F5">
        <w:rPr>
          <w:strike/>
          <w:lang w:eastAsia="ko-KR"/>
        </w:rPr>
        <w:t>&lt;Page.Resources&gt;</w:t>
      </w:r>
    </w:p>
    <w:p w:rsidR="009B09F5" w:rsidRPr="009B09F5" w:rsidRDefault="009B09F5" w:rsidP="009B09F5">
      <w:pPr>
        <w:pStyle w:val="ppCodeIndent"/>
        <w:rPr>
          <w:strike/>
          <w:lang w:eastAsia="ko-KR"/>
        </w:rPr>
      </w:pPr>
      <w:r w:rsidRPr="009B09F5">
        <w:rPr>
          <w:strike/>
          <w:lang w:eastAsia="ko-KR"/>
        </w:rPr>
        <w:t xml:space="preserve">  &lt;CollectionViewSource</w:t>
      </w:r>
    </w:p>
    <w:p w:rsidR="009B09F5" w:rsidRPr="009B09F5" w:rsidRDefault="009B09F5" w:rsidP="009B09F5">
      <w:pPr>
        <w:pStyle w:val="ppCodeIndent"/>
        <w:rPr>
          <w:strike/>
        </w:rPr>
      </w:pPr>
      <w:r w:rsidRPr="009B09F5">
        <w:rPr>
          <w:strike/>
          <w:lang w:eastAsia="ko-KR"/>
        </w:rPr>
        <w:t xml:space="preserve">      x:Name="group</w:t>
      </w:r>
      <w:r w:rsidRPr="009B09F5">
        <w:rPr>
          <w:strike/>
        </w:rPr>
        <w:t>edItemsViewSource"</w:t>
      </w:r>
    </w:p>
    <w:p w:rsidR="009B09F5" w:rsidRPr="009B09F5" w:rsidRDefault="009B09F5" w:rsidP="009B09F5">
      <w:pPr>
        <w:pStyle w:val="ppCodeIndent"/>
        <w:rPr>
          <w:strike/>
        </w:rPr>
      </w:pPr>
      <w:r w:rsidRPr="009B09F5">
        <w:rPr>
          <w:strike/>
        </w:rPr>
        <w:t xml:space="preserve">      Source="{Binding Groups}"</w:t>
      </w:r>
    </w:p>
    <w:p w:rsidR="009B09F5" w:rsidRPr="009B09F5" w:rsidRDefault="009B09F5" w:rsidP="009B09F5">
      <w:pPr>
        <w:pStyle w:val="ppCodeIndent"/>
        <w:rPr>
          <w:strike/>
        </w:rPr>
      </w:pPr>
      <w:r w:rsidRPr="009B09F5">
        <w:rPr>
          <w:strike/>
        </w:rPr>
        <w:t xml:space="preserve">      IsSourceGrouped="true"</w:t>
      </w:r>
    </w:p>
    <w:p w:rsidR="009B09F5" w:rsidRPr="009B09F5" w:rsidRDefault="009B09F5" w:rsidP="009B09F5">
      <w:pPr>
        <w:pStyle w:val="ppCodeIndent"/>
        <w:rPr>
          <w:strike/>
        </w:rPr>
      </w:pPr>
      <w:r w:rsidRPr="009B09F5">
        <w:rPr>
          <w:strike/>
        </w:rPr>
        <w:t xml:space="preserve">      ItemsPath="TopItems"</w:t>
      </w:r>
    </w:p>
    <w:p w:rsidR="009B09F5" w:rsidRPr="009B09F5" w:rsidRDefault="009B09F5" w:rsidP="009B09F5">
      <w:pPr>
        <w:pStyle w:val="ppCodeIndent"/>
        <w:rPr>
          <w:strike/>
        </w:rPr>
      </w:pPr>
      <w:r w:rsidRPr="009B09F5">
        <w:rPr>
          <w:strike/>
        </w:rPr>
        <w:t xml:space="preserve">      d:Source="{Binding AllGroups, Source={d:DesignInstance Type=data:</w:t>
      </w:r>
      <w:r w:rsidRPr="009B09F5">
        <w:rPr>
          <w:rFonts w:eastAsia="Batang" w:cs="Consolas"/>
          <w:strike/>
          <w:color w:val="0000FF"/>
          <w:sz w:val="19"/>
          <w:szCs w:val="19"/>
          <w:highlight w:val="white"/>
          <w:lang w:bidi="ar-SA"/>
        </w:rPr>
        <w:t xml:space="preserve"> </w:t>
      </w:r>
      <w:r w:rsidRPr="00650CBC">
        <w:rPr>
          <w:rFonts w:eastAsia="Batang" w:cs="Consolas"/>
          <w:strike/>
          <w:color w:val="0070C0"/>
          <w:sz w:val="19"/>
          <w:szCs w:val="19"/>
          <w:highlight w:val="yellow"/>
          <w:lang w:bidi="ar-SA"/>
        </w:rPr>
        <w:t>SampleDataSource</w:t>
      </w:r>
      <w:r w:rsidRPr="009B09F5">
        <w:rPr>
          <w:strike/>
        </w:rPr>
        <w:t>, IsDesignTimeCreatable=True}}"/&gt;</w:t>
      </w:r>
    </w:p>
    <w:p w:rsidR="00442D91" w:rsidRPr="009B09F5" w:rsidRDefault="009B09F5" w:rsidP="009B09F5">
      <w:pPr>
        <w:pStyle w:val="ppCodeIndent"/>
        <w:rPr>
          <w:strike/>
        </w:rPr>
      </w:pPr>
      <w:r w:rsidRPr="009B09F5">
        <w:rPr>
          <w:strike/>
        </w:rPr>
        <w:t>&lt;/Page.Resources&gt;</w:t>
      </w:r>
    </w:p>
    <w:p w:rsidR="009B09F5" w:rsidRDefault="009B09F5" w:rsidP="009B09F5">
      <w:pPr>
        <w:pStyle w:val="ppCode"/>
      </w:pPr>
      <w:r>
        <w:t>&lt;Page.Resources&gt;</w:t>
      </w:r>
    </w:p>
    <w:p w:rsidR="009B09F5" w:rsidRDefault="009B09F5" w:rsidP="009B09F5">
      <w:pPr>
        <w:pStyle w:val="ppCode"/>
      </w:pPr>
      <w:r>
        <w:t xml:space="preserve">  &lt;CollectionViewSource</w:t>
      </w:r>
    </w:p>
    <w:p w:rsidR="009B09F5" w:rsidRDefault="009B09F5" w:rsidP="009B09F5">
      <w:pPr>
        <w:pStyle w:val="ppCode"/>
      </w:pPr>
      <w:r>
        <w:t xml:space="preserve">      x:Name="groupedItemsViewSource"</w:t>
      </w:r>
    </w:p>
    <w:p w:rsidR="009B09F5" w:rsidRDefault="009B09F5" w:rsidP="009B09F5">
      <w:pPr>
        <w:pStyle w:val="ppCode"/>
      </w:pPr>
      <w:r>
        <w:t xml:space="preserve">      Source="{Binding Groups}"</w:t>
      </w:r>
    </w:p>
    <w:p w:rsidR="009B09F5" w:rsidRDefault="009B09F5" w:rsidP="009B09F5">
      <w:pPr>
        <w:pStyle w:val="ppCode"/>
      </w:pPr>
      <w:r>
        <w:t xml:space="preserve">      IsSourceGrouped="true"</w:t>
      </w:r>
    </w:p>
    <w:p w:rsidR="009B09F5" w:rsidRDefault="009B09F5" w:rsidP="009B09F5">
      <w:pPr>
        <w:pStyle w:val="ppCode"/>
      </w:pPr>
      <w:r>
        <w:t xml:space="preserve">      ItemsPath="TopItems"</w:t>
      </w:r>
    </w:p>
    <w:p w:rsidR="009B09F5" w:rsidRDefault="009B09F5" w:rsidP="009B09F5">
      <w:pPr>
        <w:pStyle w:val="ppCode"/>
      </w:pPr>
      <w:r>
        <w:lastRenderedPageBreak/>
        <w:t xml:space="preserve">      d:Source="{Binding AllGroups, Source={d:DesignInstance Type=data:</w:t>
      </w:r>
      <w:r w:rsidRPr="00650CBC">
        <w:rPr>
          <w:color w:val="0070C0"/>
          <w:highlight w:val="yellow"/>
        </w:rPr>
        <w:t>RecipeDataSource</w:t>
      </w:r>
      <w:r>
        <w:t>, IsDesignTimeCreatable=True}}"/&gt;</w:t>
      </w:r>
    </w:p>
    <w:p w:rsidR="009B09F5" w:rsidRPr="00AA1803" w:rsidRDefault="009B09F5" w:rsidP="009B09F5">
      <w:pPr>
        <w:pStyle w:val="ppCode"/>
      </w:pPr>
      <w:r>
        <w:t>&lt;/Page.Resources&gt;</w:t>
      </w:r>
    </w:p>
    <w:p w:rsidR="00AA1803" w:rsidRDefault="009B09F5" w:rsidP="009B09F5">
      <w:pPr>
        <w:pStyle w:val="ppNumberList"/>
        <w:numPr>
          <w:ilvl w:val="1"/>
          <w:numId w:val="12"/>
        </w:numPr>
        <w:rPr>
          <w:lang w:eastAsia="ko-KR"/>
        </w:rPr>
      </w:pPr>
      <w:r>
        <w:rPr>
          <w:rFonts w:hint="eastAsia"/>
          <w:lang w:eastAsia="ko-KR"/>
        </w:rPr>
        <w:t>그룹이름을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</w:t>
      </w:r>
      <w:r w:rsidRPr="009B09F5">
        <w:rPr>
          <w:lang w:eastAsia="ko-KR"/>
        </w:rPr>
        <w:t>GroupDetailPage.xaml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</w:t>
      </w:r>
      <w:r w:rsidRPr="009B09F5">
        <w:rPr>
          <w:lang w:eastAsia="ko-KR"/>
        </w:rPr>
        <w:t>LoadState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 xml:space="preserve">. </w:t>
      </w:r>
      <w:r w:rsidR="006E29B1">
        <w:rPr>
          <w:lang w:eastAsia="ko-KR"/>
        </w:rPr>
        <w:t>:</w:t>
      </w:r>
    </w:p>
    <w:p w:rsidR="006E29B1" w:rsidRDefault="003006A3" w:rsidP="003006A3">
      <w:pPr>
        <w:pStyle w:val="ppCodeLanguageIndent"/>
      </w:pPr>
      <w:r>
        <w:t>C#</w:t>
      </w:r>
    </w:p>
    <w:p w:rsidR="00FA2BF7" w:rsidRPr="00FA2BF7" w:rsidRDefault="00FA2BF7" w:rsidP="00FA2BF7">
      <w:pPr>
        <w:pStyle w:val="ppCode"/>
        <w:rPr>
          <w:strike/>
        </w:rPr>
      </w:pPr>
      <w:r w:rsidRPr="00FA2BF7">
        <w:rPr>
          <w:strike/>
        </w:rPr>
        <w:t xml:space="preserve">var group = </w:t>
      </w:r>
      <w:r w:rsidRPr="00FA2BF7">
        <w:rPr>
          <w:strike/>
          <w:highlight w:val="yellow"/>
        </w:rPr>
        <w:t>SampleDataSource</w:t>
      </w:r>
      <w:r w:rsidRPr="00FA2BF7">
        <w:rPr>
          <w:strike/>
        </w:rPr>
        <w:t>.GetGroup((String)navigationParameter);</w:t>
      </w:r>
    </w:p>
    <w:p w:rsidR="00FA2BF7" w:rsidRPr="00FA2BF7" w:rsidRDefault="00FA2BF7" w:rsidP="00FA2BF7">
      <w:pPr>
        <w:pStyle w:val="ppCode"/>
      </w:pPr>
    </w:p>
    <w:p w:rsidR="00442D91" w:rsidRDefault="00FA2BF7" w:rsidP="00FA2BF7">
      <w:pPr>
        <w:pStyle w:val="ppCode"/>
      </w:pPr>
      <w:r>
        <w:t>var</w:t>
      </w:r>
      <w:r>
        <w:rPr>
          <w:rFonts w:eastAsiaTheme="minorEastAsia" w:hint="eastAsia"/>
          <w:lang w:eastAsia="ko-KR"/>
        </w:rPr>
        <w:t xml:space="preserve"> </w:t>
      </w:r>
      <w:r w:rsidR="002861DB" w:rsidRPr="002861DB">
        <w:t xml:space="preserve">group = </w:t>
      </w:r>
      <w:r w:rsidR="002861DB" w:rsidRPr="00FA2BF7">
        <w:rPr>
          <w:highlight w:val="yellow"/>
        </w:rPr>
        <w:t>RecipeDataSource</w:t>
      </w:r>
      <w:r w:rsidR="002861DB" w:rsidRPr="002861DB">
        <w:t>.GetGroup((String)navigationParameter);</w:t>
      </w:r>
    </w:p>
    <w:p w:rsidR="00AA1803" w:rsidRDefault="00FA2BF7" w:rsidP="00FA2BF7">
      <w:pPr>
        <w:pStyle w:val="ppNumberList"/>
        <w:numPr>
          <w:ilvl w:val="1"/>
          <w:numId w:val="12"/>
        </w:numPr>
        <w:rPr>
          <w:lang w:eastAsia="ko-KR"/>
        </w:rPr>
      </w:pPr>
      <w:r w:rsidRPr="009B09F5">
        <w:rPr>
          <w:lang w:eastAsia="ko-KR"/>
        </w:rPr>
        <w:t>GroupDetailPage.xaml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핸들러인</w:t>
      </w:r>
      <w:r w:rsidRPr="00FA2BF7">
        <w:rPr>
          <w:lang w:eastAsia="ko-KR"/>
        </w:rPr>
        <w:t>ItemView_ItemClick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흔적을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변경합니다</w:t>
      </w:r>
      <w:r>
        <w:rPr>
          <w:rFonts w:hint="eastAsia"/>
          <w:lang w:eastAsia="ko-KR"/>
        </w:rPr>
        <w:t>.</w:t>
      </w:r>
      <w:r w:rsidR="00A77EDF">
        <w:rPr>
          <w:lang w:eastAsia="ko-KR"/>
        </w:rPr>
        <w:t>:</w:t>
      </w:r>
    </w:p>
    <w:p w:rsidR="00A77EDF" w:rsidRDefault="00A77EDF" w:rsidP="00A77EDF">
      <w:pPr>
        <w:pStyle w:val="ppCodeLanguageIndent"/>
      </w:pPr>
      <w:r>
        <w:t>C#</w:t>
      </w:r>
    </w:p>
    <w:p w:rsidR="00A77EDF" w:rsidRPr="00FA2BF7" w:rsidRDefault="00FA2BF7" w:rsidP="00FA2BF7">
      <w:pPr>
        <w:pStyle w:val="ppCode"/>
        <w:rPr>
          <w:strike/>
        </w:rPr>
      </w:pPr>
      <w:r w:rsidRPr="00FA2BF7">
        <w:rPr>
          <w:strike/>
        </w:rPr>
        <w:t>var itemId = ((</w:t>
      </w:r>
      <w:r w:rsidRPr="00FA2BF7">
        <w:rPr>
          <w:strike/>
          <w:highlight w:val="yellow"/>
        </w:rPr>
        <w:t>SampleDataItem</w:t>
      </w:r>
      <w:r w:rsidRPr="00FA2BF7">
        <w:rPr>
          <w:strike/>
        </w:rPr>
        <w:t>)e.ClickedItem).UniqueId;</w:t>
      </w:r>
    </w:p>
    <w:p w:rsidR="00FA2BF7" w:rsidRDefault="00FA2BF7" w:rsidP="00FA2BF7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FA2BF7" w:rsidRPr="00A77EDF" w:rsidRDefault="00FA2BF7" w:rsidP="00FA2BF7">
      <w:pPr>
        <w:pStyle w:val="ppCode"/>
        <w:numPr>
          <w:ilvl w:val="0"/>
          <w:numId w:val="0"/>
        </w:numPr>
        <w:ind w:left="720"/>
      </w:pPr>
      <w:r w:rsidRPr="00FA2BF7">
        <w:t>var itemId = ((</w:t>
      </w:r>
      <w:r w:rsidRPr="00FA2BF7">
        <w:rPr>
          <w:highlight w:val="yellow"/>
        </w:rPr>
        <w:t>RecipeDataItem</w:t>
      </w:r>
      <w:r w:rsidRPr="00FA2BF7">
        <w:t>)e.ClickedItem).UniqueId;</w:t>
      </w:r>
    </w:p>
    <w:p w:rsidR="00AA1803" w:rsidRDefault="002E0879" w:rsidP="00322F2D">
      <w:pPr>
        <w:pStyle w:val="ppNumberList"/>
        <w:numPr>
          <w:ilvl w:val="1"/>
          <w:numId w:val="12"/>
        </w:numPr>
        <w:ind w:left="754" w:hanging="357"/>
        <w:rPr>
          <w:lang w:eastAsia="ko-KR"/>
        </w:rPr>
      </w:pPr>
      <w:r w:rsidRPr="009B09F5">
        <w:rPr>
          <w:lang w:eastAsia="ko-KR"/>
        </w:rPr>
        <w:t>GroupDetailPage.xaml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흔적을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변경합니다</w:t>
      </w:r>
      <w:r>
        <w:rPr>
          <w:rFonts w:hint="eastAsia"/>
          <w:lang w:eastAsia="ko-KR"/>
        </w:rPr>
        <w:t xml:space="preserve">. </w:t>
      </w:r>
    </w:p>
    <w:p w:rsidR="002E0879" w:rsidRDefault="002E0879" w:rsidP="002E0879">
      <w:pPr>
        <w:pStyle w:val="ppCodeLanguageIndent"/>
      </w:pPr>
      <w:r>
        <w:t>C#</w:t>
      </w:r>
    </w:p>
    <w:p w:rsidR="002E0879" w:rsidRPr="002E0879" w:rsidRDefault="002E0879" w:rsidP="002E0879">
      <w:pPr>
        <w:pStyle w:val="ppCode"/>
        <w:rPr>
          <w:strike/>
        </w:rPr>
      </w:pPr>
      <w:r w:rsidRPr="002E0879">
        <w:rPr>
          <w:strike/>
        </w:rPr>
        <w:t>&lt;Page.Resources&gt;</w:t>
      </w:r>
    </w:p>
    <w:p w:rsidR="002E0879" w:rsidRPr="002E0879" w:rsidRDefault="002E0879" w:rsidP="002E0879">
      <w:pPr>
        <w:pStyle w:val="ppCode"/>
        <w:rPr>
          <w:strike/>
        </w:rPr>
      </w:pPr>
    </w:p>
    <w:p w:rsidR="002E0879" w:rsidRPr="002E0879" w:rsidRDefault="002E0879" w:rsidP="002E0879">
      <w:pPr>
        <w:pStyle w:val="ppCode"/>
        <w:rPr>
          <w:strike/>
        </w:rPr>
      </w:pPr>
      <w:r w:rsidRPr="002E0879">
        <w:rPr>
          <w:strike/>
        </w:rPr>
        <w:t xml:space="preserve">        &lt;!-- Collection of items displayed by this page --&gt;</w:t>
      </w:r>
    </w:p>
    <w:p w:rsidR="002E0879" w:rsidRPr="002E0879" w:rsidRDefault="002E0879" w:rsidP="002E0879">
      <w:pPr>
        <w:pStyle w:val="ppCode"/>
        <w:rPr>
          <w:strike/>
        </w:rPr>
      </w:pPr>
      <w:r w:rsidRPr="002E0879">
        <w:rPr>
          <w:strike/>
        </w:rPr>
        <w:t xml:space="preserve">        &lt;CollectionViewSource</w:t>
      </w:r>
    </w:p>
    <w:p w:rsidR="002E0879" w:rsidRPr="002E0879" w:rsidRDefault="002E0879" w:rsidP="002E0879">
      <w:pPr>
        <w:pStyle w:val="ppCode"/>
        <w:rPr>
          <w:strike/>
        </w:rPr>
      </w:pPr>
      <w:r w:rsidRPr="002E0879">
        <w:rPr>
          <w:strike/>
        </w:rPr>
        <w:t xml:space="preserve">            x:Name="itemsViewSource"</w:t>
      </w:r>
    </w:p>
    <w:p w:rsidR="002E0879" w:rsidRPr="002E0879" w:rsidRDefault="002E0879" w:rsidP="002E0879">
      <w:pPr>
        <w:pStyle w:val="ppCode"/>
        <w:rPr>
          <w:strike/>
        </w:rPr>
      </w:pPr>
      <w:r w:rsidRPr="002E0879">
        <w:rPr>
          <w:strike/>
        </w:rPr>
        <w:t xml:space="preserve">            Source="{Binding Items}"</w:t>
      </w:r>
    </w:p>
    <w:p w:rsidR="002E0879" w:rsidRPr="002E0879" w:rsidRDefault="002E0879" w:rsidP="002E0879">
      <w:pPr>
        <w:pStyle w:val="ppCode"/>
        <w:rPr>
          <w:strike/>
        </w:rPr>
      </w:pPr>
      <w:r w:rsidRPr="002E0879">
        <w:rPr>
          <w:strike/>
        </w:rPr>
        <w:t xml:space="preserve">            d:Source="{Binding AllGroups[0].Items, Source={d:DesignInstance Type=data:</w:t>
      </w:r>
      <w:r w:rsidRPr="002E0879">
        <w:rPr>
          <w:strike/>
          <w:highlight w:val="yellow"/>
        </w:rPr>
        <w:t>SampleDataSource</w:t>
      </w:r>
      <w:r w:rsidRPr="002E0879">
        <w:rPr>
          <w:strike/>
        </w:rPr>
        <w:t>, IsDesignTimeCreatable=True}}"/&gt;</w:t>
      </w:r>
    </w:p>
    <w:p w:rsidR="002E0879" w:rsidRDefault="002E0879" w:rsidP="002E0879">
      <w:pPr>
        <w:pStyle w:val="ppCode"/>
        <w:numPr>
          <w:ilvl w:val="0"/>
          <w:numId w:val="0"/>
        </w:numPr>
        <w:ind w:left="720"/>
        <w:rPr>
          <w:rFonts w:eastAsiaTheme="minorEastAsia"/>
          <w:strike/>
          <w:lang w:eastAsia="ko-KR"/>
        </w:rPr>
      </w:pPr>
      <w:r w:rsidRPr="002E0879">
        <w:rPr>
          <w:strike/>
        </w:rPr>
        <w:t xml:space="preserve">    &lt;/Page.Resources&gt;</w:t>
      </w:r>
    </w:p>
    <w:p w:rsidR="002E0879" w:rsidRPr="002E0879" w:rsidRDefault="002E0879" w:rsidP="002E0879">
      <w:pPr>
        <w:pStyle w:val="ppCode"/>
        <w:numPr>
          <w:ilvl w:val="0"/>
          <w:numId w:val="0"/>
        </w:numPr>
        <w:ind w:left="720"/>
        <w:rPr>
          <w:rFonts w:eastAsiaTheme="minorEastAsia"/>
          <w:lang w:eastAsia="ko-KR"/>
        </w:rPr>
      </w:pPr>
    </w:p>
    <w:p w:rsidR="002E0879" w:rsidRDefault="002E0879" w:rsidP="002E0879">
      <w:pPr>
        <w:pStyle w:val="ppCode"/>
      </w:pPr>
      <w:r>
        <w:t>&lt;Page.Resources&gt;</w:t>
      </w:r>
    </w:p>
    <w:p w:rsidR="002E0879" w:rsidRDefault="002E0879" w:rsidP="002E0879">
      <w:pPr>
        <w:pStyle w:val="ppCode"/>
        <w:numPr>
          <w:ilvl w:val="0"/>
          <w:numId w:val="0"/>
        </w:numPr>
        <w:ind w:left="720"/>
      </w:pPr>
    </w:p>
    <w:p w:rsidR="002E0879" w:rsidRDefault="002E0879" w:rsidP="002E0879">
      <w:pPr>
        <w:pStyle w:val="ppCode"/>
      </w:pPr>
      <w:r>
        <w:t xml:space="preserve">        &lt;!-- Collection of items displayed by this page --&gt;</w:t>
      </w:r>
    </w:p>
    <w:p w:rsidR="002E0879" w:rsidRDefault="002E0879" w:rsidP="002E0879">
      <w:pPr>
        <w:pStyle w:val="ppCode"/>
      </w:pPr>
      <w:r>
        <w:t xml:space="preserve">        &lt;CollectionViewSource</w:t>
      </w:r>
    </w:p>
    <w:p w:rsidR="002E0879" w:rsidRDefault="002E0879" w:rsidP="002E0879">
      <w:pPr>
        <w:pStyle w:val="ppCode"/>
      </w:pPr>
      <w:r>
        <w:t xml:space="preserve">            x:Name="itemsViewSource"</w:t>
      </w:r>
    </w:p>
    <w:p w:rsidR="002E0879" w:rsidRDefault="002E0879" w:rsidP="002E0879">
      <w:pPr>
        <w:pStyle w:val="ppCode"/>
      </w:pPr>
      <w:r>
        <w:t xml:space="preserve">            Source="{Binding Items}"</w:t>
      </w:r>
    </w:p>
    <w:p w:rsidR="002E0879" w:rsidRDefault="002E0879" w:rsidP="002E0879">
      <w:pPr>
        <w:pStyle w:val="ppCode"/>
      </w:pPr>
      <w:r>
        <w:t xml:space="preserve">            d:Source="{Binding AllGroups[0].Items, Source={d:DesignInstance Type=data:</w:t>
      </w:r>
      <w:r w:rsidRPr="002E0879">
        <w:rPr>
          <w:highlight w:val="yellow"/>
        </w:rPr>
        <w:t>RecipeDataSource</w:t>
      </w:r>
      <w:r>
        <w:t>, IsDesignTimeCreatable=True}}"/&gt;</w:t>
      </w:r>
    </w:p>
    <w:p w:rsidR="002E0879" w:rsidRPr="00A77EDF" w:rsidRDefault="002E0879" w:rsidP="002E0879">
      <w:pPr>
        <w:pStyle w:val="ppCode"/>
        <w:numPr>
          <w:ilvl w:val="0"/>
          <w:numId w:val="0"/>
        </w:numPr>
        <w:ind w:left="720"/>
      </w:pPr>
      <w:r>
        <w:t xml:space="preserve">    &lt;/Page.Resources&gt;</w:t>
      </w:r>
    </w:p>
    <w:p w:rsidR="002E0879" w:rsidRDefault="002E0879" w:rsidP="002E0879">
      <w:pPr>
        <w:pStyle w:val="ppNumberList"/>
        <w:numPr>
          <w:ilvl w:val="0"/>
          <w:numId w:val="0"/>
        </w:numPr>
        <w:ind w:left="754"/>
        <w:rPr>
          <w:lang w:eastAsia="ko-KR"/>
        </w:rPr>
      </w:pPr>
    </w:p>
    <w:p w:rsidR="006E521B" w:rsidRDefault="002E0879" w:rsidP="002E0879">
      <w:pPr>
        <w:pStyle w:val="ppNumberList"/>
        <w:numPr>
          <w:ilvl w:val="1"/>
          <w:numId w:val="12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레시피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페이지인</w:t>
      </w:r>
      <w:r>
        <w:rPr>
          <w:rFonts w:hint="eastAsia"/>
          <w:lang w:eastAsia="ko-KR"/>
        </w:rPr>
        <w:t xml:space="preserve">  </w:t>
      </w:r>
      <w:r w:rsidRPr="002E0879">
        <w:rPr>
          <w:lang w:eastAsia="ko-KR"/>
        </w:rPr>
        <w:t>ItemDetailPage.xaml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부분인</w:t>
      </w:r>
      <w:r w:rsidRPr="002E0879">
        <w:rPr>
          <w:lang w:eastAsia="ko-KR"/>
        </w:rPr>
        <w:t>LoadState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변경합니다</w:t>
      </w:r>
      <w:r>
        <w:rPr>
          <w:rFonts w:hint="eastAsia"/>
          <w:lang w:eastAsia="ko-KR"/>
        </w:rPr>
        <w:t xml:space="preserve">.  </w:t>
      </w:r>
      <w:r w:rsidR="00301847">
        <w:rPr>
          <w:lang w:eastAsia="ko-KR"/>
        </w:rPr>
        <w:t>:</w:t>
      </w:r>
    </w:p>
    <w:p w:rsidR="00301847" w:rsidRDefault="00301847" w:rsidP="00301847">
      <w:pPr>
        <w:pStyle w:val="ppCodeLanguageIndent"/>
      </w:pPr>
      <w:r>
        <w:t>C#</w:t>
      </w:r>
    </w:p>
    <w:p w:rsidR="002E0879" w:rsidRPr="002E0879" w:rsidRDefault="002E0879" w:rsidP="002E0879">
      <w:pPr>
        <w:pStyle w:val="ppCode"/>
      </w:pPr>
      <w:r w:rsidRPr="002E0879">
        <w:rPr>
          <w:strike/>
        </w:rPr>
        <w:t xml:space="preserve">var item = </w:t>
      </w:r>
      <w:r w:rsidRPr="002E0879">
        <w:rPr>
          <w:strike/>
          <w:highlight w:val="yellow"/>
        </w:rPr>
        <w:t>SampleDataSource</w:t>
      </w:r>
      <w:r w:rsidRPr="002E0879">
        <w:rPr>
          <w:strike/>
        </w:rPr>
        <w:t>.GetItem((String)navigationParameter</w:t>
      </w:r>
      <w:r w:rsidRPr="002E0879">
        <w:t>);</w:t>
      </w:r>
    </w:p>
    <w:p w:rsidR="002E0879" w:rsidRPr="002E0879" w:rsidRDefault="002E0879" w:rsidP="002E0879">
      <w:pPr>
        <w:pStyle w:val="ppCode"/>
      </w:pPr>
    </w:p>
    <w:p w:rsidR="00301847" w:rsidRPr="00301847" w:rsidRDefault="002E0879" w:rsidP="002E0879">
      <w:pPr>
        <w:pStyle w:val="ppCode"/>
      </w:pPr>
      <w:r w:rsidRPr="002E0879">
        <w:t xml:space="preserve">var item = </w:t>
      </w:r>
      <w:r w:rsidRPr="002E0879">
        <w:rPr>
          <w:highlight w:val="yellow"/>
        </w:rPr>
        <w:t>RecipeDataSource</w:t>
      </w:r>
      <w:r w:rsidRPr="002E0879">
        <w:t>.GetItem((String)navigationParameter);</w:t>
      </w:r>
    </w:p>
    <w:p w:rsidR="00301847" w:rsidRDefault="002E0879" w:rsidP="002E0879">
      <w:pPr>
        <w:pStyle w:val="ppNumberList"/>
        <w:numPr>
          <w:ilvl w:val="1"/>
          <w:numId w:val="12"/>
        </w:numPr>
        <w:rPr>
          <w:lang w:eastAsia="ko-KR"/>
        </w:rPr>
      </w:pPr>
      <w:r w:rsidRPr="002E0879">
        <w:rPr>
          <w:lang w:eastAsia="ko-KR"/>
        </w:rPr>
        <w:t>ItemDetailPage.xaml</w:t>
      </w:r>
      <w:r>
        <w:rPr>
          <w:rFonts w:hint="eastAsia"/>
          <w:lang w:eastAsia="ko-KR"/>
        </w:rPr>
        <w:t xml:space="preserve">.cs </w:t>
      </w:r>
      <w:r>
        <w:rPr>
          <w:rFonts w:hint="eastAsia"/>
          <w:lang w:eastAsia="ko-KR"/>
        </w:rPr>
        <w:t>에서</w:t>
      </w:r>
      <w:r w:rsidRPr="002E0879">
        <w:rPr>
          <w:lang w:eastAsia="ko-KR"/>
        </w:rPr>
        <w:t>SaveState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 w:rsidR="00BB2DE6">
        <w:rPr>
          <w:rFonts w:hint="eastAsia"/>
          <w:lang w:eastAsia="ko-KR"/>
        </w:rPr>
        <w:t>샘플데이터를</w:t>
      </w:r>
      <w:r w:rsidR="00BB2DE6">
        <w:rPr>
          <w:rFonts w:hint="eastAsia"/>
          <w:lang w:eastAsia="ko-KR"/>
        </w:rPr>
        <w:t xml:space="preserve"> </w:t>
      </w:r>
      <w:r w:rsidR="00BB2DE6">
        <w:rPr>
          <w:rFonts w:hint="eastAsia"/>
          <w:lang w:eastAsia="ko-KR"/>
        </w:rPr>
        <w:t>레시피</w:t>
      </w:r>
      <w:r w:rsidR="00BB2DE6">
        <w:rPr>
          <w:rFonts w:hint="eastAsia"/>
          <w:lang w:eastAsia="ko-KR"/>
        </w:rPr>
        <w:t xml:space="preserve"> </w:t>
      </w:r>
      <w:r w:rsidR="00BB2DE6">
        <w:rPr>
          <w:rFonts w:hint="eastAsia"/>
          <w:lang w:eastAsia="ko-KR"/>
        </w:rPr>
        <w:t>데이터로</w:t>
      </w:r>
      <w:r w:rsidR="00BB2DE6">
        <w:rPr>
          <w:rFonts w:hint="eastAsia"/>
          <w:lang w:eastAsia="ko-KR"/>
        </w:rPr>
        <w:t xml:space="preserve"> </w:t>
      </w:r>
      <w:r w:rsidR="00BB2DE6">
        <w:rPr>
          <w:rFonts w:hint="eastAsia"/>
          <w:lang w:eastAsia="ko-KR"/>
        </w:rPr>
        <w:t>변경합니다</w:t>
      </w:r>
      <w:r w:rsidR="00BB2DE6">
        <w:rPr>
          <w:rFonts w:hint="eastAsia"/>
          <w:lang w:eastAsia="ko-KR"/>
        </w:rPr>
        <w:t xml:space="preserve">. </w:t>
      </w:r>
    </w:p>
    <w:p w:rsidR="00BB2DE6" w:rsidRDefault="00BB2DE6" w:rsidP="00BB2DE6">
      <w:pPr>
        <w:pStyle w:val="ppCodeLanguageIndent"/>
      </w:pPr>
      <w:r>
        <w:t>C#</w:t>
      </w:r>
    </w:p>
    <w:p w:rsidR="00BB2DE6" w:rsidRPr="002E0879" w:rsidRDefault="00BB2DE6" w:rsidP="00BB2DE6">
      <w:pPr>
        <w:pStyle w:val="ppCode"/>
      </w:pPr>
      <w:r w:rsidRPr="00BB2DE6">
        <w:rPr>
          <w:strike/>
        </w:rPr>
        <w:t>var selectedItem = (</w:t>
      </w:r>
      <w:r w:rsidRPr="00BB2DE6">
        <w:rPr>
          <w:strike/>
          <w:highlight w:val="yellow"/>
        </w:rPr>
        <w:t>SampleDataItem</w:t>
      </w:r>
      <w:r w:rsidRPr="00BB2DE6">
        <w:rPr>
          <w:strike/>
        </w:rPr>
        <w:t>)this.flipView.SelectedItem;</w:t>
      </w:r>
    </w:p>
    <w:p w:rsidR="00BB2DE6" w:rsidRPr="002E0879" w:rsidRDefault="00BB2DE6" w:rsidP="00BB2DE6">
      <w:pPr>
        <w:pStyle w:val="ppCode"/>
      </w:pPr>
    </w:p>
    <w:p w:rsidR="00BB2DE6" w:rsidRPr="00301847" w:rsidRDefault="00BB2DE6" w:rsidP="00BB2DE6">
      <w:pPr>
        <w:pStyle w:val="ppCode"/>
      </w:pPr>
      <w:r w:rsidRPr="00BB2DE6">
        <w:t>var selectedItem = (</w:t>
      </w:r>
      <w:r w:rsidRPr="002B2CAE">
        <w:rPr>
          <w:highlight w:val="yellow"/>
        </w:rPr>
        <w:t>RecipeDataItem</w:t>
      </w:r>
      <w:r w:rsidRPr="00BB2DE6">
        <w:t>)this.flipView.SelectedItem;</w:t>
      </w:r>
    </w:p>
    <w:p w:rsidR="00BB2DE6" w:rsidRDefault="00BB2DE6" w:rsidP="00BB2DE6">
      <w:pPr>
        <w:pStyle w:val="ppNumberList"/>
        <w:numPr>
          <w:ilvl w:val="0"/>
          <w:numId w:val="0"/>
        </w:numPr>
        <w:ind w:left="1037"/>
        <w:rPr>
          <w:lang w:eastAsia="ko-KR"/>
        </w:rPr>
      </w:pPr>
    </w:p>
    <w:p w:rsidR="00AB241D" w:rsidRDefault="00E70914" w:rsidP="00322F2D">
      <w:pPr>
        <w:pStyle w:val="ppNumberList"/>
        <w:numPr>
          <w:ilvl w:val="1"/>
          <w:numId w:val="12"/>
        </w:numPr>
        <w:ind w:left="754" w:hanging="357"/>
      </w:pPr>
      <w:r>
        <w:t xml:space="preserve">Press F5 to </w:t>
      </w:r>
      <w:r w:rsidR="00A72523">
        <w:t>debug</w:t>
      </w:r>
      <w:r w:rsidR="00AB241D">
        <w:t xml:space="preserve"> the application and verify that the start page looks like the one below.</w:t>
      </w:r>
    </w:p>
    <w:p w:rsidR="00617BBF" w:rsidRDefault="00B441AF" w:rsidP="00617BBF">
      <w:pPr>
        <w:pStyle w:val="ppFigure"/>
      </w:pPr>
      <w:r>
        <w:rPr>
          <w:noProof/>
          <w:lang w:eastAsia="ko-KR" w:bidi="ar-SA"/>
        </w:rPr>
        <w:drawing>
          <wp:inline distT="0" distB="0" distL="0" distR="0">
            <wp:extent cx="5175504" cy="29077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t Page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BBF" w:rsidRDefault="00617BBF" w:rsidP="00617BBF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8</w:t>
      </w:r>
      <w:r w:rsidR="005A04CA">
        <w:rPr>
          <w:noProof/>
        </w:rPr>
        <w:fldChar w:fldCharType="end"/>
      </w:r>
    </w:p>
    <w:p w:rsidR="00617BBF" w:rsidRPr="00617BBF" w:rsidRDefault="00617BBF" w:rsidP="00617BBF">
      <w:pPr>
        <w:pStyle w:val="ppFigureCaption"/>
      </w:pPr>
      <w:r>
        <w:t>The start page with recipes</w:t>
      </w:r>
    </w:p>
    <w:p w:rsidR="00713E2B" w:rsidRDefault="00C6470D" w:rsidP="00322F2D">
      <w:pPr>
        <w:pStyle w:val="ppNumberList"/>
        <w:numPr>
          <w:ilvl w:val="1"/>
          <w:numId w:val="12"/>
        </w:numPr>
        <w:ind w:left="754" w:hanging="357"/>
      </w:pPr>
      <w:r>
        <w:t>Retu</w:t>
      </w:r>
      <w:r w:rsidR="00617BBF">
        <w:t xml:space="preserve">rn to Visual Studio and </w:t>
      </w:r>
      <w:r w:rsidR="00F9797C">
        <w:t>stop debugging</w:t>
      </w:r>
      <w:r>
        <w:t>.</w:t>
      </w:r>
    </w:p>
    <w:p w:rsidR="00322F2D" w:rsidRDefault="00322F2D" w:rsidP="00322F2D">
      <w:pPr>
        <w:pStyle w:val="ppListEnd"/>
      </w:pPr>
    </w:p>
    <w:p w:rsidR="00251270" w:rsidRDefault="00251270" w:rsidP="00251270">
      <w:pPr>
        <w:pStyle w:val="ppBodyText"/>
        <w:numPr>
          <w:ilvl w:val="0"/>
          <w:numId w:val="0"/>
        </w:numPr>
      </w:pPr>
    </w:p>
    <w:bookmarkStart w:id="13" w:name="_Toc321032934" w:displacedByCustomXml="next"/>
    <w:sdt>
      <w:sdtPr>
        <w:alias w:val="Topic"/>
        <w:tag w:val="98c5c831-e16e-489e-bda6-fb3bd89a64ea"/>
        <w:id w:val="876749172"/>
        <w:placeholder>
          <w:docPart w:val="DefaultPlaceholder_1082065158"/>
        </w:placeholder>
        <w:text/>
      </w:sdtPr>
      <w:sdtEndPr/>
      <w:sdtContent>
        <w:p w:rsidR="00251270" w:rsidRDefault="005A2C4A" w:rsidP="00251270">
          <w:pPr>
            <w:pStyle w:val="ppTopic"/>
          </w:pPr>
          <w:r>
            <w:rPr>
              <w:rFonts w:hint="eastAsia"/>
              <w:lang w:eastAsia="ko-KR"/>
            </w:rPr>
            <w:t>Exercise 3: Customize the UI</w:t>
          </w:r>
        </w:p>
      </w:sdtContent>
    </w:sdt>
    <w:bookmarkEnd w:id="13" w:displacedByCustomXml="prev"/>
    <w:p w:rsidR="0001562C" w:rsidRDefault="00DD4CDD" w:rsidP="00DD4CDD">
      <w:pPr>
        <w:pStyle w:val="ppBodyText"/>
      </w:pPr>
      <w:r>
        <w:t xml:space="preserve">That’s a great start considering that we’ve written precious little code so far, but we need to customize the UI and mold it to our domain-specific data model. </w:t>
      </w:r>
      <w:r w:rsidR="0001562C">
        <w:t>In this exercise, you’ll m</w:t>
      </w:r>
      <w:r w:rsidR="00F56AF9">
        <w:t xml:space="preserve">odify the start page, </w:t>
      </w:r>
      <w:r w:rsidR="0001562C">
        <w:t xml:space="preserve">the item-detail </w:t>
      </w:r>
      <w:r w:rsidR="00F56AF9">
        <w:t xml:space="preserve">page, </w:t>
      </w:r>
      <w:r w:rsidR="0001562C">
        <w:t xml:space="preserve">and </w:t>
      </w:r>
      <w:r w:rsidR="00F56AF9">
        <w:t>the group-detail page</w:t>
      </w:r>
      <w:r w:rsidR="0001562C">
        <w:t xml:space="preserve"> to </w:t>
      </w:r>
      <w:r w:rsidR="005E616C">
        <w:t>refine the look of</w:t>
      </w:r>
      <w:r w:rsidR="008E2EF5">
        <w:t xml:space="preserve"> Contoso Cookbook</w:t>
      </w:r>
      <w:r w:rsidR="0001562C">
        <w:t>.</w:t>
      </w:r>
    </w:p>
    <w:bookmarkStart w:id="14" w:name="_Toc321032935" w:displacedByCustomXml="next"/>
    <w:sdt>
      <w:sdtPr>
        <w:id w:val="1490209942"/>
        <w:placeholder>
          <w:docPart w:val="DefaultPlaceholder_1082065158"/>
        </w:placeholder>
        <w:text/>
      </w:sdtPr>
      <w:sdtEndPr/>
      <w:sdtContent>
        <w:p w:rsidR="00322F2D" w:rsidRDefault="005A2C4A" w:rsidP="00322F2D">
          <w:pPr>
            <w:pStyle w:val="ppProcedureStart"/>
          </w:pPr>
          <w:r>
            <w:rPr>
              <w:rFonts w:hint="eastAsia"/>
              <w:lang w:eastAsia="ko-KR"/>
            </w:rPr>
            <w:t xml:space="preserve">Task 1 </w:t>
          </w:r>
          <w:r>
            <w:rPr>
              <w:rFonts w:hint="eastAsia"/>
              <w:lang w:eastAsia="ko-KR"/>
            </w:rPr>
            <w:t>–</w:t>
          </w:r>
          <w:r>
            <w:rPr>
              <w:rFonts w:hint="eastAsia"/>
              <w:lang w:eastAsia="ko-KR"/>
            </w:rPr>
            <w:t xml:space="preserve"> Modify the Start Page</w:t>
          </w:r>
        </w:p>
      </w:sdtContent>
    </w:sdt>
    <w:bookmarkEnd w:id="14" w:displacedByCustomXml="prev"/>
    <w:p w:rsidR="00322F2D" w:rsidRPr="00C81266" w:rsidRDefault="00460C29" w:rsidP="00322F2D">
      <w:pPr>
        <w:pStyle w:val="ppBodyText"/>
      </w:pPr>
      <w:r>
        <w:t>Let’s begin by</w:t>
      </w:r>
      <w:r w:rsidR="004F07C2">
        <w:t xml:space="preserve"> modify</w:t>
      </w:r>
      <w:r>
        <w:t>ing</w:t>
      </w:r>
      <w:r w:rsidR="004F07C2">
        <w:t xml:space="preserve"> the </w:t>
      </w:r>
      <w:r w:rsidR="00BE3F06">
        <w:t xml:space="preserve">start page </w:t>
      </w:r>
      <w:r w:rsidR="004F07C2">
        <w:t xml:space="preserve">to improve the look of the </w:t>
      </w:r>
      <w:r>
        <w:t>recipe items</w:t>
      </w:r>
      <w:r w:rsidR="00A63AB7">
        <w:t>.</w:t>
      </w:r>
    </w:p>
    <w:p w:rsidR="005F16C1" w:rsidRDefault="005F16C1" w:rsidP="00322F2D">
      <w:pPr>
        <w:pStyle w:val="ppNumberList"/>
        <w:numPr>
          <w:ilvl w:val="1"/>
          <w:numId w:val="12"/>
        </w:numPr>
        <w:ind w:left="754" w:hanging="357"/>
      </w:pPr>
      <w:r>
        <w:t>Open StandardStyles.xaml, which is located in the project’s Common folder.</w:t>
      </w:r>
    </w:p>
    <w:p w:rsidR="005F16C1" w:rsidRDefault="005F16C1" w:rsidP="00322F2D">
      <w:pPr>
        <w:pStyle w:val="ppNumberList"/>
        <w:numPr>
          <w:ilvl w:val="1"/>
          <w:numId w:val="12"/>
        </w:numPr>
        <w:ind w:left="754" w:hanging="357"/>
      </w:pPr>
      <w:r>
        <w:t xml:space="preserve">Find the DataTemplate element whose name is “Standard250x250ItemTemplate” (it begins at line </w:t>
      </w:r>
      <w:r w:rsidR="00370B5D">
        <w:rPr>
          <w:rFonts w:hint="eastAsia"/>
          <w:lang w:eastAsia="ko-KR"/>
        </w:rPr>
        <w:t>823</w:t>
      </w:r>
      <w:r>
        <w:t>). This is the date template used to render recipe items on the start page.</w:t>
      </w:r>
    </w:p>
    <w:p w:rsidR="00576A42" w:rsidRDefault="00964318" w:rsidP="00322F2D">
      <w:pPr>
        <w:pStyle w:val="ppNumberList"/>
        <w:numPr>
          <w:ilvl w:val="1"/>
          <w:numId w:val="12"/>
        </w:numPr>
        <w:ind w:left="754" w:hanging="357"/>
      </w:pPr>
      <w:r>
        <w:t>Remove the final TextBlock in the data template (the TextBlock whose Text property is bound to “Subtitle”</w:t>
      </w:r>
      <w:r w:rsidR="00576A42">
        <w:t>)</w:t>
      </w:r>
      <w:r w:rsidR="00137CF7">
        <w:t xml:space="preserve"> since the RecipeDataItem class doesn’t have a Subtitle property.</w:t>
      </w:r>
    </w:p>
    <w:p w:rsidR="005F16C1" w:rsidRDefault="00576A42" w:rsidP="00322F2D">
      <w:pPr>
        <w:pStyle w:val="ppNumberList"/>
        <w:numPr>
          <w:ilvl w:val="1"/>
          <w:numId w:val="12"/>
        </w:numPr>
        <w:ind w:left="754" w:hanging="357"/>
      </w:pPr>
      <w:r>
        <w:t xml:space="preserve">In the same data template, </w:t>
      </w:r>
      <w:r w:rsidR="00964318">
        <w:t xml:space="preserve">change the width and height of the root Grid to 320 by 240 to preserve the </w:t>
      </w:r>
      <w:r w:rsidR="00F65C4C">
        <w:t xml:space="preserve">original </w:t>
      </w:r>
      <w:r w:rsidR="00964318">
        <w:t>as</w:t>
      </w:r>
      <w:r w:rsidR="00F65C4C">
        <w:t>pect ratio of the recipe images. Also change the height of the remaining TextBlock from 60 to 48</w:t>
      </w:r>
      <w:r w:rsidR="00F95823">
        <w:t xml:space="preserve"> to decrease the height of</w:t>
      </w:r>
      <w:r w:rsidR="00F65C4C">
        <w:t xml:space="preserve"> </w:t>
      </w:r>
      <w:r w:rsidR="004144E0">
        <w:t xml:space="preserve">the partially transparent black </w:t>
      </w:r>
      <w:r w:rsidR="00F65C4C">
        <w:t>ove</w:t>
      </w:r>
      <w:r w:rsidR="003F4B38">
        <w:t>rlay at the bottom of each item, and change the property bound to the TextBlock’s Text prope</w:t>
      </w:r>
      <w:r w:rsidR="00BC6C85">
        <w:t>rty from “Title” to “ShortTitle</w:t>
      </w:r>
      <w:r w:rsidR="003F4B38">
        <w:t>”</w:t>
      </w:r>
      <w:r w:rsidR="00BC6C85">
        <w:t>:</w:t>
      </w:r>
    </w:p>
    <w:p w:rsidR="005F16C1" w:rsidRDefault="005F16C1" w:rsidP="005F16C1">
      <w:pPr>
        <w:pStyle w:val="ppCodeLanguageIndent"/>
      </w:pPr>
      <w:r>
        <w:t>XAML</w:t>
      </w:r>
    </w:p>
    <w:p w:rsidR="005F16C1" w:rsidRDefault="005F16C1" w:rsidP="005F16C1">
      <w:pPr>
        <w:pStyle w:val="ppCodeIndent"/>
        <w:ind w:left="720"/>
      </w:pPr>
      <w:r>
        <w:t>&lt;DataTemplate x:Key="Standard250x250ItemTemplate"&gt;</w:t>
      </w:r>
    </w:p>
    <w:p w:rsidR="005F16C1" w:rsidRDefault="005F16C1" w:rsidP="005F16C1">
      <w:pPr>
        <w:pStyle w:val="ppCodeIndent"/>
        <w:ind w:left="720"/>
      </w:pPr>
      <w:r>
        <w:t xml:space="preserve">    &lt;Grid HorizontalAlignment="Left" Width="</w:t>
      </w:r>
      <w:r w:rsidRPr="005F16C1">
        <w:rPr>
          <w:highlight w:val="yellow"/>
        </w:rPr>
        <w:t>320</w:t>
      </w:r>
      <w:r>
        <w:t>" Height="</w:t>
      </w:r>
      <w:r w:rsidRPr="005F16C1">
        <w:rPr>
          <w:highlight w:val="yellow"/>
        </w:rPr>
        <w:t>240</w:t>
      </w:r>
      <w:r>
        <w:t>"&gt;</w:t>
      </w:r>
    </w:p>
    <w:p w:rsidR="005F16C1" w:rsidRDefault="005F16C1" w:rsidP="005F16C1">
      <w:pPr>
        <w:pStyle w:val="ppCodeIndent"/>
        <w:ind w:left="720"/>
      </w:pPr>
      <w:r>
        <w:t xml:space="preserve">        &lt;Border Background="{StaticResource ListViewItemPlaceholderRectBrush}"&gt;</w:t>
      </w:r>
    </w:p>
    <w:p w:rsidR="005F16C1" w:rsidRDefault="005F16C1" w:rsidP="005F16C1">
      <w:pPr>
        <w:pStyle w:val="ppCodeIndent"/>
        <w:ind w:left="720"/>
      </w:pPr>
      <w:r>
        <w:t xml:space="preserve">            &lt;Image Source="{Binding Image}" Stretch="UniformToFill"/&gt;</w:t>
      </w:r>
    </w:p>
    <w:p w:rsidR="005F16C1" w:rsidRDefault="005F16C1" w:rsidP="005F16C1">
      <w:pPr>
        <w:pStyle w:val="ppCodeIndent"/>
        <w:ind w:left="720"/>
      </w:pPr>
      <w:r>
        <w:t xml:space="preserve">        &lt;/Border&gt;</w:t>
      </w:r>
    </w:p>
    <w:p w:rsidR="005F16C1" w:rsidRDefault="005F16C1" w:rsidP="005F16C1">
      <w:pPr>
        <w:pStyle w:val="ppCodeIndent"/>
        <w:ind w:left="720"/>
      </w:pPr>
      <w:r>
        <w:t xml:space="preserve">        &lt;StackPanel VerticalAlignment="Bottom" Background="{StaticResource ListViewItemOverlayBackgroundBrush}"&gt;</w:t>
      </w:r>
    </w:p>
    <w:p w:rsidR="005F16C1" w:rsidRDefault="005F16C1" w:rsidP="005F16C1">
      <w:pPr>
        <w:pStyle w:val="ppCodeIndent"/>
        <w:ind w:left="720"/>
      </w:pPr>
      <w:r>
        <w:t xml:space="preserve">            &lt;TextBlock Text="{Binding </w:t>
      </w:r>
      <w:r w:rsidRPr="003F4B38">
        <w:rPr>
          <w:highlight w:val="yellow"/>
        </w:rPr>
        <w:t>ShortTitle</w:t>
      </w:r>
      <w:r>
        <w:t>}" Foreground="{StaticResource ListViewItemOverlayTextBrush}" Style="{StaticResource TitleTextStyle}" Height="</w:t>
      </w:r>
      <w:r w:rsidRPr="00A8122C">
        <w:rPr>
          <w:highlight w:val="yellow"/>
        </w:rPr>
        <w:t>48</w:t>
      </w:r>
      <w:r>
        <w:t>" Margin="15,0,15,0"/&gt;</w:t>
      </w:r>
    </w:p>
    <w:p w:rsidR="005F16C1" w:rsidRDefault="005F16C1" w:rsidP="005F16C1">
      <w:pPr>
        <w:pStyle w:val="ppCodeIndent"/>
        <w:ind w:left="720"/>
      </w:pPr>
      <w:r>
        <w:t xml:space="preserve">        &lt;/StackPanel&gt;</w:t>
      </w:r>
    </w:p>
    <w:p w:rsidR="005F16C1" w:rsidRDefault="005F16C1" w:rsidP="005F16C1">
      <w:pPr>
        <w:pStyle w:val="ppCodeIndent"/>
        <w:ind w:left="720"/>
      </w:pPr>
      <w:r>
        <w:t xml:space="preserve">    &lt;/Grid&gt;</w:t>
      </w:r>
    </w:p>
    <w:p w:rsidR="005F16C1" w:rsidRPr="005F16C1" w:rsidRDefault="005F16C1" w:rsidP="005F16C1">
      <w:pPr>
        <w:pStyle w:val="ppCodeIndent"/>
        <w:ind w:left="720"/>
      </w:pPr>
      <w:r>
        <w:t>&lt;/DataTemplate&gt;</w:t>
      </w:r>
    </w:p>
    <w:p w:rsidR="007D2950" w:rsidRDefault="000760A6" w:rsidP="00322F2D">
      <w:pPr>
        <w:pStyle w:val="ppNumberList"/>
        <w:numPr>
          <w:ilvl w:val="1"/>
          <w:numId w:val="12"/>
        </w:numPr>
        <w:ind w:left="754" w:hanging="357"/>
      </w:pPr>
      <w:r>
        <w:t>Now p</w:t>
      </w:r>
      <w:r w:rsidR="00B338E7">
        <w:t xml:space="preserve">ress F5 to run the application. Confirm that the </w:t>
      </w:r>
      <w:r>
        <w:t>recipe</w:t>
      </w:r>
      <w:r w:rsidR="004D1A8B">
        <w:t xml:space="preserve"> </w:t>
      </w:r>
      <w:r w:rsidR="000C2DAC">
        <w:t>items</w:t>
      </w:r>
      <w:r w:rsidR="00B338E7">
        <w:t xml:space="preserve"> on the start pag</w:t>
      </w:r>
      <w:r w:rsidR="000C2DAC">
        <w:t>e look like the ones below</w:t>
      </w:r>
      <w:r w:rsidR="00B338E7">
        <w:t>.</w:t>
      </w:r>
    </w:p>
    <w:p w:rsidR="000C2DAC" w:rsidRDefault="000C2DAC" w:rsidP="000C2DAC">
      <w:pPr>
        <w:pStyle w:val="ppFigure"/>
      </w:pPr>
      <w:r>
        <w:rPr>
          <w:noProof/>
          <w:lang w:eastAsia="ko-KR" w:bidi="ar-SA"/>
        </w:rPr>
        <w:lastRenderedPageBreak/>
        <w:drawing>
          <wp:inline distT="0" distB="0" distL="0" distR="0" wp14:anchorId="6EB04E58" wp14:editId="7CBA6C8B">
            <wp:extent cx="5175504" cy="29077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r:link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AC" w:rsidRDefault="000C2DAC" w:rsidP="000C2DAC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9</w:t>
      </w:r>
      <w:r w:rsidR="005A04CA">
        <w:rPr>
          <w:noProof/>
        </w:rPr>
        <w:fldChar w:fldCharType="end"/>
      </w:r>
    </w:p>
    <w:p w:rsidR="000C2DAC" w:rsidRPr="000C2DAC" w:rsidRDefault="000C2DAC" w:rsidP="000C2DAC">
      <w:pPr>
        <w:pStyle w:val="ppFigureCaption"/>
      </w:pPr>
      <w:r>
        <w:t>The new and improved start page</w:t>
      </w:r>
    </w:p>
    <w:p w:rsidR="007D2950" w:rsidRDefault="006B2D23" w:rsidP="00322F2D">
      <w:pPr>
        <w:pStyle w:val="ppNumberList"/>
        <w:numPr>
          <w:ilvl w:val="1"/>
          <w:numId w:val="12"/>
        </w:numPr>
        <w:ind w:left="754" w:hanging="357"/>
      </w:pPr>
      <w:r>
        <w:t xml:space="preserve">Return to </w:t>
      </w:r>
      <w:r w:rsidR="00941DFB">
        <w:t>Visual Studio and stop debugging</w:t>
      </w:r>
      <w:r w:rsidR="007D2950">
        <w:t>.</w:t>
      </w:r>
    </w:p>
    <w:p w:rsidR="00322F2D" w:rsidRDefault="00322F2D" w:rsidP="00322F2D">
      <w:pPr>
        <w:pStyle w:val="ppListEnd"/>
      </w:pPr>
    </w:p>
    <w:p w:rsidR="00322F2D" w:rsidRDefault="0001562C" w:rsidP="00322F2D">
      <w:pPr>
        <w:pStyle w:val="ppProcedureStart"/>
      </w:pPr>
      <w:bookmarkStart w:id="15" w:name="_Toc321032936"/>
      <w:r>
        <w:t>Task 2</w:t>
      </w:r>
      <w:r w:rsidR="00322F2D">
        <w:t xml:space="preserve"> </w:t>
      </w:r>
      <w:r w:rsidR="00027822">
        <w:t>–</w:t>
      </w:r>
      <w:r w:rsidR="00322F2D">
        <w:t xml:space="preserve"> </w:t>
      </w:r>
      <w:r w:rsidR="00FC4B19">
        <w:t>Modify the Group</w:t>
      </w:r>
      <w:r w:rsidR="00990E8D">
        <w:t xml:space="preserve">-Detail </w:t>
      </w:r>
      <w:r w:rsidR="005D240E">
        <w:t>Page</w:t>
      </w:r>
      <w:bookmarkEnd w:id="15"/>
    </w:p>
    <w:p w:rsidR="00322F2D" w:rsidRPr="00C81266" w:rsidRDefault="0066053F" w:rsidP="00322F2D">
      <w:pPr>
        <w:pStyle w:val="ppBodyText"/>
      </w:pPr>
      <w:r>
        <w:t xml:space="preserve">You’ve modified the start page to improve the look of the app, but you also need to modify the group-detail page. In this task, you’ll </w:t>
      </w:r>
      <w:r w:rsidR="00B51485">
        <w:t>revise</w:t>
      </w:r>
      <w:r>
        <w:t xml:space="preserve"> </w:t>
      </w:r>
      <w:r w:rsidR="006A3525">
        <w:t>that page to make</w:t>
      </w:r>
      <w:r>
        <w:t xml:space="preserve"> group details</w:t>
      </w:r>
      <w:r w:rsidR="006A3525">
        <w:t xml:space="preserve"> more presentable</w:t>
      </w:r>
      <w:r>
        <w:t>.</w:t>
      </w:r>
    </w:p>
    <w:p w:rsidR="00322F2D" w:rsidRDefault="00196E97" w:rsidP="00322F2D">
      <w:pPr>
        <w:pStyle w:val="ppNumberList"/>
        <w:numPr>
          <w:ilvl w:val="1"/>
          <w:numId w:val="12"/>
        </w:numPr>
        <w:ind w:left="754" w:hanging="357"/>
      </w:pPr>
      <w:r>
        <w:t>Start the application again and tap “Chinese” in the upper-left corner of the screen to navigate to the group-detail page showing Chinese recipes.</w:t>
      </w:r>
      <w:r w:rsidR="00A34830">
        <w:t xml:space="preserve"> The changes we’ll make here are minor. We’ll close up some of the space between “Chinese” and the image below it, we’ll replace recipe titles with short titles,</w:t>
      </w:r>
      <w:r w:rsidR="00BD6483">
        <w:t xml:space="preserve"> and we’ll add a </w:t>
      </w:r>
      <w:r w:rsidR="00A34830">
        <w:t>preparation time to each recipe.</w:t>
      </w:r>
    </w:p>
    <w:p w:rsidR="00E66EDC" w:rsidRDefault="00196E97" w:rsidP="00322F2D">
      <w:pPr>
        <w:pStyle w:val="ppNumberList"/>
        <w:numPr>
          <w:ilvl w:val="1"/>
          <w:numId w:val="12"/>
        </w:numPr>
        <w:ind w:left="754" w:hanging="357"/>
      </w:pPr>
      <w:r>
        <w:t xml:space="preserve">Return to Visual Studio and </w:t>
      </w:r>
      <w:r w:rsidR="003F785E">
        <w:t>stop debugging</w:t>
      </w:r>
      <w:r w:rsidR="00E66EDC">
        <w:t>.</w:t>
      </w:r>
    </w:p>
    <w:p w:rsidR="00036533" w:rsidRPr="00251D6A" w:rsidRDefault="0050701D" w:rsidP="0050701D">
      <w:pPr>
        <w:pStyle w:val="ppNumberList"/>
        <w:numPr>
          <w:ilvl w:val="1"/>
          <w:numId w:val="12"/>
        </w:numPr>
        <w:ind w:left="754" w:hanging="357"/>
      </w:pPr>
      <w:r w:rsidRPr="00251D6A">
        <w:t xml:space="preserve">Open </w:t>
      </w:r>
      <w:r w:rsidR="007E0127" w:rsidRPr="00251D6A">
        <w:t xml:space="preserve">GroupDetailPage.xaml </w:t>
      </w:r>
      <w:r w:rsidR="00251D6A" w:rsidRPr="00251D6A">
        <w:rPr>
          <w:lang w:eastAsia="ko-KR"/>
        </w:rPr>
        <w:t>“</w:t>
      </w:r>
      <w:r w:rsidR="00251D6A" w:rsidRPr="00251D6A">
        <w:t>itemGridView</w:t>
      </w:r>
      <w:r w:rsidR="00251D6A" w:rsidRPr="00251D6A">
        <w:rPr>
          <w:lang w:eastAsia="ko-KR"/>
        </w:rPr>
        <w:t>”</w:t>
      </w:r>
      <w:r w:rsidR="00251D6A" w:rsidRPr="00251D6A">
        <w:t xml:space="preserve"> </w:t>
      </w:r>
      <w:r w:rsidR="00251D6A" w:rsidRPr="00251D6A">
        <w:rPr>
          <w:rFonts w:hint="eastAsia"/>
          <w:lang w:eastAsia="ko-KR"/>
        </w:rPr>
        <w:t xml:space="preserve"> </w:t>
      </w:r>
      <w:r w:rsidR="00251D6A" w:rsidRPr="00251D6A">
        <w:rPr>
          <w:rFonts w:hint="eastAsia"/>
          <w:lang w:eastAsia="ko-KR"/>
        </w:rPr>
        <w:t>이라는</w:t>
      </w:r>
      <w:r w:rsidR="00251D6A" w:rsidRPr="00251D6A">
        <w:rPr>
          <w:rFonts w:hint="eastAsia"/>
          <w:lang w:eastAsia="ko-KR"/>
        </w:rPr>
        <w:t xml:space="preserve"> </w:t>
      </w:r>
      <w:r w:rsidR="00251D6A" w:rsidRPr="00251D6A">
        <w:rPr>
          <w:rFonts w:hint="eastAsia"/>
          <w:lang w:eastAsia="ko-KR"/>
        </w:rPr>
        <w:t>이름의</w:t>
      </w:r>
      <w:r w:rsidR="00251D6A" w:rsidRPr="00251D6A">
        <w:t>GridView</w:t>
      </w:r>
      <w:r w:rsidR="00251D6A" w:rsidRPr="00251D6A">
        <w:rPr>
          <w:rFonts w:hint="eastAsia"/>
          <w:lang w:eastAsia="ko-KR"/>
        </w:rPr>
        <w:t xml:space="preserve">  </w:t>
      </w:r>
      <w:r w:rsidR="00251D6A" w:rsidRPr="00251D6A">
        <w:rPr>
          <w:rFonts w:hint="eastAsia"/>
          <w:lang w:eastAsia="ko-KR"/>
        </w:rPr>
        <w:t>를</w:t>
      </w:r>
      <w:r w:rsidR="00251D6A" w:rsidRPr="00251D6A">
        <w:rPr>
          <w:rFonts w:hint="eastAsia"/>
          <w:lang w:eastAsia="ko-KR"/>
        </w:rPr>
        <w:t xml:space="preserve"> </w:t>
      </w:r>
      <w:r w:rsidR="00251D6A" w:rsidRPr="00251D6A">
        <w:rPr>
          <w:rFonts w:hint="eastAsia"/>
          <w:lang w:eastAsia="ko-KR"/>
        </w:rPr>
        <w:t>찾아서</w:t>
      </w:r>
      <w:r w:rsidR="00251D6A" w:rsidRPr="00251D6A">
        <w:rPr>
          <w:rFonts w:hint="eastAsia"/>
          <w:lang w:eastAsia="ko-KR"/>
        </w:rPr>
        <w:t xml:space="preserve"> (</w:t>
      </w:r>
      <w:r w:rsidR="00251D6A" w:rsidRPr="00251D6A">
        <w:t>&lt;GridView x:Name="itemGridView"</w:t>
      </w:r>
      <w:r w:rsidR="00251D6A" w:rsidRPr="00251D6A">
        <w:rPr>
          <w:rFonts w:hint="eastAsia"/>
          <w:lang w:eastAsia="ko-KR"/>
        </w:rPr>
        <w:t xml:space="preserve"> </w:t>
      </w:r>
      <w:r w:rsidR="00251D6A" w:rsidRPr="00251D6A">
        <w:rPr>
          <w:lang w:eastAsia="ko-KR"/>
        </w:rPr>
        <w:t>…</w:t>
      </w:r>
      <w:r w:rsidR="00251D6A" w:rsidRPr="00251D6A">
        <w:rPr>
          <w:rFonts w:hint="eastAsia"/>
          <w:lang w:eastAsia="ko-KR"/>
        </w:rPr>
        <w:t>)</w:t>
      </w:r>
    </w:p>
    <w:p w:rsidR="00036533" w:rsidRPr="00251D6A" w:rsidRDefault="00251D6A" w:rsidP="0050701D">
      <w:pPr>
        <w:pStyle w:val="ppNumberList"/>
        <w:numPr>
          <w:ilvl w:val="1"/>
          <w:numId w:val="12"/>
        </w:numPr>
        <w:ind w:left="754" w:hanging="357"/>
        <w:rPr>
          <w:lang w:eastAsia="ko-KR"/>
        </w:rPr>
      </w:pPr>
      <w:r>
        <w:rPr>
          <w:rFonts w:hint="eastAsia"/>
          <w:lang w:eastAsia="ko-KR"/>
        </w:rPr>
        <w:t>아래쪽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마진을</w:t>
      </w:r>
      <w:r>
        <w:rPr>
          <w:rFonts w:hint="eastAsia"/>
          <w:lang w:eastAsia="ko-KR"/>
        </w:rPr>
        <w:t xml:space="preserve"> 10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변경시켜준다</w:t>
      </w:r>
      <w:r>
        <w:rPr>
          <w:rFonts w:hint="eastAsia"/>
          <w:lang w:eastAsia="ko-KR"/>
        </w:rPr>
        <w:t xml:space="preserve">. </w:t>
      </w:r>
    </w:p>
    <w:p w:rsidR="007E0127" w:rsidRPr="00536105" w:rsidRDefault="00991074" w:rsidP="00991074">
      <w:pPr>
        <w:pStyle w:val="ppCodeLanguageIndent"/>
        <w:rPr>
          <w:strike/>
        </w:rPr>
      </w:pPr>
      <w:r w:rsidRPr="00536105">
        <w:rPr>
          <w:strike/>
        </w:rPr>
        <w:t>XAML</w:t>
      </w:r>
    </w:p>
    <w:p w:rsidR="00251D6A" w:rsidRPr="00251D6A" w:rsidRDefault="00251D6A" w:rsidP="00251D6A">
      <w:pPr>
        <w:pStyle w:val="ppCode"/>
      </w:pPr>
      <w:r w:rsidRPr="00251D6A">
        <w:t>&lt;GridView</w:t>
      </w:r>
    </w:p>
    <w:p w:rsidR="00251D6A" w:rsidRPr="00251D6A" w:rsidRDefault="00251D6A" w:rsidP="00251D6A">
      <w:pPr>
        <w:pStyle w:val="ppCode"/>
      </w:pPr>
      <w:r w:rsidRPr="00251D6A">
        <w:t xml:space="preserve">            x:Name="itemGridView"</w:t>
      </w:r>
    </w:p>
    <w:p w:rsidR="00251D6A" w:rsidRPr="00251D6A" w:rsidRDefault="00251D6A" w:rsidP="00251D6A">
      <w:pPr>
        <w:pStyle w:val="ppCode"/>
      </w:pPr>
      <w:r w:rsidRPr="00251D6A">
        <w:t xml:space="preserve">            AutomationProperties.AutomationId="ItemGridView"</w:t>
      </w:r>
    </w:p>
    <w:p w:rsidR="00251D6A" w:rsidRPr="00251D6A" w:rsidRDefault="00251D6A" w:rsidP="00251D6A">
      <w:pPr>
        <w:pStyle w:val="ppCode"/>
      </w:pPr>
      <w:r w:rsidRPr="00251D6A">
        <w:t xml:space="preserve">            AutomationProperties.Name="Items In Group"</w:t>
      </w:r>
    </w:p>
    <w:p w:rsidR="00251D6A" w:rsidRPr="00251D6A" w:rsidRDefault="00251D6A" w:rsidP="00251D6A">
      <w:pPr>
        <w:pStyle w:val="ppCode"/>
      </w:pPr>
      <w:r w:rsidRPr="00251D6A">
        <w:t xml:space="preserve">            TabIndex="1"</w:t>
      </w:r>
    </w:p>
    <w:p w:rsidR="00251D6A" w:rsidRPr="00251D6A" w:rsidRDefault="00251D6A" w:rsidP="00251D6A">
      <w:pPr>
        <w:pStyle w:val="ppCode"/>
      </w:pPr>
      <w:r w:rsidRPr="00251D6A">
        <w:t xml:space="preserve">            Grid.Row="1"</w:t>
      </w:r>
    </w:p>
    <w:p w:rsidR="00251D6A" w:rsidRPr="00251D6A" w:rsidRDefault="00251D6A" w:rsidP="00251D6A">
      <w:pPr>
        <w:pStyle w:val="ppCode"/>
      </w:pPr>
      <w:r w:rsidRPr="00251D6A">
        <w:t xml:space="preserve">            Margin="0,-14,0,</w:t>
      </w:r>
      <w:r w:rsidRPr="00251D6A">
        <w:rPr>
          <w:highlight w:val="yellow"/>
        </w:rPr>
        <w:t>10</w:t>
      </w:r>
      <w:r w:rsidRPr="00251D6A">
        <w:t>"</w:t>
      </w:r>
    </w:p>
    <w:p w:rsidR="00991074" w:rsidRPr="00536105" w:rsidRDefault="00251D6A" w:rsidP="00251D6A">
      <w:pPr>
        <w:pStyle w:val="ppCode"/>
      </w:pPr>
      <w:r w:rsidRPr="00251D6A">
        <w:t xml:space="preserve">            Padding="120,0,120,50"</w:t>
      </w:r>
    </w:p>
    <w:p w:rsidR="00A34830" w:rsidRDefault="00EB7DCD" w:rsidP="00EB7DCD">
      <w:pPr>
        <w:pStyle w:val="ppNumberList"/>
        <w:numPr>
          <w:ilvl w:val="1"/>
          <w:numId w:val="12"/>
        </w:numPr>
      </w:pPr>
      <w:r>
        <w:rPr>
          <w:lang w:eastAsia="ko-KR"/>
        </w:rPr>
        <w:lastRenderedPageBreak/>
        <w:t>“</w:t>
      </w:r>
      <w:r w:rsidRPr="00536105">
        <w:t>itemGridView</w:t>
      </w:r>
      <w:r>
        <w:rPr>
          <w:lang w:eastAsia="ko-KR"/>
        </w:rPr>
        <w:t>”</w:t>
      </w:r>
      <w:r w:rsidRPr="00536105">
        <w:t xml:space="preserve"> 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이름의</w:t>
      </w:r>
      <w:r w:rsidRPr="00536105">
        <w:t>GridView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(</w:t>
      </w:r>
      <w:r w:rsidR="00536105" w:rsidRPr="00536105">
        <w:t>&lt;GridView x:Name="itemGridView"</w:t>
      </w:r>
      <w:r w:rsidR="00536105">
        <w:rPr>
          <w:rFonts w:hint="eastAsia"/>
          <w:lang w:eastAsia="ko-KR"/>
        </w:rPr>
        <w:t xml:space="preserve"> </w:t>
      </w:r>
      <w:r>
        <w:rPr>
          <w:lang w:eastAsia="ko-KR"/>
        </w:rPr>
        <w:t>…</w:t>
      </w:r>
      <w:r>
        <w:rPr>
          <w:rFonts w:hint="eastAsia"/>
          <w:lang w:eastAsia="ko-KR"/>
        </w:rPr>
        <w:t xml:space="preserve">) </w:t>
      </w:r>
      <w:r w:rsidRPr="00EB7DCD">
        <w:rPr>
          <w:lang w:eastAsia="ko-KR"/>
        </w:rPr>
        <w:t xml:space="preserve">&lt;GridView.Header&gt; 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 w:rsidR="001265D1">
        <w:t xml:space="preserve"> StackPanel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  <w:r>
        <w:rPr>
          <w:rFonts w:hint="eastAsia"/>
          <w:lang w:eastAsia="ko-KR"/>
        </w:rPr>
        <w:t xml:space="preserve">. </w:t>
      </w:r>
    </w:p>
    <w:p w:rsidR="00A34830" w:rsidRDefault="00152102" w:rsidP="0050701D">
      <w:pPr>
        <w:pStyle w:val="ppNumberList"/>
        <w:numPr>
          <w:ilvl w:val="1"/>
          <w:numId w:val="12"/>
        </w:numPr>
        <w:ind w:left="754" w:hanging="357"/>
      </w:pPr>
      <w:r>
        <w:t>Remove the first TextBlock</w:t>
      </w:r>
      <w:r w:rsidR="001265D1">
        <w:t xml:space="preserve"> from the StackPanel.</w:t>
      </w:r>
    </w:p>
    <w:p w:rsidR="00A34830" w:rsidRDefault="006C2D01" w:rsidP="0050701D">
      <w:pPr>
        <w:pStyle w:val="ppNumberList"/>
        <w:numPr>
          <w:ilvl w:val="1"/>
          <w:numId w:val="12"/>
        </w:numPr>
        <w:ind w:left="754" w:hanging="357"/>
      </w:pPr>
      <w:r>
        <w:t xml:space="preserve">In the Image element on the </w:t>
      </w:r>
      <w:r w:rsidR="005A2C58">
        <w:t xml:space="preserve">next line, replace Height=”400” with Width=”480” </w:t>
      </w:r>
      <w:r w:rsidR="001265D1">
        <w:t>and add a HorizontalAlignment=”Left” attribute:</w:t>
      </w:r>
    </w:p>
    <w:p w:rsidR="001265D1" w:rsidRDefault="001265D1" w:rsidP="001265D1">
      <w:pPr>
        <w:pStyle w:val="ppCodeLanguageIndent"/>
      </w:pPr>
      <w:r>
        <w:t>XAML</w:t>
      </w:r>
    </w:p>
    <w:p w:rsidR="001265D1" w:rsidRPr="001265D1" w:rsidRDefault="001265D1" w:rsidP="001265D1">
      <w:pPr>
        <w:pStyle w:val="ppCodeIndent"/>
        <w:ind w:left="720"/>
      </w:pPr>
      <w:r w:rsidRPr="001265D1">
        <w:t>&lt;Image Source="{Binding Image}" Width="</w:t>
      </w:r>
      <w:r w:rsidRPr="001265D1">
        <w:rPr>
          <w:highlight w:val="yellow"/>
        </w:rPr>
        <w:t>480</w:t>
      </w:r>
      <w:r w:rsidRPr="001265D1">
        <w:t xml:space="preserve">" Margin="0,0,18,20" </w:t>
      </w:r>
      <w:r>
        <w:t>Stretch=</w:t>
      </w:r>
      <w:r w:rsidRPr="001265D1">
        <w:t>"</w:t>
      </w:r>
      <w:r>
        <w:t>UniformToFill</w:t>
      </w:r>
      <w:r w:rsidRPr="001265D1">
        <w:t>"</w:t>
      </w:r>
      <w:r>
        <w:t xml:space="preserve"> </w:t>
      </w:r>
      <w:r w:rsidRPr="001265D1">
        <w:rPr>
          <w:highlight w:val="yellow"/>
        </w:rPr>
        <w:t>HorizontalAlignment="Left"</w:t>
      </w:r>
      <w:r w:rsidRPr="001265D1">
        <w:t>/&gt;</w:t>
      </w:r>
    </w:p>
    <w:p w:rsidR="00A34830" w:rsidRDefault="00F32991" w:rsidP="0050701D">
      <w:pPr>
        <w:pStyle w:val="ppNumberList"/>
        <w:numPr>
          <w:ilvl w:val="1"/>
          <w:numId w:val="12"/>
        </w:numPr>
        <w:ind w:left="754" w:hanging="357"/>
      </w:pPr>
      <w:r>
        <w:t xml:space="preserve">Now go back to </w:t>
      </w:r>
      <w:r w:rsidR="00384031">
        <w:t>Sta</w:t>
      </w:r>
      <w:r>
        <w:t xml:space="preserve">ndardStyles.xaml </w:t>
      </w:r>
      <w:r w:rsidR="002D366C">
        <w:t>and find the DataTemplate element whose name is “</w:t>
      </w:r>
      <w:r w:rsidR="00D25DC4">
        <w:t>Standard500x130</w:t>
      </w:r>
      <w:r w:rsidR="002D366C">
        <w:t>ItemTemplate</w:t>
      </w:r>
      <w:r>
        <w:t>.</w:t>
      </w:r>
      <w:r w:rsidR="002D366C">
        <w:t>” This is the data template used to render recipe items on the group-detail page.</w:t>
      </w:r>
    </w:p>
    <w:p w:rsidR="00C60A5F" w:rsidRDefault="00C60A5F" w:rsidP="0050701D">
      <w:pPr>
        <w:pStyle w:val="ppNumberList"/>
        <w:numPr>
          <w:ilvl w:val="1"/>
          <w:numId w:val="12"/>
        </w:numPr>
        <w:ind w:left="754" w:hanging="357"/>
      </w:pPr>
      <w:r>
        <w:t>Change the width of the root Grid in the data template from 480 to 360:</w:t>
      </w:r>
    </w:p>
    <w:p w:rsidR="00C60A5F" w:rsidRDefault="00C60A5F" w:rsidP="00C60A5F">
      <w:pPr>
        <w:pStyle w:val="ppCodeLanguageIndent"/>
      </w:pPr>
      <w:r>
        <w:t>XAML</w:t>
      </w:r>
    </w:p>
    <w:p w:rsidR="00C60A5F" w:rsidRPr="00C60A5F" w:rsidRDefault="00C60A5F" w:rsidP="00C60A5F">
      <w:pPr>
        <w:pStyle w:val="ppCodeIndent"/>
        <w:ind w:left="720"/>
      </w:pPr>
      <w:r>
        <w:t>&lt;Grid Height=</w:t>
      </w:r>
      <w:r w:rsidRPr="001265D1">
        <w:t>"</w:t>
      </w:r>
      <w:r>
        <w:t>110</w:t>
      </w:r>
      <w:r w:rsidRPr="001265D1">
        <w:t>"</w:t>
      </w:r>
      <w:r>
        <w:t xml:space="preserve"> Width=</w:t>
      </w:r>
      <w:r w:rsidRPr="001265D1">
        <w:t>"</w:t>
      </w:r>
      <w:r w:rsidRPr="00C60A5F">
        <w:rPr>
          <w:highlight w:val="yellow"/>
        </w:rPr>
        <w:t>360</w:t>
      </w:r>
      <w:r w:rsidRPr="001265D1">
        <w:t>"</w:t>
      </w:r>
      <w:r>
        <w:t xml:space="preserve"> Margin=</w:t>
      </w:r>
      <w:r w:rsidRPr="001265D1">
        <w:t>"</w:t>
      </w:r>
      <w:r>
        <w:t>10</w:t>
      </w:r>
      <w:r w:rsidRPr="001265D1">
        <w:t>"</w:t>
      </w:r>
      <w:r>
        <w:t>&gt;</w:t>
      </w:r>
    </w:p>
    <w:p w:rsidR="00A34830" w:rsidRDefault="00540D4E" w:rsidP="0050701D">
      <w:pPr>
        <w:pStyle w:val="ppNumberList"/>
        <w:numPr>
          <w:ilvl w:val="1"/>
          <w:numId w:val="12"/>
        </w:numPr>
        <w:ind w:left="754" w:hanging="357"/>
      </w:pPr>
      <w:r>
        <w:t>Change the width of the Border inside the data template from 110 to 147 to preserve the aspect ratios of the recipe images:</w:t>
      </w:r>
    </w:p>
    <w:p w:rsidR="00540D4E" w:rsidRDefault="00540D4E" w:rsidP="00540D4E">
      <w:pPr>
        <w:pStyle w:val="ppCodeLanguageIndent"/>
      </w:pPr>
      <w:r>
        <w:t>XAML</w:t>
      </w:r>
    </w:p>
    <w:p w:rsidR="00540D4E" w:rsidRPr="00540D4E" w:rsidRDefault="00540D4E" w:rsidP="00540D4E">
      <w:pPr>
        <w:pStyle w:val="ppCodeIndent"/>
        <w:ind w:left="720"/>
      </w:pPr>
      <w:r w:rsidRPr="00540D4E">
        <w:t>&lt;Border Background="{StaticResource ListViewItemPlaceholderRectBrush}" Width="</w:t>
      </w:r>
      <w:r w:rsidRPr="00540D4E">
        <w:rPr>
          <w:highlight w:val="yellow"/>
        </w:rPr>
        <w:t>147</w:t>
      </w:r>
      <w:r w:rsidRPr="00540D4E">
        <w:t>" Height="110"&gt;</w:t>
      </w:r>
    </w:p>
    <w:p w:rsidR="00A34830" w:rsidRDefault="00853275" w:rsidP="0050701D">
      <w:pPr>
        <w:pStyle w:val="ppNumberList"/>
        <w:numPr>
          <w:ilvl w:val="1"/>
          <w:numId w:val="12"/>
        </w:numPr>
        <w:ind w:left="754" w:hanging="357"/>
      </w:pPr>
      <w:r>
        <w:t>Just below that, remove the TextBlocks whose Text properties are bound to the data source’s “Subtitle” and “Description” properties</w:t>
      </w:r>
      <w:r w:rsidR="00A34830">
        <w:t>.</w:t>
      </w:r>
    </w:p>
    <w:p w:rsidR="00A34830" w:rsidRDefault="00853275" w:rsidP="0050701D">
      <w:pPr>
        <w:pStyle w:val="ppNumberList"/>
        <w:numPr>
          <w:ilvl w:val="1"/>
          <w:numId w:val="12"/>
        </w:numPr>
        <w:ind w:left="754" w:hanging="357"/>
      </w:pPr>
      <w:r>
        <w:t>In the remaining TextBlock, change the property bound to the Text property from “Title” to “ShortTitle:”</w:t>
      </w:r>
    </w:p>
    <w:p w:rsidR="00853275" w:rsidRDefault="004B32C3" w:rsidP="004B32C3">
      <w:pPr>
        <w:pStyle w:val="ppCodeLanguageIndent"/>
      </w:pPr>
      <w:r>
        <w:t>XAML</w:t>
      </w:r>
    </w:p>
    <w:p w:rsidR="004B32C3" w:rsidRPr="004B32C3" w:rsidRDefault="004B32C3" w:rsidP="004B32C3">
      <w:pPr>
        <w:pStyle w:val="ppCodeIndent"/>
        <w:ind w:left="720"/>
      </w:pPr>
      <w:r w:rsidRPr="004B32C3">
        <w:t xml:space="preserve">&lt;TextBlock Text="{Binding </w:t>
      </w:r>
      <w:r w:rsidRPr="004B32C3">
        <w:rPr>
          <w:highlight w:val="yellow"/>
        </w:rPr>
        <w:t>ShortTitle</w:t>
      </w:r>
      <w:r w:rsidRPr="004B32C3">
        <w:t>}" Style="{StaticResource TitleTextStyle}" TextWrapping="NoWrap"/&gt;</w:t>
      </w:r>
    </w:p>
    <w:p w:rsidR="00540D4E" w:rsidRDefault="00B65DD2" w:rsidP="0050701D">
      <w:pPr>
        <w:pStyle w:val="ppNumberList"/>
        <w:numPr>
          <w:ilvl w:val="1"/>
          <w:numId w:val="12"/>
        </w:numPr>
        <w:ind w:left="754" w:hanging="357"/>
      </w:pPr>
      <w:r>
        <w:t>Underneath that TextBlock, add the following statements to include a preparation time below the recipe title:</w:t>
      </w:r>
    </w:p>
    <w:p w:rsidR="00B65DD2" w:rsidRDefault="00B65DD2" w:rsidP="00B65DD2">
      <w:pPr>
        <w:pStyle w:val="ppCodeLanguageIndent"/>
      </w:pPr>
      <w:r>
        <w:t>XAML</w:t>
      </w:r>
    </w:p>
    <w:p w:rsidR="00B65DD2" w:rsidRDefault="00B65DD2" w:rsidP="00B65DD2">
      <w:pPr>
        <w:pStyle w:val="ppCodeIndent"/>
        <w:ind w:left="720"/>
      </w:pPr>
      <w:r>
        <w:t>&lt;StackPanel Orientation="Horizontal"&gt;</w:t>
      </w:r>
    </w:p>
    <w:p w:rsidR="00B65DD2" w:rsidRDefault="00B65DD2" w:rsidP="00B65DD2">
      <w:pPr>
        <w:pStyle w:val="ppCodeIndent"/>
        <w:ind w:left="720"/>
      </w:pPr>
      <w:r>
        <w:t xml:space="preserve">    &lt;TextBlock Text="Preparation time:" Style="{StaticResource BodyTextStyle}" /&gt;</w:t>
      </w:r>
    </w:p>
    <w:p w:rsidR="00B65DD2" w:rsidRDefault="00B65DD2" w:rsidP="00B65DD2">
      <w:pPr>
        <w:pStyle w:val="ppCodeIndent"/>
        <w:ind w:left="720"/>
      </w:pPr>
      <w:r>
        <w:t xml:space="preserve">    &lt;TextBlock Text="{Binding PrepTime}" Style="{StaticResource BodyTextStyle}" Margin</w:t>
      </w:r>
      <w:r w:rsidR="00FC70AC">
        <w:t xml:space="preserve">="4,0,4,0" </w:t>
      </w:r>
      <w:r>
        <w:t>/&gt;</w:t>
      </w:r>
    </w:p>
    <w:p w:rsidR="00B65DD2" w:rsidRDefault="00B65DD2" w:rsidP="00B65DD2">
      <w:pPr>
        <w:pStyle w:val="ppCodeIndent"/>
        <w:ind w:left="720"/>
      </w:pPr>
      <w:r>
        <w:t xml:space="preserve">    &lt;TextBlock Text="minutes" Style="{StaticResource BodyTextStyle}" /&gt;</w:t>
      </w:r>
    </w:p>
    <w:p w:rsidR="00B65DD2" w:rsidRPr="00B65DD2" w:rsidRDefault="00B65DD2" w:rsidP="00B65DD2">
      <w:pPr>
        <w:pStyle w:val="ppCodeIndent"/>
        <w:ind w:left="720"/>
      </w:pPr>
      <w:r>
        <w:t>&lt;/StackPanel&gt;</w:t>
      </w:r>
    </w:p>
    <w:p w:rsidR="00540D4E" w:rsidRDefault="005B621A" w:rsidP="0050701D">
      <w:pPr>
        <w:pStyle w:val="ppNumberList"/>
        <w:numPr>
          <w:ilvl w:val="1"/>
          <w:numId w:val="12"/>
        </w:numPr>
        <w:ind w:left="754" w:hanging="357"/>
      </w:pPr>
      <w:r>
        <w:lastRenderedPageBreak/>
        <w:t>When you’re done</w:t>
      </w:r>
      <w:r w:rsidR="0092741E">
        <w:t>, here’s what the modified data template should look like:</w:t>
      </w:r>
    </w:p>
    <w:p w:rsidR="0092741E" w:rsidRDefault="0092741E" w:rsidP="0092741E">
      <w:pPr>
        <w:pStyle w:val="ppCodeLanguageIndent"/>
      </w:pPr>
      <w:r>
        <w:t>XAML</w:t>
      </w:r>
    </w:p>
    <w:p w:rsidR="00400FA7" w:rsidRDefault="00400FA7" w:rsidP="00400FA7">
      <w:pPr>
        <w:pStyle w:val="ppCodeIndent"/>
        <w:ind w:left="720"/>
      </w:pPr>
      <w:r>
        <w:t>&lt;DataTemplate x:Key="Standard500x130ItemTemplate"&gt;</w:t>
      </w:r>
    </w:p>
    <w:p w:rsidR="00400FA7" w:rsidRDefault="00400FA7" w:rsidP="00400FA7">
      <w:pPr>
        <w:pStyle w:val="ppCodeIndent"/>
        <w:ind w:left="720"/>
      </w:pPr>
      <w:r>
        <w:t xml:space="preserve">    &lt;Grid Height="110" Width="360" Margin="10"&gt;</w:t>
      </w:r>
    </w:p>
    <w:p w:rsidR="00400FA7" w:rsidRDefault="00400FA7" w:rsidP="00400FA7">
      <w:pPr>
        <w:pStyle w:val="ppCodeIndent"/>
        <w:ind w:left="720"/>
      </w:pPr>
      <w:r>
        <w:t xml:space="preserve">        &lt;Grid.ColumnDefinitions&gt;</w:t>
      </w:r>
    </w:p>
    <w:p w:rsidR="00400FA7" w:rsidRDefault="00400FA7" w:rsidP="00400FA7">
      <w:pPr>
        <w:pStyle w:val="ppCodeIndent"/>
        <w:ind w:left="720"/>
      </w:pPr>
      <w:r>
        <w:t xml:space="preserve">            &lt;ColumnDefinition Width="Auto"/&gt;</w:t>
      </w:r>
    </w:p>
    <w:p w:rsidR="00400FA7" w:rsidRDefault="00400FA7" w:rsidP="00400FA7">
      <w:pPr>
        <w:pStyle w:val="ppCodeIndent"/>
        <w:ind w:left="720"/>
      </w:pPr>
      <w:r>
        <w:t xml:space="preserve">            &lt;ColumnDefinition Width="*"/&gt;</w:t>
      </w:r>
    </w:p>
    <w:p w:rsidR="00400FA7" w:rsidRDefault="00400FA7" w:rsidP="00400FA7">
      <w:pPr>
        <w:pStyle w:val="ppCodeIndent"/>
        <w:ind w:left="720"/>
      </w:pPr>
      <w:r>
        <w:t xml:space="preserve">        &lt;/Grid.ColumnDefinitions&gt;</w:t>
      </w:r>
    </w:p>
    <w:p w:rsidR="00400FA7" w:rsidRDefault="00400FA7" w:rsidP="00400FA7">
      <w:pPr>
        <w:pStyle w:val="ppCodeIndent"/>
        <w:ind w:left="720"/>
      </w:pPr>
      <w:r>
        <w:t xml:space="preserve">        &lt;Border Background="{StaticResource ListViewItemPlaceholderRectBrush}" Width="147" Height="110"&gt;</w:t>
      </w:r>
    </w:p>
    <w:p w:rsidR="00400FA7" w:rsidRDefault="00400FA7" w:rsidP="00400FA7">
      <w:pPr>
        <w:pStyle w:val="ppCodeIndent"/>
        <w:ind w:left="720"/>
      </w:pPr>
      <w:r>
        <w:t xml:space="preserve">                &lt;Image Source="{Binding Image}" Stretch="UniformToFill"/&gt;</w:t>
      </w:r>
    </w:p>
    <w:p w:rsidR="00400FA7" w:rsidRDefault="00400FA7" w:rsidP="00400FA7">
      <w:pPr>
        <w:pStyle w:val="ppCodeIndent"/>
        <w:ind w:left="720"/>
      </w:pPr>
      <w:r>
        <w:t xml:space="preserve">        &lt;/Border&gt;</w:t>
      </w:r>
    </w:p>
    <w:p w:rsidR="00400FA7" w:rsidRDefault="00400FA7" w:rsidP="00400FA7">
      <w:pPr>
        <w:pStyle w:val="ppCodeIndent"/>
        <w:ind w:left="720"/>
      </w:pPr>
      <w:r>
        <w:t xml:space="preserve">        &lt;StackPanel Grid.Column="1" VerticalAlignment="Top" Margin="10,0,0,0"&gt;</w:t>
      </w:r>
    </w:p>
    <w:p w:rsidR="00400FA7" w:rsidRDefault="00400FA7" w:rsidP="00400FA7">
      <w:pPr>
        <w:pStyle w:val="ppCodeIndent"/>
        <w:ind w:left="720"/>
      </w:pPr>
      <w:r>
        <w:t xml:space="preserve">            &lt;TextBlock Text="{Binding ShortTitle}" Style="{StaticResource TitleTextStyle}" TextWrapping="NoWrap"/&gt;</w:t>
      </w:r>
    </w:p>
    <w:p w:rsidR="00400FA7" w:rsidRDefault="00400FA7" w:rsidP="00400FA7">
      <w:pPr>
        <w:pStyle w:val="ppCodeIndent"/>
        <w:ind w:left="720"/>
      </w:pPr>
      <w:r>
        <w:t xml:space="preserve">            &lt;StackPanel Orientation="Horizontal"&gt;</w:t>
      </w:r>
    </w:p>
    <w:p w:rsidR="00400FA7" w:rsidRDefault="00400FA7" w:rsidP="00400FA7">
      <w:pPr>
        <w:pStyle w:val="ppCodeIndent"/>
        <w:ind w:left="720"/>
      </w:pPr>
      <w:r>
        <w:t xml:space="preserve">                &lt;TextBlock Text="Preparation time:" Style="{StaticResource BodyTextStyle}" /&gt;</w:t>
      </w:r>
    </w:p>
    <w:p w:rsidR="00400FA7" w:rsidRDefault="00400FA7" w:rsidP="00400FA7">
      <w:pPr>
        <w:pStyle w:val="ppCodeIndent"/>
        <w:ind w:left="720"/>
      </w:pPr>
      <w:r>
        <w:t xml:space="preserve">                &lt;TextBlock Text="{Binding PrepTime}" Style="{StaticResource BodyTextStyle}" Margin</w:t>
      </w:r>
      <w:r w:rsidR="00026DED">
        <w:t xml:space="preserve">="4,0,4,0" </w:t>
      </w:r>
      <w:r>
        <w:t>/&gt;</w:t>
      </w:r>
    </w:p>
    <w:p w:rsidR="00400FA7" w:rsidRDefault="00400FA7" w:rsidP="00400FA7">
      <w:pPr>
        <w:pStyle w:val="ppCodeIndent"/>
        <w:ind w:left="720"/>
      </w:pPr>
      <w:r>
        <w:t xml:space="preserve">                &lt;TextBlock Text="minutes" Style="{StaticResource BodyTextStyle}" /&gt;</w:t>
      </w:r>
    </w:p>
    <w:p w:rsidR="00400FA7" w:rsidRDefault="00400FA7" w:rsidP="00400FA7">
      <w:pPr>
        <w:pStyle w:val="ppCodeIndent"/>
        <w:ind w:left="720"/>
      </w:pPr>
      <w:r>
        <w:t xml:space="preserve">            &lt;/StackPanel&gt;</w:t>
      </w:r>
    </w:p>
    <w:p w:rsidR="00400FA7" w:rsidRDefault="00400FA7" w:rsidP="00400FA7">
      <w:pPr>
        <w:pStyle w:val="ppCodeIndent"/>
        <w:ind w:left="720"/>
      </w:pPr>
      <w:r>
        <w:t xml:space="preserve">        &lt;/StackPanel&gt;</w:t>
      </w:r>
    </w:p>
    <w:p w:rsidR="00400FA7" w:rsidRDefault="00400FA7" w:rsidP="00400FA7">
      <w:pPr>
        <w:pStyle w:val="ppCodeIndent"/>
        <w:ind w:left="720"/>
      </w:pPr>
      <w:r>
        <w:t xml:space="preserve">    &lt;/Grid&gt;</w:t>
      </w:r>
    </w:p>
    <w:p w:rsidR="0092741E" w:rsidRPr="0092741E" w:rsidRDefault="00400FA7" w:rsidP="00400FA7">
      <w:pPr>
        <w:pStyle w:val="ppCodeIndent"/>
        <w:ind w:left="720"/>
      </w:pPr>
      <w:r>
        <w:t>&lt;/DataTemplate&gt;</w:t>
      </w:r>
    </w:p>
    <w:p w:rsidR="00196E97" w:rsidRDefault="00FB3613" w:rsidP="00322F2D">
      <w:pPr>
        <w:pStyle w:val="ppNumberList"/>
        <w:numPr>
          <w:ilvl w:val="1"/>
          <w:numId w:val="12"/>
        </w:numPr>
        <w:ind w:left="754" w:hanging="357"/>
      </w:pPr>
      <w:r>
        <w:t>Start the application and tap “Chinese” again. Verify that your group-detail page resembles the one below:</w:t>
      </w:r>
    </w:p>
    <w:p w:rsidR="00212C20" w:rsidRDefault="00212C20" w:rsidP="00212C20">
      <w:pPr>
        <w:pStyle w:val="ppFigure"/>
      </w:pPr>
      <w:r>
        <w:rPr>
          <w:noProof/>
          <w:lang w:eastAsia="ko-KR" w:bidi="ar-SA"/>
        </w:rPr>
        <w:drawing>
          <wp:inline distT="0" distB="0" distL="0" distR="0" wp14:anchorId="52CEEDD6" wp14:editId="67871F41">
            <wp:extent cx="5175504" cy="29077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r:link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20" w:rsidRDefault="00212C20" w:rsidP="00212C20">
      <w:pPr>
        <w:pStyle w:val="ppFigureNumber"/>
      </w:pPr>
      <w:r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>
        <w:rPr>
          <w:noProof/>
        </w:rPr>
        <w:t>10</w:t>
      </w:r>
      <w:r w:rsidR="005A04CA">
        <w:rPr>
          <w:noProof/>
        </w:rPr>
        <w:fldChar w:fldCharType="end"/>
      </w:r>
    </w:p>
    <w:p w:rsidR="00212C20" w:rsidRPr="00212C20" w:rsidRDefault="00212C20" w:rsidP="00212C20">
      <w:pPr>
        <w:pStyle w:val="ppFigureCaption"/>
      </w:pPr>
      <w:r>
        <w:lastRenderedPageBreak/>
        <w:t>The modified group-detail page</w:t>
      </w:r>
    </w:p>
    <w:p w:rsidR="00196E97" w:rsidRDefault="00CE41D2" w:rsidP="00322F2D">
      <w:pPr>
        <w:pStyle w:val="ppNumberList"/>
        <w:numPr>
          <w:ilvl w:val="1"/>
          <w:numId w:val="12"/>
        </w:numPr>
        <w:ind w:left="754" w:hanging="357"/>
      </w:pPr>
      <w:r>
        <w:t>Retu</w:t>
      </w:r>
      <w:r w:rsidR="00D422C9">
        <w:t>rn to Visual Studio</w:t>
      </w:r>
      <w:r w:rsidR="00C50E3D">
        <w:t xml:space="preserve"> and stop debugging</w:t>
      </w:r>
      <w:r w:rsidR="00196E97">
        <w:t>.</w:t>
      </w:r>
    </w:p>
    <w:p w:rsidR="00322F2D" w:rsidRDefault="00322F2D" w:rsidP="00322F2D">
      <w:pPr>
        <w:pStyle w:val="ppListEnd"/>
      </w:pPr>
    </w:p>
    <w:p w:rsidR="00990E8D" w:rsidRDefault="0001562C" w:rsidP="00990E8D">
      <w:pPr>
        <w:pStyle w:val="ppProcedureStart"/>
      </w:pPr>
      <w:bookmarkStart w:id="16" w:name="_Toc321032937"/>
      <w:r>
        <w:t>Task 3</w:t>
      </w:r>
      <w:r w:rsidR="00990E8D">
        <w:t xml:space="preserve"> </w:t>
      </w:r>
      <w:r w:rsidR="00FC4B19">
        <w:t>– Modify the Item</w:t>
      </w:r>
      <w:r w:rsidR="005D240E">
        <w:t>-Detail Page</w:t>
      </w:r>
      <w:bookmarkEnd w:id="16"/>
    </w:p>
    <w:p w:rsidR="00990E8D" w:rsidRPr="00C81266" w:rsidRDefault="0066053F" w:rsidP="00990E8D">
      <w:pPr>
        <w:pStyle w:val="ppBodyText"/>
      </w:pPr>
      <w:r>
        <w:t xml:space="preserve">The final task in crafting a basic UI </w:t>
      </w:r>
      <w:r w:rsidR="0049620C">
        <w:t xml:space="preserve">for the application </w:t>
      </w:r>
      <w:r>
        <w:t>is to modify the item-detail page to present more information about recipes, including dir</w:t>
      </w:r>
      <w:r w:rsidR="00A50842">
        <w:t>ections and ingredients.</w:t>
      </w:r>
    </w:p>
    <w:p w:rsidR="00097A37" w:rsidRDefault="001B20A9" w:rsidP="00990E8D">
      <w:pPr>
        <w:pStyle w:val="ppNumberList"/>
        <w:numPr>
          <w:ilvl w:val="1"/>
          <w:numId w:val="12"/>
        </w:numPr>
        <w:ind w:left="754" w:hanging="357"/>
      </w:pPr>
      <w:r>
        <w:t>Run the application and tap “</w:t>
      </w:r>
      <w:r w:rsidR="008E0A4D">
        <w:rPr>
          <w:rFonts w:hint="eastAsia"/>
          <w:lang w:eastAsia="ko-KR"/>
        </w:rPr>
        <w:t>Steam Bun baos</w:t>
      </w:r>
      <w:r>
        <w:t xml:space="preserve">” </w:t>
      </w:r>
      <w:r w:rsidR="00FB66BC">
        <w:t>in the upper-left corner</w:t>
      </w:r>
      <w:r w:rsidR="00990E8D">
        <w:t>.</w:t>
      </w:r>
      <w:r w:rsidR="00FB66BC">
        <w:t xml:space="preserve"> Clearly, we have some work to do on the item-deta</w:t>
      </w:r>
      <w:r w:rsidR="00DA5FA0">
        <w:t>i</w:t>
      </w:r>
      <w:r w:rsidR="00FB66BC">
        <w:t xml:space="preserve">l </w:t>
      </w:r>
      <w:r w:rsidR="00097A37">
        <w:t>page.</w:t>
      </w:r>
    </w:p>
    <w:p w:rsidR="00990E8D" w:rsidRDefault="0049620C" w:rsidP="00990E8D">
      <w:pPr>
        <w:pStyle w:val="ppNumberList"/>
        <w:numPr>
          <w:ilvl w:val="1"/>
          <w:numId w:val="12"/>
        </w:numPr>
        <w:ind w:left="754" w:hanging="357"/>
      </w:pPr>
      <w:r>
        <w:t>Return to Visual Studio</w:t>
      </w:r>
      <w:r w:rsidR="00097A37">
        <w:t xml:space="preserve"> and stop debugging</w:t>
      </w:r>
      <w:r w:rsidR="00FB66BC">
        <w:t>.</w:t>
      </w:r>
    </w:p>
    <w:p w:rsidR="000D6EB2" w:rsidRDefault="0081783E" w:rsidP="00990E8D">
      <w:pPr>
        <w:pStyle w:val="ppNumberList"/>
        <w:numPr>
          <w:ilvl w:val="1"/>
          <w:numId w:val="12"/>
        </w:numPr>
        <w:ind w:left="754" w:hanging="357"/>
      </w:pPr>
      <w:r>
        <w:t xml:space="preserve">Right-click the Common folder in Solution Explorer and use the </w:t>
      </w:r>
      <w:r w:rsidRPr="003A68D5">
        <w:rPr>
          <w:b/>
        </w:rPr>
        <w:t>Add -</w:t>
      </w:r>
      <w:r w:rsidR="003A68D5">
        <w:rPr>
          <w:b/>
        </w:rPr>
        <w:t xml:space="preserve"> New</w:t>
      </w:r>
      <w:r w:rsidRPr="003A68D5">
        <w:rPr>
          <w:b/>
        </w:rPr>
        <w:t xml:space="preserve"> Item</w:t>
      </w:r>
      <w:r>
        <w:t xml:space="preserve"> command </w:t>
      </w:r>
      <w:r w:rsidR="003A68D5">
        <w:t>to add a new class to the project</w:t>
      </w:r>
      <w:r w:rsidR="000D6EB2">
        <w:t>.</w:t>
      </w:r>
      <w:r w:rsidR="003A68D5">
        <w:t xml:space="preserve"> Name the file ListConverter.cs.</w:t>
      </w:r>
    </w:p>
    <w:p w:rsidR="003A68D5" w:rsidRDefault="003A68D5" w:rsidP="00990E8D">
      <w:pPr>
        <w:pStyle w:val="ppNumberList"/>
        <w:numPr>
          <w:ilvl w:val="1"/>
          <w:numId w:val="12"/>
        </w:numPr>
        <w:ind w:left="754" w:hanging="357"/>
      </w:pPr>
      <w:r>
        <w:t>Replace the file’s contents with this:</w:t>
      </w:r>
    </w:p>
    <w:p w:rsidR="003A68D5" w:rsidRDefault="003A68D5" w:rsidP="003A68D5">
      <w:pPr>
        <w:pStyle w:val="ppCodeLanguageIndent"/>
      </w:pPr>
      <w:r>
        <w:t>C#</w:t>
      </w:r>
    </w:p>
    <w:p w:rsidR="003A68D5" w:rsidRDefault="003A68D5" w:rsidP="003A68D5">
      <w:pPr>
        <w:pStyle w:val="ppCodeIndent"/>
        <w:ind w:left="720"/>
      </w:pPr>
      <w:r>
        <w:t>using System;</w:t>
      </w:r>
    </w:p>
    <w:p w:rsidR="003A68D5" w:rsidRDefault="003A68D5" w:rsidP="003A68D5">
      <w:pPr>
        <w:pStyle w:val="ppCodeIndent"/>
        <w:ind w:left="720"/>
      </w:pPr>
      <w:r>
        <w:t>using System.Collections.Generic;</w:t>
      </w:r>
    </w:p>
    <w:p w:rsidR="003A68D5" w:rsidRDefault="003A68D5" w:rsidP="003A68D5">
      <w:pPr>
        <w:pStyle w:val="ppCodeIndent"/>
        <w:ind w:left="720"/>
      </w:pPr>
      <w:r>
        <w:t>using System.Collections.ObjectModel;</w:t>
      </w:r>
    </w:p>
    <w:p w:rsidR="003A68D5" w:rsidRDefault="003A68D5" w:rsidP="003A68D5">
      <w:pPr>
        <w:pStyle w:val="ppCodeIndent"/>
        <w:ind w:left="720"/>
      </w:pPr>
      <w:r>
        <w:t>using System.Linq;</w:t>
      </w:r>
    </w:p>
    <w:p w:rsidR="003A68D5" w:rsidRDefault="003A68D5" w:rsidP="003A68D5">
      <w:pPr>
        <w:pStyle w:val="ppCodeIndent"/>
        <w:ind w:left="720"/>
      </w:pPr>
      <w:r>
        <w:t>using System.Text;</w:t>
      </w:r>
    </w:p>
    <w:p w:rsidR="003A68D5" w:rsidRDefault="003A68D5" w:rsidP="003A68D5">
      <w:pPr>
        <w:pStyle w:val="ppCodeIndent"/>
        <w:ind w:left="720"/>
      </w:pPr>
      <w:r>
        <w:t>using System.Threading.Tasks;</w:t>
      </w:r>
    </w:p>
    <w:p w:rsidR="003A68D5" w:rsidRDefault="003A68D5" w:rsidP="003A68D5">
      <w:pPr>
        <w:pStyle w:val="ppCodeIndent"/>
        <w:ind w:left="720"/>
      </w:pPr>
      <w:r>
        <w:t>using Windows.UI.Xaml.Data;</w:t>
      </w:r>
    </w:p>
    <w:p w:rsidR="003A68D5" w:rsidRDefault="003A68D5" w:rsidP="003A68D5">
      <w:pPr>
        <w:pStyle w:val="ppCodeIndent"/>
        <w:ind w:left="720"/>
      </w:pPr>
    </w:p>
    <w:p w:rsidR="003A68D5" w:rsidRDefault="003A68D5" w:rsidP="003A68D5">
      <w:pPr>
        <w:pStyle w:val="ppCodeIndent"/>
        <w:ind w:left="720"/>
      </w:pPr>
      <w:r>
        <w:t>namespace ContosoCookbook</w:t>
      </w:r>
      <w:r w:rsidR="00DA1132">
        <w:t>.Common</w:t>
      </w:r>
    </w:p>
    <w:p w:rsidR="003A68D5" w:rsidRDefault="003A68D5" w:rsidP="003A68D5">
      <w:pPr>
        <w:pStyle w:val="ppCodeIndent"/>
        <w:ind w:left="720"/>
      </w:pPr>
      <w:r>
        <w:t>{</w:t>
      </w:r>
    </w:p>
    <w:p w:rsidR="003A68D5" w:rsidRDefault="003A68D5" w:rsidP="003A68D5">
      <w:pPr>
        <w:pStyle w:val="ppCodeIndent"/>
        <w:ind w:left="720"/>
      </w:pPr>
      <w:r>
        <w:t xml:space="preserve">    class ListConverter : IValueConverter</w:t>
      </w:r>
    </w:p>
    <w:p w:rsidR="003A68D5" w:rsidRDefault="003A68D5" w:rsidP="003A68D5">
      <w:pPr>
        <w:pStyle w:val="ppCodeIndent"/>
        <w:ind w:left="720"/>
      </w:pPr>
      <w:r>
        <w:t xml:space="preserve">    {</w:t>
      </w:r>
    </w:p>
    <w:p w:rsidR="003A68D5" w:rsidRDefault="003A68D5" w:rsidP="003A68D5">
      <w:pPr>
        <w:pStyle w:val="ppCodeIndent"/>
        <w:ind w:left="720"/>
      </w:pPr>
      <w:r>
        <w:t xml:space="preserve">        public object Convert(object value, Type targetType, object parameter, string language)</w:t>
      </w:r>
    </w:p>
    <w:p w:rsidR="003A68D5" w:rsidRDefault="003A68D5" w:rsidP="003A68D5">
      <w:pPr>
        <w:pStyle w:val="ppCodeIndent"/>
        <w:ind w:left="720"/>
      </w:pPr>
      <w:r>
        <w:t xml:space="preserve">        {</w:t>
      </w:r>
    </w:p>
    <w:p w:rsidR="003A68D5" w:rsidRDefault="003A68D5" w:rsidP="003A68D5">
      <w:pPr>
        <w:pStyle w:val="ppCodeIndent"/>
        <w:ind w:left="720"/>
      </w:pPr>
      <w:r>
        <w:t xml:space="preserve">            ObservableCollection&lt;string&gt; items = (ObservableCollection&lt;string&gt;) value;</w:t>
      </w:r>
    </w:p>
    <w:p w:rsidR="003A68D5" w:rsidRDefault="003A68D5" w:rsidP="003A68D5">
      <w:pPr>
        <w:pStyle w:val="ppCodeIndent"/>
        <w:ind w:left="720"/>
      </w:pPr>
      <w:r>
        <w:t xml:space="preserve">            StringBuilder builder = new StringBuilder();</w:t>
      </w:r>
    </w:p>
    <w:p w:rsidR="003A68D5" w:rsidRDefault="003A68D5" w:rsidP="003A68D5">
      <w:pPr>
        <w:pStyle w:val="ppCodeIndent"/>
        <w:ind w:left="720"/>
      </w:pPr>
    </w:p>
    <w:p w:rsidR="003A68D5" w:rsidRDefault="003A68D5" w:rsidP="003A68D5">
      <w:pPr>
        <w:pStyle w:val="ppCodeIndent"/>
        <w:ind w:left="720"/>
      </w:pPr>
      <w:r>
        <w:t xml:space="preserve">            foreach(var item in items)</w:t>
      </w:r>
    </w:p>
    <w:p w:rsidR="003A68D5" w:rsidRDefault="003A68D5" w:rsidP="003A68D5">
      <w:pPr>
        <w:pStyle w:val="ppCodeIndent"/>
        <w:ind w:left="720"/>
      </w:pPr>
      <w:r>
        <w:t xml:space="preserve">            {</w:t>
      </w:r>
    </w:p>
    <w:p w:rsidR="003A68D5" w:rsidRDefault="003A68D5" w:rsidP="003A68D5">
      <w:pPr>
        <w:pStyle w:val="ppCodeIndent"/>
        <w:ind w:left="720"/>
      </w:pPr>
      <w:r>
        <w:t xml:space="preserve">                builder.Append(item);</w:t>
      </w:r>
    </w:p>
    <w:p w:rsidR="003A68D5" w:rsidRDefault="003A68D5" w:rsidP="003A68D5">
      <w:pPr>
        <w:pStyle w:val="ppCodeIndent"/>
        <w:ind w:left="720"/>
      </w:pPr>
      <w:r>
        <w:t xml:space="preserve">                builder.Append("\r\n");</w:t>
      </w:r>
    </w:p>
    <w:p w:rsidR="003A68D5" w:rsidRDefault="003A68D5" w:rsidP="003A68D5">
      <w:pPr>
        <w:pStyle w:val="ppCodeIndent"/>
        <w:ind w:left="720"/>
      </w:pPr>
      <w:r>
        <w:t xml:space="preserve">            }</w:t>
      </w:r>
    </w:p>
    <w:p w:rsidR="003A68D5" w:rsidRDefault="003A68D5" w:rsidP="003A68D5">
      <w:pPr>
        <w:pStyle w:val="ppCodeIndent"/>
        <w:ind w:left="720"/>
      </w:pPr>
    </w:p>
    <w:p w:rsidR="003A68D5" w:rsidRDefault="003A68D5" w:rsidP="003A68D5">
      <w:pPr>
        <w:pStyle w:val="ppCodeIndent"/>
        <w:ind w:left="720"/>
      </w:pPr>
      <w:r>
        <w:t xml:space="preserve">            return builder.ToString();</w:t>
      </w:r>
    </w:p>
    <w:p w:rsidR="003A68D5" w:rsidRDefault="003A68D5" w:rsidP="003A68D5">
      <w:pPr>
        <w:pStyle w:val="ppCodeIndent"/>
        <w:ind w:left="720"/>
      </w:pPr>
      <w:r>
        <w:t xml:space="preserve">        }</w:t>
      </w:r>
    </w:p>
    <w:p w:rsidR="003A68D5" w:rsidRDefault="003A68D5" w:rsidP="003A68D5">
      <w:pPr>
        <w:pStyle w:val="ppCodeIndent"/>
        <w:ind w:left="720"/>
      </w:pPr>
    </w:p>
    <w:p w:rsidR="003A68D5" w:rsidRDefault="003A68D5" w:rsidP="003A68D5">
      <w:pPr>
        <w:pStyle w:val="ppCodeIndent"/>
        <w:ind w:left="720"/>
      </w:pPr>
      <w:r>
        <w:t xml:space="preserve">        public object ConvertBack(object value, Type targetType, object parameter, string language)</w:t>
      </w:r>
    </w:p>
    <w:p w:rsidR="003A68D5" w:rsidRDefault="003A68D5" w:rsidP="003A68D5">
      <w:pPr>
        <w:pStyle w:val="ppCodeIndent"/>
        <w:ind w:left="720"/>
      </w:pPr>
      <w:r>
        <w:lastRenderedPageBreak/>
        <w:t xml:space="preserve">        {</w:t>
      </w:r>
    </w:p>
    <w:p w:rsidR="003A68D5" w:rsidRDefault="003A68D5" w:rsidP="003A68D5">
      <w:pPr>
        <w:pStyle w:val="ppCodeIndent"/>
        <w:ind w:left="720"/>
      </w:pPr>
      <w:r>
        <w:t xml:space="preserve">            throw new NotImplementedException();</w:t>
      </w:r>
    </w:p>
    <w:p w:rsidR="003A68D5" w:rsidRDefault="003A68D5" w:rsidP="003A68D5">
      <w:pPr>
        <w:pStyle w:val="ppCodeIndent"/>
        <w:ind w:left="720"/>
      </w:pPr>
      <w:r>
        <w:t xml:space="preserve">        }</w:t>
      </w:r>
    </w:p>
    <w:p w:rsidR="003A68D5" w:rsidRDefault="003A68D5" w:rsidP="003A68D5">
      <w:pPr>
        <w:pStyle w:val="ppCodeIndent"/>
        <w:ind w:left="720"/>
      </w:pPr>
      <w:r>
        <w:t xml:space="preserve">    }</w:t>
      </w:r>
    </w:p>
    <w:p w:rsidR="003A68D5" w:rsidRPr="003A68D5" w:rsidRDefault="003A68D5" w:rsidP="003A68D5">
      <w:pPr>
        <w:pStyle w:val="ppCodeIndent"/>
        <w:ind w:left="720"/>
      </w:pPr>
      <w:r>
        <w:t>}</w:t>
      </w:r>
    </w:p>
    <w:p w:rsidR="003A68D5" w:rsidRPr="003A68D5" w:rsidRDefault="003A68D5" w:rsidP="003A68D5">
      <w:pPr>
        <w:pStyle w:val="ppNoteIndent"/>
        <w:ind w:left="900"/>
        <w:rPr>
          <w:b/>
        </w:rPr>
      </w:pPr>
      <w:r w:rsidRPr="003A68D5">
        <w:rPr>
          <w:b/>
        </w:rPr>
        <w:t xml:space="preserve">Note: </w:t>
      </w:r>
      <w:r w:rsidR="00CC62D6">
        <w:t>ListConverter</w:t>
      </w:r>
      <w:r>
        <w:t xml:space="preserve"> </w:t>
      </w:r>
      <w:r w:rsidR="00CC62D6">
        <w:t>is</w:t>
      </w:r>
      <w:r>
        <w:t xml:space="preserve"> a value converter that converts an array of strings into </w:t>
      </w:r>
      <w:r w:rsidR="00CC62D6">
        <w:t>a single string containing line breaks. We need it because we’ll be binding the Text property of a TextBlock to an array of strings, and that requires a value converter.</w:t>
      </w:r>
    </w:p>
    <w:p w:rsidR="000D6EB2" w:rsidRDefault="00DA1132" w:rsidP="0024767B">
      <w:pPr>
        <w:pStyle w:val="ppNumberList"/>
        <w:numPr>
          <w:ilvl w:val="1"/>
          <w:numId w:val="12"/>
        </w:numPr>
      </w:pPr>
      <w:r>
        <w:t>Open ItemDetailPage.xaml and add the following statement to the &lt;</w:t>
      </w:r>
      <w:r w:rsidR="0024767B" w:rsidRPr="0024767B">
        <w:t>Page.Resources</w:t>
      </w:r>
      <w:r>
        <w:t>&gt; section near the top of the file to declare a ListConverter instance:</w:t>
      </w:r>
    </w:p>
    <w:p w:rsidR="00DA1132" w:rsidRDefault="00DA1132" w:rsidP="00DA1132">
      <w:pPr>
        <w:pStyle w:val="ppCodeLanguageIndent"/>
      </w:pPr>
      <w:r>
        <w:t>XAML</w:t>
      </w:r>
    </w:p>
    <w:p w:rsidR="00DA1132" w:rsidRPr="00DA1132" w:rsidRDefault="00DA1132" w:rsidP="00DA1132">
      <w:pPr>
        <w:pStyle w:val="ppCodeIndent"/>
        <w:ind w:left="720"/>
      </w:pPr>
      <w:r>
        <w:t>&lt;common</w:t>
      </w:r>
      <w:r w:rsidRPr="00DA1132">
        <w:t>:ListConverter x:Key="ListConverter" /&gt;</w:t>
      </w:r>
    </w:p>
    <w:p w:rsidR="000D6EB2" w:rsidRDefault="00FE3EEE" w:rsidP="00990E8D">
      <w:pPr>
        <w:pStyle w:val="ppNumberList"/>
        <w:numPr>
          <w:ilvl w:val="1"/>
          <w:numId w:val="12"/>
        </w:numPr>
        <w:ind w:left="754" w:hanging="357"/>
      </w:pPr>
      <w:r>
        <w:t>Scroll down in ItemDetailPage.xaml and find the FlipView whose name is “flipView</w:t>
      </w:r>
      <w:r w:rsidR="000D6EB2">
        <w:t>.</w:t>
      </w:r>
      <w:r>
        <w:t>”</w:t>
      </w:r>
    </w:p>
    <w:p w:rsidR="000D6EB2" w:rsidRDefault="00500D10" w:rsidP="00990E8D">
      <w:pPr>
        <w:pStyle w:val="ppNumberList"/>
        <w:numPr>
          <w:ilvl w:val="1"/>
          <w:numId w:val="12"/>
        </w:numPr>
        <w:ind w:left="754" w:hanging="357"/>
      </w:pPr>
      <w:r>
        <w:t>Replace the DataTemplate element inside the FlipView with this one:</w:t>
      </w:r>
    </w:p>
    <w:p w:rsidR="00500D10" w:rsidRDefault="00500D10" w:rsidP="00500D10">
      <w:pPr>
        <w:pStyle w:val="ppCodeLanguageIndent"/>
      </w:pPr>
      <w:r>
        <w:t>XAML</w:t>
      </w:r>
    </w:p>
    <w:p w:rsidR="00500D10" w:rsidRDefault="00500D10" w:rsidP="00500D10">
      <w:pPr>
        <w:pStyle w:val="ppCodeIndent"/>
        <w:ind w:left="720"/>
      </w:pPr>
      <w:r>
        <w:t>&lt;DataTemplate&gt;</w:t>
      </w:r>
    </w:p>
    <w:p w:rsidR="00500D10" w:rsidRDefault="00500D10" w:rsidP="00500D10">
      <w:pPr>
        <w:pStyle w:val="ppCodeIndent"/>
        <w:ind w:left="720"/>
      </w:pPr>
      <w:r>
        <w:t xml:space="preserve">    &lt;UserControl Loaded="StartLayoutUpdates" Unloaded="StopLayoutUpdates"&gt;</w:t>
      </w:r>
    </w:p>
    <w:p w:rsidR="00500D10" w:rsidRDefault="00500D10" w:rsidP="00500D10">
      <w:pPr>
        <w:pStyle w:val="ppCodeIndent"/>
        <w:ind w:left="720"/>
      </w:pPr>
      <w:r>
        <w:t xml:space="preserve">        &lt;ScrollViewer x:Name="scrollViewer" Style="{StaticResource VerticalScrollViewerStyle}" Grid.Row="1"&gt;</w:t>
      </w:r>
    </w:p>
    <w:p w:rsidR="00500D10" w:rsidRDefault="00500D10" w:rsidP="00500D10">
      <w:pPr>
        <w:pStyle w:val="ppCodeIndent"/>
        <w:ind w:left="720"/>
      </w:pPr>
      <w:r>
        <w:t xml:space="preserve">                            </w:t>
      </w:r>
    </w:p>
    <w:p w:rsidR="00500D10" w:rsidRDefault="00500D10" w:rsidP="00500D10">
      <w:pPr>
        <w:pStyle w:val="ppCodeIndent"/>
        <w:ind w:left="720"/>
      </w:pPr>
      <w:r>
        <w:t xml:space="preserve">            &lt;!-- Three-column grid for item-detail layout --&gt;</w:t>
      </w:r>
    </w:p>
    <w:p w:rsidR="00500D10" w:rsidRDefault="00500D10" w:rsidP="00500D10">
      <w:pPr>
        <w:pStyle w:val="ppCodeIndent"/>
        <w:ind w:left="720"/>
      </w:pPr>
      <w:r>
        <w:t xml:space="preserve">            &lt;Grid Margin="120,0,0,0"&gt;</w:t>
      </w:r>
    </w:p>
    <w:p w:rsidR="00500D10" w:rsidRDefault="00500D10" w:rsidP="00500D10">
      <w:pPr>
        <w:pStyle w:val="ppCodeIndent"/>
        <w:ind w:left="720"/>
      </w:pPr>
      <w:r>
        <w:t xml:space="preserve">                &lt;Grid.ColumnDefinitions&gt;</w:t>
      </w:r>
    </w:p>
    <w:p w:rsidR="00500D10" w:rsidRDefault="00500D10" w:rsidP="00500D10">
      <w:pPr>
        <w:pStyle w:val="ppCodeIndent"/>
        <w:ind w:left="720"/>
      </w:pPr>
      <w:r>
        <w:t xml:space="preserve">                    &lt;ColumnDefinition Width="400" 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&lt;ColumnDefinition Width="40" 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&lt;ColumnDefinition Width="360" 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&lt;ColumnDefinition Width="40" 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&lt;ColumnDefinition Width="360" /&gt;</w:t>
      </w:r>
    </w:p>
    <w:p w:rsidR="00500D10" w:rsidRDefault="00500D10" w:rsidP="00500D10">
      <w:pPr>
        <w:pStyle w:val="ppCodeIndent"/>
        <w:ind w:left="720"/>
      </w:pPr>
      <w:r>
        <w:t xml:space="preserve">                &lt;/Grid.ColumnDefinitions&gt;</w:t>
      </w:r>
    </w:p>
    <w:p w:rsidR="00500D10" w:rsidRDefault="00500D10" w:rsidP="00500D10">
      <w:pPr>
        <w:pStyle w:val="ppCodeIndent"/>
        <w:ind w:left="720"/>
      </w:pPr>
      <w:r>
        <w:t xml:space="preserve">                                </w:t>
      </w:r>
    </w:p>
    <w:p w:rsidR="00500D10" w:rsidRDefault="00500D10" w:rsidP="00500D10">
      <w:pPr>
        <w:pStyle w:val="ppCodeIndent"/>
        <w:ind w:left="720"/>
      </w:pPr>
      <w:r>
        <w:t xml:space="preserve">                &lt;StackPanel Orientation="Vertical" Grid.Column="0"&gt;</w:t>
      </w:r>
    </w:p>
    <w:p w:rsidR="00500D10" w:rsidRDefault="00500D10" w:rsidP="00500D10">
      <w:pPr>
        <w:pStyle w:val="ppCodeIndent"/>
        <w:ind w:left="720"/>
      </w:pPr>
      <w:r>
        <w:t xml:space="preserve">                    &lt;TextBlock FontSize="26.667" FontWeight="Light" Text="{Binding Title}" TextWrapping="Wrap"/&gt;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&lt;Image x:Name="image" Width="400" Margin="0,20,0,10" Stretch="Uniform" Source="{Binding Image}"/&gt;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&lt;StackPanel Orientation="Horizontal"&gt;</w:t>
      </w:r>
    </w:p>
    <w:p w:rsidR="00500D10" w:rsidRDefault="00500D10" w:rsidP="00500D10">
      <w:pPr>
        <w:pStyle w:val="ppCodeIndent"/>
        <w:ind w:left="720"/>
      </w:pPr>
      <w:r>
        <w:t xml:space="preserve">                        &lt;TextBlock FontSize="26.667" FontWeight="Light" Text="Preparation time:"/&gt;</w:t>
      </w:r>
    </w:p>
    <w:p w:rsidR="00500D10" w:rsidRDefault="00500D10" w:rsidP="00500D10">
      <w:pPr>
        <w:pStyle w:val="ppCodeIndent"/>
        <w:ind w:left="720"/>
      </w:pPr>
      <w:r>
        <w:t xml:space="preserve">                        &lt;TextBlock FontSize="26.667" FontWeight="Light" Text="{Binding PrepTime}" Margin="8,0,8,0"/&gt;</w:t>
      </w:r>
    </w:p>
    <w:p w:rsidR="00500D10" w:rsidRDefault="00500D10" w:rsidP="00500D10">
      <w:pPr>
        <w:pStyle w:val="ppCodeIndent"/>
        <w:ind w:left="720"/>
      </w:pPr>
      <w:r>
        <w:t xml:space="preserve">                        &lt;TextBlock FontSize="26.667" FontWeight="Light" Text="minutes"/&gt;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&lt;/StackPanel&gt;</w:t>
      </w:r>
    </w:p>
    <w:p w:rsidR="00500D10" w:rsidRDefault="00500D10" w:rsidP="00500D10">
      <w:pPr>
        <w:pStyle w:val="ppCodeIndent"/>
        <w:ind w:left="720"/>
      </w:pPr>
      <w:r>
        <w:t xml:space="preserve">                &lt;/StackPanel&gt;</w:t>
      </w:r>
    </w:p>
    <w:p w:rsidR="00500D10" w:rsidRDefault="00500D10" w:rsidP="00500D10">
      <w:pPr>
        <w:pStyle w:val="ppCodeIndent"/>
        <w:ind w:left="720"/>
      </w:pPr>
      <w:r>
        <w:lastRenderedPageBreak/>
        <w:t xml:space="preserve">                                </w:t>
      </w:r>
    </w:p>
    <w:p w:rsidR="00500D10" w:rsidRDefault="00500D10" w:rsidP="00500D10">
      <w:pPr>
        <w:pStyle w:val="ppCodeIndent"/>
        <w:ind w:left="720"/>
      </w:pPr>
      <w:r>
        <w:t xml:space="preserve">                &lt;StackPanel Orientation="Vertical" Grid.Column="2"&gt;</w:t>
      </w:r>
    </w:p>
    <w:p w:rsidR="00500D10" w:rsidRDefault="00500D10" w:rsidP="00500D10">
      <w:pPr>
        <w:pStyle w:val="ppCodeIndent"/>
        <w:ind w:left="720"/>
      </w:pPr>
      <w:r>
        <w:t xml:space="preserve">                    &lt;TextBlock FontSize="26.667" FontWeight="Light" Text="Ingredients" Margin="0,0,0,16"/&gt;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&lt;TextBlock FontSize="20" FontWeight="Light" LineHeight="32.5" Text="{Binding Ingredients, Converter={StaticResource ListConverter}}"</w:t>
      </w:r>
      <w:r w:rsidR="00B5064C">
        <w:t xml:space="preserve"> TextWrapping="Wrap"</w:t>
      </w:r>
      <w:r>
        <w:t xml:space="preserve"> /&gt;</w:t>
      </w:r>
    </w:p>
    <w:p w:rsidR="00500D10" w:rsidRDefault="00500D10" w:rsidP="00500D10">
      <w:pPr>
        <w:pStyle w:val="ppCodeIndent"/>
        <w:ind w:left="720"/>
      </w:pPr>
      <w:r>
        <w:t xml:space="preserve">                &lt;/StackPanel&gt;</w:t>
      </w:r>
    </w:p>
    <w:p w:rsidR="00500D10" w:rsidRDefault="00500D10" w:rsidP="00500D10">
      <w:pPr>
        <w:pStyle w:val="ppCodeIndent"/>
        <w:ind w:left="720"/>
      </w:pPr>
    </w:p>
    <w:p w:rsidR="00500D10" w:rsidRDefault="00500D10" w:rsidP="00500D10">
      <w:pPr>
        <w:pStyle w:val="ppCodeIndent"/>
        <w:ind w:left="720"/>
      </w:pPr>
      <w:r>
        <w:t xml:space="preserve">                &lt;StackPanel Orientation="Vertical" Grid.Column="4"&gt;</w:t>
      </w:r>
    </w:p>
    <w:p w:rsidR="00500D10" w:rsidRDefault="00500D10" w:rsidP="00500D10">
      <w:pPr>
        <w:pStyle w:val="ppCodeIndent"/>
        <w:ind w:left="720"/>
      </w:pPr>
      <w:r>
        <w:t xml:space="preserve">                    &lt;TextBlock FontSize="26.667" FontWeight="Light" Text="Directions" Margin="0,0,0,16"/&gt;</w:t>
      </w:r>
    </w:p>
    <w:p w:rsidR="00500D10" w:rsidRDefault="00500D10" w:rsidP="00500D10">
      <w:pPr>
        <w:pStyle w:val="ppCodeIndent"/>
        <w:ind w:left="720"/>
      </w:pPr>
      <w:r>
        <w:t xml:space="preserve">                    &lt;ScrollViewer Style="{StaticResource VerticalScrollViewerStyle}"&gt;</w:t>
      </w:r>
    </w:p>
    <w:p w:rsidR="00500D10" w:rsidRDefault="00500D10" w:rsidP="00500D10">
      <w:pPr>
        <w:pStyle w:val="ppCodeIndent"/>
        <w:ind w:left="720"/>
      </w:pPr>
      <w:r>
        <w:t xml:space="preserve">                        &lt;Grid&gt;</w:t>
      </w:r>
    </w:p>
    <w:p w:rsidR="00500D10" w:rsidRDefault="00500D10" w:rsidP="00500D10">
      <w:pPr>
        <w:pStyle w:val="ppCodeIndent"/>
        <w:ind w:left="720"/>
      </w:pPr>
      <w:r>
        <w:t xml:space="preserve">                            &lt;TextBlock FontSize="20" FontWeight="Light" Text="{Binding Directions}" TextWrapping="Wrap" /&gt;</w:t>
      </w:r>
    </w:p>
    <w:p w:rsidR="00500D10" w:rsidRDefault="00500D10" w:rsidP="00500D10">
      <w:pPr>
        <w:pStyle w:val="ppCodeIndent"/>
        <w:ind w:left="720"/>
      </w:pPr>
      <w:r>
        <w:t xml:space="preserve">                        &lt;/Grid&gt;</w:t>
      </w:r>
    </w:p>
    <w:p w:rsidR="00500D10" w:rsidRDefault="00500D10" w:rsidP="00500D10">
      <w:pPr>
        <w:pStyle w:val="ppCodeIndent"/>
        <w:ind w:left="720"/>
      </w:pPr>
      <w:r>
        <w:t xml:space="preserve">                    &lt;/ScrollViewer&gt;</w:t>
      </w:r>
    </w:p>
    <w:p w:rsidR="00500D10" w:rsidRDefault="00500D10" w:rsidP="00500D10">
      <w:pPr>
        <w:pStyle w:val="ppCodeIndent"/>
        <w:ind w:left="720"/>
      </w:pPr>
      <w:r>
        <w:t xml:space="preserve">                &lt;/StackPanel&gt;</w:t>
      </w:r>
    </w:p>
    <w:p w:rsidR="00500D10" w:rsidRDefault="00500D10" w:rsidP="00500D10">
      <w:pPr>
        <w:pStyle w:val="ppCodeIndent"/>
        <w:ind w:left="720"/>
      </w:pPr>
      <w:r>
        <w:t xml:space="preserve">            &lt;/Grid&gt;</w:t>
      </w:r>
    </w:p>
    <w:p w:rsidR="00500D10" w:rsidRDefault="00500D10" w:rsidP="00500D10">
      <w:pPr>
        <w:pStyle w:val="ppCodeIndent"/>
        <w:ind w:left="720"/>
      </w:pPr>
      <w:r>
        <w:t xml:space="preserve">        &lt;/ScrollViewer&gt;</w:t>
      </w:r>
    </w:p>
    <w:p w:rsidR="00500D10" w:rsidRDefault="00500D10" w:rsidP="00500D10">
      <w:pPr>
        <w:pStyle w:val="ppCodeIndent"/>
        <w:ind w:left="720"/>
      </w:pPr>
      <w:r>
        <w:t xml:space="preserve">    &lt;/UserControl&gt;</w:t>
      </w:r>
    </w:p>
    <w:p w:rsidR="00500D10" w:rsidRPr="00500D10" w:rsidRDefault="00500D10" w:rsidP="00500D10">
      <w:pPr>
        <w:pStyle w:val="ppCodeIndent"/>
        <w:ind w:left="720"/>
      </w:pPr>
      <w:r>
        <w:t>&lt;/DataTemplate&gt;</w:t>
      </w:r>
    </w:p>
    <w:p w:rsidR="000D6EB2" w:rsidRPr="00500D10" w:rsidRDefault="00500D10" w:rsidP="00500D10">
      <w:pPr>
        <w:pStyle w:val="ppNoteIndent"/>
        <w:ind w:left="810"/>
        <w:rPr>
          <w:b/>
        </w:rPr>
      </w:pPr>
      <w:r w:rsidRPr="00500D10">
        <w:rPr>
          <w:b/>
        </w:rPr>
        <w:t xml:space="preserve">Note: </w:t>
      </w:r>
      <w:r>
        <w:t xml:space="preserve">The new data template shows recipes using a 3-column format. The recipe </w:t>
      </w:r>
      <w:r w:rsidR="00880F56">
        <w:t xml:space="preserve">name, </w:t>
      </w:r>
      <w:r>
        <w:t>image</w:t>
      </w:r>
      <w:r w:rsidR="00880F56">
        <w:t>,</w:t>
      </w:r>
      <w:r>
        <w:t xml:space="preserve"> and preparation time appear in column 1, a list of ingredients appears in column 2, and cooking directions appear in column 3.</w:t>
      </w:r>
    </w:p>
    <w:p w:rsidR="002346EE" w:rsidRDefault="00F8112A" w:rsidP="00990E8D">
      <w:pPr>
        <w:pStyle w:val="ppNumberList"/>
        <w:numPr>
          <w:ilvl w:val="1"/>
          <w:numId w:val="12"/>
        </w:numPr>
        <w:ind w:left="754" w:hanging="357"/>
      </w:pPr>
      <w:r>
        <w:t xml:space="preserve">Now run the </w:t>
      </w:r>
      <w:r w:rsidR="00352C4F">
        <w:t xml:space="preserve">application again. Tap </w:t>
      </w:r>
      <w:r>
        <w:t>“</w:t>
      </w:r>
      <w:r w:rsidR="008466B8">
        <w:t>Grilled Sa</w:t>
      </w:r>
      <w:r w:rsidR="00352C4F">
        <w:t>lmon</w:t>
      </w:r>
      <w:r>
        <w:t>” and verify that the item-detail page looks like the one in Figure 1</w:t>
      </w:r>
      <w:r w:rsidR="008A6A5D">
        <w:t>1</w:t>
      </w:r>
      <w:r>
        <w:t>.</w:t>
      </w:r>
    </w:p>
    <w:p w:rsidR="00DE2D9B" w:rsidRDefault="00DE2D9B" w:rsidP="00DE2D9B">
      <w:pPr>
        <w:pStyle w:val="ppFigure"/>
      </w:pPr>
      <w:r>
        <w:rPr>
          <w:noProof/>
          <w:lang w:eastAsia="ko-KR" w:bidi="ar-SA"/>
        </w:rPr>
        <w:drawing>
          <wp:inline distT="0" distB="0" distL="0" distR="0" wp14:anchorId="4B75F453" wp14:editId="072AEBF9">
            <wp:extent cx="5175504" cy="29077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9B" w:rsidRDefault="00DE2D9B" w:rsidP="00DE2D9B">
      <w:pPr>
        <w:pStyle w:val="ppFigureNumber"/>
      </w:pPr>
      <w:r>
        <w:lastRenderedPageBreak/>
        <w:t xml:space="preserve">Figure </w:t>
      </w:r>
      <w:r w:rsidR="005A04CA">
        <w:fldChar w:fldCharType="begin"/>
      </w:r>
      <w:r w:rsidR="005A04CA">
        <w:instrText xml:space="preserve"> SEQ Figure \* ARABIC </w:instrText>
      </w:r>
      <w:r w:rsidR="005A04CA">
        <w:fldChar w:fldCharType="separate"/>
      </w:r>
      <w:r w:rsidR="00212C20">
        <w:rPr>
          <w:noProof/>
        </w:rPr>
        <w:t>11</w:t>
      </w:r>
      <w:r w:rsidR="005A04CA">
        <w:rPr>
          <w:noProof/>
        </w:rPr>
        <w:fldChar w:fldCharType="end"/>
      </w:r>
    </w:p>
    <w:p w:rsidR="00DE2D9B" w:rsidRPr="00DE2D9B" w:rsidRDefault="00DE2D9B" w:rsidP="00DE2D9B">
      <w:pPr>
        <w:pStyle w:val="ppFigureCaption"/>
      </w:pPr>
      <w:r>
        <w:t>The modified item-detail page</w:t>
      </w:r>
    </w:p>
    <w:p w:rsidR="00990E8D" w:rsidRDefault="00F0223D" w:rsidP="00990E8D">
      <w:pPr>
        <w:pStyle w:val="ppNumberList"/>
        <w:numPr>
          <w:ilvl w:val="1"/>
          <w:numId w:val="12"/>
        </w:numPr>
        <w:ind w:left="754" w:hanging="357"/>
      </w:pPr>
      <w:r>
        <w:t xml:space="preserve">Return to </w:t>
      </w:r>
      <w:r w:rsidR="00290DE6">
        <w:t>Visual Studio</w:t>
      </w:r>
      <w:r w:rsidR="002A5D0D">
        <w:t xml:space="preserve"> and stop debugging</w:t>
      </w:r>
      <w:r w:rsidR="00990E8D">
        <w:t>.</w:t>
      </w:r>
    </w:p>
    <w:p w:rsidR="00990E8D" w:rsidRDefault="00990E8D" w:rsidP="00990E8D">
      <w:pPr>
        <w:pStyle w:val="ppListEnd"/>
      </w:pPr>
    </w:p>
    <w:p w:rsidR="007B2C19" w:rsidRDefault="007B2C19" w:rsidP="00BF1AFB">
      <w:pPr>
        <w:pStyle w:val="ppBodyText"/>
        <w:spacing w:after="200"/>
        <w:rPr>
          <w:noProof/>
        </w:rPr>
      </w:pPr>
    </w:p>
    <w:bookmarkStart w:id="17" w:name="_Toc321032938" w:displacedByCustomXml="next"/>
    <w:sdt>
      <w:sdtPr>
        <w:rPr>
          <w:noProof/>
        </w:rPr>
        <w:alias w:val="Topic"/>
        <w:tag w:val="a5662cdf-ec38-4004-a121-0763d4d6cc2b"/>
        <w:id w:val="1574304581"/>
        <w:placeholder>
          <w:docPart w:val="DefaultPlaceholder_1082065158"/>
        </w:placeholder>
        <w:text/>
      </w:sdtPr>
      <w:sdtEndPr/>
      <w:sdtContent>
        <w:p w:rsidR="007B2C19" w:rsidRDefault="005A2C4A" w:rsidP="007B2C19">
          <w:pPr>
            <w:pStyle w:val="ppTopic"/>
            <w:rPr>
              <w:noProof/>
            </w:rPr>
          </w:pPr>
          <w:r>
            <w:rPr>
              <w:rFonts w:hint="eastAsia"/>
              <w:noProof/>
              <w:lang w:eastAsia="ko-KR"/>
            </w:rPr>
            <w:t>Summary</w:t>
          </w:r>
        </w:p>
      </w:sdtContent>
    </w:sdt>
    <w:bookmarkEnd w:id="17" w:displacedByCustomXml="prev"/>
    <w:p w:rsidR="00FC0399" w:rsidRDefault="0039282B" w:rsidP="00BF1AFB">
      <w:pPr>
        <w:pStyle w:val="ppBodyText"/>
        <w:spacing w:after="200"/>
        <w:rPr>
          <w:noProof/>
        </w:rPr>
      </w:pPr>
      <w:r>
        <w:rPr>
          <w:noProof/>
        </w:rPr>
        <w:t>In this lab, you created a new Metro</w:t>
      </w:r>
      <w:r w:rsidR="0001562C">
        <w:rPr>
          <w:noProof/>
        </w:rPr>
        <w:t xml:space="preserve"> </w:t>
      </w:r>
      <w:r w:rsidR="00D7109B">
        <w:rPr>
          <w:noProof/>
        </w:rPr>
        <w:t>style Grid Application</w:t>
      </w:r>
      <w:r w:rsidR="0001562C">
        <w:rPr>
          <w:noProof/>
        </w:rPr>
        <w:t xml:space="preserve">project </w:t>
      </w:r>
      <w:r>
        <w:rPr>
          <w:noProof/>
        </w:rPr>
        <w:t xml:space="preserve">in Visual Studio, </w:t>
      </w:r>
      <w:r w:rsidR="002A5D0D">
        <w:rPr>
          <w:noProof/>
        </w:rPr>
        <w:t>replace</w:t>
      </w:r>
      <w:r w:rsidR="00471A31">
        <w:rPr>
          <w:noProof/>
        </w:rPr>
        <w:t xml:space="preserve">d the sample data </w:t>
      </w:r>
      <w:r w:rsidR="00C632FF">
        <w:rPr>
          <w:noProof/>
        </w:rPr>
        <w:t>with real data</w:t>
      </w:r>
      <w:r>
        <w:rPr>
          <w:noProof/>
        </w:rPr>
        <w:t xml:space="preserve">, </w:t>
      </w:r>
      <w:r w:rsidR="00C632FF">
        <w:rPr>
          <w:noProof/>
        </w:rPr>
        <w:t xml:space="preserve">replaced the default branding assets with ones tailored to the application, </w:t>
      </w:r>
      <w:r>
        <w:rPr>
          <w:noProof/>
        </w:rPr>
        <w:t xml:space="preserve">and customized the </w:t>
      </w:r>
      <w:r w:rsidR="0001562C">
        <w:rPr>
          <w:noProof/>
        </w:rPr>
        <w:t xml:space="preserve">UI by modifying the </w:t>
      </w:r>
      <w:r w:rsidR="00471A31">
        <w:rPr>
          <w:noProof/>
        </w:rPr>
        <w:t>some of the</w:t>
      </w:r>
      <w:r w:rsidR="0001562C">
        <w:rPr>
          <w:noProof/>
        </w:rPr>
        <w:t xml:space="preserve"> </w:t>
      </w:r>
      <w:r w:rsidR="000C2B7E">
        <w:rPr>
          <w:noProof/>
        </w:rPr>
        <w:t>XAML</w:t>
      </w:r>
      <w:r w:rsidR="00471A31">
        <w:rPr>
          <w:noProof/>
        </w:rPr>
        <w:t xml:space="preserve"> provided by Visual Studio</w:t>
      </w:r>
      <w:r w:rsidR="0001562C">
        <w:rPr>
          <w:noProof/>
        </w:rPr>
        <w:t xml:space="preserve">. </w:t>
      </w:r>
      <w:r w:rsidR="00FC0399">
        <w:rPr>
          <w:noProof/>
        </w:rPr>
        <w:t>Moreover, y</w:t>
      </w:r>
      <w:r w:rsidR="0001562C">
        <w:rPr>
          <w:noProof/>
        </w:rPr>
        <w:t>ou got a first-hand look at how a project is structured a</w:t>
      </w:r>
      <w:r w:rsidR="00FC0399">
        <w:rPr>
          <w:noProof/>
        </w:rPr>
        <w:t>nd how the pieces fit together.</w:t>
      </w:r>
    </w:p>
    <w:p w:rsidR="00FC0399" w:rsidRDefault="00315BCF" w:rsidP="00BF1AFB">
      <w:pPr>
        <w:pStyle w:val="ppBodyText"/>
        <w:spacing w:after="200"/>
        <w:rPr>
          <w:noProof/>
        </w:rPr>
      </w:pPr>
      <w:r>
        <w:rPr>
          <w:noProof/>
        </w:rPr>
        <w:t xml:space="preserve">You also imported code that demonstrates how </w:t>
      </w:r>
      <w:r w:rsidR="000C2B7E">
        <w:rPr>
          <w:noProof/>
        </w:rPr>
        <w:t>System.Net.Http.HttpClient</w:t>
      </w:r>
      <w:r w:rsidR="00FC0399">
        <w:rPr>
          <w:noProof/>
        </w:rPr>
        <w:t xml:space="preserve"> can be us</w:t>
      </w:r>
      <w:r w:rsidR="000C2B7E">
        <w:rPr>
          <w:noProof/>
        </w:rPr>
        <w:t xml:space="preserve">ed to load data from a </w:t>
      </w:r>
      <w:r>
        <w:rPr>
          <w:noProof/>
        </w:rPr>
        <w:t xml:space="preserve">remote data source and </w:t>
      </w:r>
      <w:r w:rsidR="000C2B7E">
        <w:rPr>
          <w:noProof/>
        </w:rPr>
        <w:t xml:space="preserve">how WinRT’s Windows.Data.Json classes can be used to consume JSON </w:t>
      </w:r>
      <w:r>
        <w:rPr>
          <w:noProof/>
        </w:rPr>
        <w:t xml:space="preserve">data in C#. </w:t>
      </w:r>
      <w:r w:rsidR="000C2B7E">
        <w:rPr>
          <w:noProof/>
        </w:rPr>
        <w:t xml:space="preserve">By modifying </w:t>
      </w:r>
      <w:r w:rsidR="00FC0399">
        <w:rPr>
          <w:noProof/>
        </w:rPr>
        <w:t xml:space="preserve">data templates, you customized the way </w:t>
      </w:r>
      <w:r>
        <w:rPr>
          <w:noProof/>
        </w:rPr>
        <w:t>this data is</w:t>
      </w:r>
      <w:r w:rsidR="00FC0399">
        <w:rPr>
          <w:noProof/>
        </w:rPr>
        <w:t xml:space="preserve"> presented to the user.</w:t>
      </w:r>
    </w:p>
    <w:p w:rsidR="00B00FC6" w:rsidRDefault="0039282B" w:rsidP="00BF1AFB">
      <w:pPr>
        <w:pStyle w:val="ppBodyText"/>
        <w:spacing w:after="200"/>
        <w:rPr>
          <w:noProof/>
        </w:rPr>
      </w:pPr>
      <w:r>
        <w:rPr>
          <w:noProof/>
        </w:rPr>
        <w:t xml:space="preserve">It’s a great start, but there’s still more to do make Contoso </w:t>
      </w:r>
      <w:r w:rsidR="00C632FF">
        <w:rPr>
          <w:noProof/>
        </w:rPr>
        <w:t>Cookbook</w:t>
      </w:r>
      <w:r>
        <w:rPr>
          <w:noProof/>
        </w:rPr>
        <w:t xml:space="preserve"> a first-class Metro </w:t>
      </w:r>
      <w:r w:rsidR="00D7109B">
        <w:rPr>
          <w:noProof/>
        </w:rPr>
        <w:t>style app</w:t>
      </w:r>
      <w:r>
        <w:rPr>
          <w:noProof/>
        </w:rPr>
        <w:t xml:space="preserve">. </w:t>
      </w:r>
      <w:r w:rsidR="002A5D0D">
        <w:rPr>
          <w:noProof/>
        </w:rPr>
        <w:t xml:space="preserve">The journey continues in </w:t>
      </w:r>
      <w:r w:rsidR="00290DE6">
        <w:rPr>
          <w:noProof/>
        </w:rPr>
        <w:t>Lab 2!</w:t>
      </w:r>
    </w:p>
    <w:sectPr w:rsidR="00B00FC6" w:rsidSect="00BF6E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04CA" w:rsidRPr="001253EC" w:rsidRDefault="005A04CA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separator/>
      </w:r>
    </w:p>
  </w:endnote>
  <w:endnote w:type="continuationSeparator" w:id="0">
    <w:p w:rsidR="005A04CA" w:rsidRPr="001253EC" w:rsidRDefault="005A04CA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04CA" w:rsidRPr="001253EC" w:rsidRDefault="005A04CA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separator/>
      </w:r>
    </w:p>
  </w:footnote>
  <w:footnote w:type="continuationSeparator" w:id="0">
    <w:p w:rsidR="005A04CA" w:rsidRPr="001253EC" w:rsidRDefault="005A04CA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44D36"/>
    <w:multiLevelType w:val="hybridMultilevel"/>
    <w:tmpl w:val="6E3A2A68"/>
    <w:lvl w:ilvl="0" w:tplc="0C126042">
      <w:start w:val="1"/>
      <w:numFmt w:val="decimal"/>
      <w:pStyle w:val="Step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CD72451A">
      <w:start w:val="1"/>
      <w:numFmt w:val="lowerLetter"/>
      <w:lvlText w:val="%2."/>
      <w:lvlJc w:val="left"/>
      <w:pPr>
        <w:tabs>
          <w:tab w:val="num" w:pos="1374"/>
        </w:tabs>
        <w:ind w:left="1374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tabs>
          <w:tab w:val="num" w:pos="2094"/>
        </w:tabs>
        <w:ind w:left="2094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14"/>
        </w:tabs>
        <w:ind w:left="281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34"/>
        </w:tabs>
        <w:ind w:left="353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54"/>
        </w:tabs>
        <w:ind w:left="425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74"/>
        </w:tabs>
        <w:ind w:left="497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94"/>
        </w:tabs>
        <w:ind w:left="569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14"/>
        </w:tabs>
        <w:ind w:left="6414" w:hanging="180"/>
      </w:pPr>
    </w:lvl>
  </w:abstractNum>
  <w:abstractNum w:abstractNumId="1">
    <w:nsid w:val="155C1EBB"/>
    <w:multiLevelType w:val="multilevel"/>
    <w:tmpl w:val="C15A1C64"/>
    <w:lvl w:ilvl="0">
      <w:start w:val="1"/>
      <w:numFmt w:val="none"/>
      <w:lvlText w:val=""/>
      <w:lvlJc w:val="left"/>
      <w:pPr>
        <w:tabs>
          <w:tab w:val="num" w:pos="173"/>
        </w:tabs>
        <w:ind w:left="173" w:firstLine="0"/>
      </w:pPr>
      <w:rPr>
        <w:rFonts w:hint="default"/>
        <w:color w:val="auto"/>
      </w:rPr>
    </w:lvl>
    <w:lvl w:ilvl="1">
      <w:start w:val="1"/>
      <w:numFmt w:val="bullet"/>
      <w:pStyle w:val="ppBulletList"/>
      <w:lvlText w:val=""/>
      <w:lvlJc w:val="left"/>
      <w:pPr>
        <w:tabs>
          <w:tab w:val="num" w:pos="1037"/>
        </w:tabs>
        <w:ind w:left="1037" w:hanging="360"/>
      </w:pPr>
      <w:rPr>
        <w:rFonts w:ascii="Symbol" w:hAnsi="Symbol" w:hint="default"/>
        <w:color w:val="auto"/>
      </w:rPr>
    </w:lvl>
    <w:lvl w:ilvl="2">
      <w:start w:val="1"/>
      <w:numFmt w:val="bullet"/>
      <w:pStyle w:val="ppBulletListIndent"/>
      <w:lvlText w:val="◦"/>
      <w:lvlJc w:val="left"/>
      <w:pPr>
        <w:tabs>
          <w:tab w:val="num" w:pos="1757"/>
        </w:tabs>
        <w:ind w:left="1757" w:hanging="360"/>
      </w:pPr>
      <w:rPr>
        <w:rFonts w:ascii="Verdana" w:hAnsi="Verdana" w:hint="default"/>
      </w:rPr>
    </w:lvl>
    <w:lvl w:ilvl="3">
      <w:start w:val="1"/>
      <w:numFmt w:val="bullet"/>
      <w:pStyle w:val="ppBulletListIndent2"/>
      <w:lvlText w:val="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2">
    <w:nsid w:val="1E3D46FC"/>
    <w:multiLevelType w:val="hybridMultilevel"/>
    <w:tmpl w:val="C97E789C"/>
    <w:lvl w:ilvl="0" w:tplc="3432C7B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2F10FF"/>
    <w:multiLevelType w:val="multilevel"/>
    <w:tmpl w:val="59F80AD2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760" w:firstLine="0"/>
      </w:pPr>
      <w:rPr>
        <w:rFonts w:hint="default"/>
      </w:rPr>
    </w:lvl>
  </w:abstractNum>
  <w:abstractNum w:abstractNumId="4">
    <w:nsid w:val="2D485C3F"/>
    <w:multiLevelType w:val="multilevel"/>
    <w:tmpl w:val="0E900554"/>
    <w:lvl w:ilvl="0">
      <w:start w:val="1"/>
      <w:numFmt w:val="none"/>
      <w:suff w:val="nothing"/>
      <w:lvlText w:val=""/>
      <w:lvlJc w:val="left"/>
      <w:pPr>
        <w:ind w:left="864" w:firstLine="0"/>
      </w:pPr>
      <w:rPr>
        <w:rFonts w:hint="default"/>
      </w:rPr>
    </w:lvl>
    <w:lvl w:ilvl="1">
      <w:start w:val="1"/>
      <w:numFmt w:val="none"/>
      <w:pStyle w:val="ppNote"/>
      <w:suff w:val="nothing"/>
      <w:lvlText w:val=""/>
      <w:lvlJc w:val="left"/>
      <w:pPr>
        <w:ind w:left="864" w:firstLine="0"/>
      </w:pPr>
      <w:rPr>
        <w:rFonts w:hint="default"/>
      </w:rPr>
    </w:lvl>
    <w:lvl w:ilvl="2">
      <w:start w:val="1"/>
      <w:numFmt w:val="none"/>
      <w:pStyle w:val="ppNoteIndent"/>
      <w:suff w:val="nothing"/>
      <w:lvlText w:val=""/>
      <w:lvlJc w:val="left"/>
      <w:pPr>
        <w:ind w:left="1584" w:firstLine="0"/>
      </w:pPr>
      <w:rPr>
        <w:rFonts w:hint="default"/>
      </w:rPr>
    </w:lvl>
    <w:lvl w:ilvl="3">
      <w:start w:val="1"/>
      <w:numFmt w:val="none"/>
      <w:pStyle w:val="ppNoteIndent2"/>
      <w:suff w:val="nothing"/>
      <w:lvlText w:val=""/>
      <w:lvlJc w:val="left"/>
      <w:pPr>
        <w:ind w:left="2304" w:firstLine="0"/>
      </w:pPr>
      <w:rPr>
        <w:rFonts w:hint="default"/>
      </w:rPr>
    </w:lvl>
    <w:lvl w:ilvl="4">
      <w:start w:val="1"/>
      <w:numFmt w:val="none"/>
      <w:pStyle w:val="ppNoteIndent3"/>
      <w:suff w:val="nothing"/>
      <w:lvlText w:val=""/>
      <w:lvlJc w:val="left"/>
      <w:pPr>
        <w:ind w:left="2302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56"/>
        </w:tabs>
        <w:ind w:left="525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76"/>
        </w:tabs>
        <w:ind w:left="597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96"/>
        </w:tabs>
        <w:ind w:left="669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416"/>
        </w:tabs>
        <w:ind w:left="7416" w:hanging="180"/>
      </w:pPr>
      <w:rPr>
        <w:rFonts w:hint="default"/>
      </w:rPr>
    </w:lvl>
  </w:abstractNum>
  <w:abstractNum w:abstractNumId="5">
    <w:nsid w:val="33673A9A"/>
    <w:multiLevelType w:val="multilevel"/>
    <w:tmpl w:val="7C0675A4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Figur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408"/>
        </w:tabs>
        <w:ind w:left="640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128"/>
        </w:tabs>
        <w:ind w:left="71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68"/>
        </w:tabs>
        <w:ind w:left="8568" w:hanging="180"/>
      </w:pPr>
      <w:rPr>
        <w:rFonts w:hint="default"/>
      </w:rPr>
    </w:lvl>
  </w:abstractNum>
  <w:abstractNum w:abstractNumId="6">
    <w:nsid w:val="4C686773"/>
    <w:multiLevelType w:val="multilevel"/>
    <w:tmpl w:val="05AC1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F7740E6"/>
    <w:multiLevelType w:val="multilevel"/>
    <w:tmpl w:val="01EAA972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numFmt w:val="none"/>
      <w:lvlRestart w:val="0"/>
      <w:pStyle w:val="ppBodyText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ppBodyTextIndent"/>
      <w:suff w:val="nothing"/>
      <w:lvlText w:val=""/>
      <w:lvlJc w:val="left"/>
      <w:pPr>
        <w:ind w:left="720" w:firstLine="0"/>
      </w:pPr>
      <w:rPr>
        <w:rFonts w:hint="default"/>
      </w:rPr>
    </w:lvl>
    <w:lvl w:ilvl="3">
      <w:start w:val="1"/>
      <w:numFmt w:val="none"/>
      <w:pStyle w:val="ppBodyTextIndent2"/>
      <w:suff w:val="nothing"/>
      <w:lvlText w:val=""/>
      <w:lvlJc w:val="left"/>
      <w:pPr>
        <w:ind w:left="1440" w:firstLine="0"/>
      </w:pPr>
      <w:rPr>
        <w:rFonts w:hint="default"/>
      </w:rPr>
    </w:lvl>
    <w:lvl w:ilvl="4">
      <w:start w:val="1"/>
      <w:numFmt w:val="none"/>
      <w:pStyle w:val="ppBodyText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360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432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504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5760" w:firstLine="0"/>
      </w:pPr>
      <w:rPr>
        <w:rFonts w:hint="default"/>
      </w:rPr>
    </w:lvl>
  </w:abstractNum>
  <w:abstractNum w:abstractNumId="8">
    <w:nsid w:val="51DE7F29"/>
    <w:multiLevelType w:val="hybridMultilevel"/>
    <w:tmpl w:val="4D040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F328D3"/>
    <w:multiLevelType w:val="hybridMultilevel"/>
    <w:tmpl w:val="D7E6150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5804490"/>
    <w:multiLevelType w:val="hybridMultilevel"/>
    <w:tmpl w:val="18EC6BDC"/>
    <w:lvl w:ilvl="0" w:tplc="373C5D6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7937A46"/>
    <w:multiLevelType w:val="hybridMultilevel"/>
    <w:tmpl w:val="1E94638A"/>
    <w:lvl w:ilvl="0" w:tplc="E4A40D04">
      <w:start w:val="1"/>
      <w:numFmt w:val="bullet"/>
      <w:pStyle w:val="ppBulletListTable"/>
      <w:lvlText w:val=""/>
      <w:lvlJc w:val="left"/>
      <w:pPr>
        <w:tabs>
          <w:tab w:val="num" w:pos="907"/>
        </w:tabs>
        <w:ind w:left="90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2">
    <w:nsid w:val="63766544"/>
    <w:multiLevelType w:val="hybridMultilevel"/>
    <w:tmpl w:val="38765E5C"/>
    <w:lvl w:ilvl="0" w:tplc="0409000F">
      <w:start w:val="1"/>
      <w:numFmt w:val="decimal"/>
      <w:lvlText w:val="%1."/>
      <w:lvlJc w:val="left"/>
      <w:pPr>
        <w:ind w:left="1040" w:hanging="360"/>
      </w:pPr>
    </w:lvl>
    <w:lvl w:ilvl="1" w:tplc="04090019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3">
    <w:nsid w:val="642B0C32"/>
    <w:multiLevelType w:val="multilevel"/>
    <w:tmpl w:val="5A723C5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CodeLanguag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CodeLanguag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CodeLanguag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CodeLanguag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14">
    <w:nsid w:val="6D0D5BAB"/>
    <w:multiLevelType w:val="multilevel"/>
    <w:tmpl w:val="2A1A8956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6408"/>
        </w:tabs>
        <w:ind w:left="64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7128"/>
        </w:tabs>
        <w:ind w:left="71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8568"/>
        </w:tabs>
        <w:ind w:left="85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288"/>
        </w:tabs>
        <w:ind w:left="9288" w:hanging="180"/>
      </w:pPr>
      <w:rPr>
        <w:rFonts w:hint="default"/>
      </w:rPr>
    </w:lvl>
  </w:abstractNum>
  <w:abstractNum w:abstractNumId="15">
    <w:nsid w:val="7007186C"/>
    <w:multiLevelType w:val="multilevel"/>
    <w:tmpl w:val="700C01D4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Caption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Caption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Caption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FigureCaption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408"/>
        </w:tabs>
        <w:ind w:left="640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128"/>
        </w:tabs>
        <w:ind w:left="71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68"/>
        </w:tabs>
        <w:ind w:left="8568" w:hanging="180"/>
      </w:pPr>
      <w:rPr>
        <w:rFonts w:hint="default"/>
      </w:rPr>
    </w:lvl>
  </w:abstractNum>
  <w:abstractNum w:abstractNumId="16">
    <w:nsid w:val="7A8626E4"/>
    <w:multiLevelType w:val="multilevel"/>
    <w:tmpl w:val="E16689FE"/>
    <w:lvl w:ilvl="0">
      <w:start w:val="1"/>
      <w:numFmt w:val="none"/>
      <w:pStyle w:val="ppListEnd"/>
      <w:lvlText w:val=""/>
      <w:lvlJc w:val="left"/>
      <w:pPr>
        <w:tabs>
          <w:tab w:val="num" w:pos="173"/>
        </w:tabs>
        <w:ind w:left="173" w:firstLine="0"/>
      </w:pPr>
      <w:rPr>
        <w:rFonts w:hint="default"/>
      </w:rPr>
    </w:lvl>
    <w:lvl w:ilvl="1">
      <w:start w:val="1"/>
      <w:numFmt w:val="decimal"/>
      <w:pStyle w:val="ppNumberList"/>
      <w:lvlText w:val="%2."/>
      <w:lvlJc w:val="left"/>
      <w:pPr>
        <w:tabs>
          <w:tab w:val="num" w:pos="1037"/>
        </w:tabs>
        <w:ind w:left="1037" w:hanging="360"/>
      </w:pPr>
      <w:rPr>
        <w:rFonts w:hint="default"/>
      </w:rPr>
    </w:lvl>
    <w:lvl w:ilvl="2">
      <w:start w:val="1"/>
      <w:numFmt w:val="lowerLetter"/>
      <w:pStyle w:val="ppNumberListIndent"/>
      <w:lvlText w:val="%3."/>
      <w:lvlJc w:val="left"/>
      <w:pPr>
        <w:tabs>
          <w:tab w:val="num" w:pos="1757"/>
        </w:tabs>
        <w:ind w:left="1757" w:hanging="360"/>
      </w:pPr>
      <w:rPr>
        <w:rFonts w:hint="default"/>
      </w:rPr>
    </w:lvl>
    <w:lvl w:ilvl="3">
      <w:start w:val="1"/>
      <w:numFmt w:val="lowerRoman"/>
      <w:pStyle w:val="ppNumberListIndent2"/>
      <w:lvlText w:val="%4."/>
      <w:lvlJc w:val="left"/>
      <w:pPr>
        <w:tabs>
          <w:tab w:val="num" w:pos="3125"/>
        </w:tabs>
        <w:ind w:left="312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845"/>
        </w:tabs>
        <w:ind w:left="384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565"/>
        </w:tabs>
        <w:ind w:left="456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285"/>
        </w:tabs>
        <w:ind w:left="528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005"/>
        </w:tabs>
        <w:ind w:left="600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725"/>
        </w:tabs>
        <w:ind w:left="6725" w:hanging="180"/>
      </w:pPr>
      <w:rPr>
        <w:rFonts w:hint="default"/>
      </w:rPr>
    </w:lvl>
  </w:abstractNum>
  <w:abstractNum w:abstractNumId="17">
    <w:nsid w:val="7EE03964"/>
    <w:multiLevelType w:val="multilevel"/>
    <w:tmpl w:val="817ABE0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Number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Number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Number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FigureNumberIndent3"/>
      <w:suff w:val="nothing"/>
      <w:lvlText w:val=""/>
      <w:lvlJc w:val="left"/>
      <w:pPr>
        <w:ind w:left="439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18">
    <w:nsid w:val="7F3A3581"/>
    <w:multiLevelType w:val="multilevel"/>
    <w:tmpl w:val="271A6B66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Cod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Cod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Cod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Cod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92"/>
        </w:tabs>
        <w:ind w:left="619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912"/>
        </w:tabs>
        <w:ind w:left="69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632"/>
        </w:tabs>
        <w:ind w:left="76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352"/>
        </w:tabs>
        <w:ind w:left="8352" w:hanging="180"/>
      </w:pPr>
      <w:rPr>
        <w:rFonts w:hint="default"/>
      </w:rPr>
    </w:lvl>
  </w:abstractNum>
  <w:num w:numId="1">
    <w:abstractNumId w:val="11"/>
  </w:num>
  <w:num w:numId="2">
    <w:abstractNumId w:val="14"/>
  </w:num>
  <w:num w:numId="3">
    <w:abstractNumId w:val="1"/>
  </w:num>
  <w:num w:numId="4">
    <w:abstractNumId w:val="18"/>
  </w:num>
  <w:num w:numId="5">
    <w:abstractNumId w:val="13"/>
  </w:num>
  <w:num w:numId="6">
    <w:abstractNumId w:val="15"/>
  </w:num>
  <w:num w:numId="7">
    <w:abstractNumId w:val="5"/>
  </w:num>
  <w:num w:numId="8">
    <w:abstractNumId w:val="17"/>
  </w:num>
  <w:num w:numId="9">
    <w:abstractNumId w:val="4"/>
  </w:num>
  <w:num w:numId="10">
    <w:abstractNumId w:val="16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3"/>
  </w:num>
  <w:num w:numId="20">
    <w:abstractNumId w:val="9"/>
  </w:num>
  <w:num w:numId="21">
    <w:abstractNumId w:val="0"/>
  </w:num>
  <w:num w:numId="22">
    <w:abstractNumId w:val="0"/>
    <w:lvlOverride w:ilvl="0">
      <w:startOverride w:val="1"/>
    </w:lvlOverride>
  </w:num>
  <w:num w:numId="23">
    <w:abstractNumId w:val="2"/>
  </w:num>
  <w:num w:numId="24">
    <w:abstractNumId w:val="12"/>
  </w:num>
  <w:num w:numId="25">
    <w:abstractNumId w:val="10"/>
  </w:num>
  <w:num w:numId="26">
    <w:abstractNumId w:val="6"/>
  </w:num>
  <w:num w:numId="27">
    <w:abstractNumId w:val="18"/>
  </w:num>
  <w:num w:numId="28">
    <w:abstractNumId w:val="4"/>
  </w:num>
  <w:num w:numId="29">
    <w:abstractNumId w:val="18"/>
  </w:num>
  <w:num w:numId="30">
    <w:abstractNumId w:val="18"/>
  </w:num>
  <w:num w:numId="31">
    <w:abstractNumId w:val="18"/>
  </w:num>
  <w:num w:numId="32">
    <w:abstractNumId w:val="18"/>
  </w:num>
  <w:num w:numId="33">
    <w:abstractNumId w:val="18"/>
  </w:num>
  <w:num w:numId="34">
    <w:abstractNumId w:val="18"/>
  </w:num>
  <w:num w:numId="35">
    <w:abstractNumId w:val="18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131078" w:nlCheck="1" w:checkStyle="0"/>
  <w:activeWritingStyle w:appName="MSWord" w:lang="en-NZ" w:vendorID="64" w:dllVersion="131078" w:nlCheck="1" w:checkStyle="1"/>
  <w:activeWritingStyle w:appName="MSWord" w:lang="fr-FR" w:vendorID="64" w:dllVersion="131078" w:nlCheck="1" w:checkStyle="1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0C6"/>
    <w:rsid w:val="00001BEA"/>
    <w:rsid w:val="00005642"/>
    <w:rsid w:val="00007C9B"/>
    <w:rsid w:val="00012DC4"/>
    <w:rsid w:val="00014ED9"/>
    <w:rsid w:val="0001562C"/>
    <w:rsid w:val="00016CA5"/>
    <w:rsid w:val="0002135A"/>
    <w:rsid w:val="00024C77"/>
    <w:rsid w:val="000256CC"/>
    <w:rsid w:val="00026DED"/>
    <w:rsid w:val="00027822"/>
    <w:rsid w:val="00031D13"/>
    <w:rsid w:val="000325AE"/>
    <w:rsid w:val="00032704"/>
    <w:rsid w:val="00032CD5"/>
    <w:rsid w:val="00036533"/>
    <w:rsid w:val="00036D27"/>
    <w:rsid w:val="00045842"/>
    <w:rsid w:val="00045DA5"/>
    <w:rsid w:val="00047ADA"/>
    <w:rsid w:val="00053E91"/>
    <w:rsid w:val="00054D08"/>
    <w:rsid w:val="00055CD4"/>
    <w:rsid w:val="00060F83"/>
    <w:rsid w:val="00061A50"/>
    <w:rsid w:val="00062DC6"/>
    <w:rsid w:val="00063819"/>
    <w:rsid w:val="00064A9D"/>
    <w:rsid w:val="00065BAD"/>
    <w:rsid w:val="000724FD"/>
    <w:rsid w:val="00074B7D"/>
    <w:rsid w:val="000760A6"/>
    <w:rsid w:val="00081E05"/>
    <w:rsid w:val="000873C8"/>
    <w:rsid w:val="00090860"/>
    <w:rsid w:val="00092F57"/>
    <w:rsid w:val="00094D4A"/>
    <w:rsid w:val="000951FA"/>
    <w:rsid w:val="00095276"/>
    <w:rsid w:val="000954FD"/>
    <w:rsid w:val="00097A37"/>
    <w:rsid w:val="000A0105"/>
    <w:rsid w:val="000A2091"/>
    <w:rsid w:val="000A4808"/>
    <w:rsid w:val="000A5264"/>
    <w:rsid w:val="000A7356"/>
    <w:rsid w:val="000B07E2"/>
    <w:rsid w:val="000B1975"/>
    <w:rsid w:val="000B2140"/>
    <w:rsid w:val="000B55A4"/>
    <w:rsid w:val="000B7D49"/>
    <w:rsid w:val="000C05A2"/>
    <w:rsid w:val="000C0AAE"/>
    <w:rsid w:val="000C237C"/>
    <w:rsid w:val="000C2B7E"/>
    <w:rsid w:val="000C2DAC"/>
    <w:rsid w:val="000C7382"/>
    <w:rsid w:val="000D147E"/>
    <w:rsid w:val="000D2902"/>
    <w:rsid w:val="000D293F"/>
    <w:rsid w:val="000D6EB2"/>
    <w:rsid w:val="000E0027"/>
    <w:rsid w:val="000E1B47"/>
    <w:rsid w:val="000E36DC"/>
    <w:rsid w:val="000E66E5"/>
    <w:rsid w:val="000F15F0"/>
    <w:rsid w:val="000F2291"/>
    <w:rsid w:val="000F2B80"/>
    <w:rsid w:val="000F49B9"/>
    <w:rsid w:val="000F4AC2"/>
    <w:rsid w:val="000F4F9F"/>
    <w:rsid w:val="000F5C03"/>
    <w:rsid w:val="0010203F"/>
    <w:rsid w:val="00102636"/>
    <w:rsid w:val="00102DAB"/>
    <w:rsid w:val="001036A2"/>
    <w:rsid w:val="00104706"/>
    <w:rsid w:val="0010475E"/>
    <w:rsid w:val="00105C2B"/>
    <w:rsid w:val="00107967"/>
    <w:rsid w:val="0011025E"/>
    <w:rsid w:val="001109F0"/>
    <w:rsid w:val="00112818"/>
    <w:rsid w:val="001129B0"/>
    <w:rsid w:val="00112A0C"/>
    <w:rsid w:val="00114CA2"/>
    <w:rsid w:val="0011592E"/>
    <w:rsid w:val="00115F6A"/>
    <w:rsid w:val="00115F90"/>
    <w:rsid w:val="00116D8E"/>
    <w:rsid w:val="0012053C"/>
    <w:rsid w:val="001214C9"/>
    <w:rsid w:val="00123716"/>
    <w:rsid w:val="00124C19"/>
    <w:rsid w:val="001253EC"/>
    <w:rsid w:val="001265D1"/>
    <w:rsid w:val="00135027"/>
    <w:rsid w:val="001378DC"/>
    <w:rsid w:val="00137CF7"/>
    <w:rsid w:val="001413B3"/>
    <w:rsid w:val="00143F14"/>
    <w:rsid w:val="001443FC"/>
    <w:rsid w:val="001444E7"/>
    <w:rsid w:val="00144B2E"/>
    <w:rsid w:val="0014556C"/>
    <w:rsid w:val="00145DBA"/>
    <w:rsid w:val="001518D3"/>
    <w:rsid w:val="00152102"/>
    <w:rsid w:val="00152C9E"/>
    <w:rsid w:val="00152F83"/>
    <w:rsid w:val="00153305"/>
    <w:rsid w:val="001545D8"/>
    <w:rsid w:val="001649FA"/>
    <w:rsid w:val="00167916"/>
    <w:rsid w:val="00171C2F"/>
    <w:rsid w:val="00175353"/>
    <w:rsid w:val="001768C6"/>
    <w:rsid w:val="0017711A"/>
    <w:rsid w:val="001771B6"/>
    <w:rsid w:val="00182240"/>
    <w:rsid w:val="001835C9"/>
    <w:rsid w:val="00183F6B"/>
    <w:rsid w:val="00186E4D"/>
    <w:rsid w:val="00190707"/>
    <w:rsid w:val="00190F21"/>
    <w:rsid w:val="00191100"/>
    <w:rsid w:val="00192C2F"/>
    <w:rsid w:val="001930E7"/>
    <w:rsid w:val="0019327C"/>
    <w:rsid w:val="00196E97"/>
    <w:rsid w:val="00197857"/>
    <w:rsid w:val="00197BB5"/>
    <w:rsid w:val="001A0558"/>
    <w:rsid w:val="001A188D"/>
    <w:rsid w:val="001A41D9"/>
    <w:rsid w:val="001A4728"/>
    <w:rsid w:val="001A5CC0"/>
    <w:rsid w:val="001A74A1"/>
    <w:rsid w:val="001B0340"/>
    <w:rsid w:val="001B0AF4"/>
    <w:rsid w:val="001B152D"/>
    <w:rsid w:val="001B1FFD"/>
    <w:rsid w:val="001B20A9"/>
    <w:rsid w:val="001B3608"/>
    <w:rsid w:val="001B36A2"/>
    <w:rsid w:val="001B61C9"/>
    <w:rsid w:val="001B624A"/>
    <w:rsid w:val="001B748F"/>
    <w:rsid w:val="001B78A3"/>
    <w:rsid w:val="001C0885"/>
    <w:rsid w:val="001C0C82"/>
    <w:rsid w:val="001C428E"/>
    <w:rsid w:val="001C43A4"/>
    <w:rsid w:val="001C72E5"/>
    <w:rsid w:val="001C775D"/>
    <w:rsid w:val="001D083F"/>
    <w:rsid w:val="001D286B"/>
    <w:rsid w:val="001D328A"/>
    <w:rsid w:val="001D3654"/>
    <w:rsid w:val="001D5B16"/>
    <w:rsid w:val="001D6D49"/>
    <w:rsid w:val="001D6F1E"/>
    <w:rsid w:val="001E0ACB"/>
    <w:rsid w:val="001E5271"/>
    <w:rsid w:val="001E6CDC"/>
    <w:rsid w:val="001E7CDE"/>
    <w:rsid w:val="001F0FCD"/>
    <w:rsid w:val="001F2EEE"/>
    <w:rsid w:val="001F2FD0"/>
    <w:rsid w:val="001F62FD"/>
    <w:rsid w:val="001F67DE"/>
    <w:rsid w:val="001F7DC1"/>
    <w:rsid w:val="002005D6"/>
    <w:rsid w:val="00200F59"/>
    <w:rsid w:val="00201564"/>
    <w:rsid w:val="00202510"/>
    <w:rsid w:val="00203DC3"/>
    <w:rsid w:val="0020408E"/>
    <w:rsid w:val="00204890"/>
    <w:rsid w:val="00205B71"/>
    <w:rsid w:val="002072A5"/>
    <w:rsid w:val="00212C20"/>
    <w:rsid w:val="002137D3"/>
    <w:rsid w:val="00213AD4"/>
    <w:rsid w:val="0021505A"/>
    <w:rsid w:val="00217379"/>
    <w:rsid w:val="00220C20"/>
    <w:rsid w:val="00220CB8"/>
    <w:rsid w:val="00220DC1"/>
    <w:rsid w:val="00221A49"/>
    <w:rsid w:val="00230F68"/>
    <w:rsid w:val="002312CD"/>
    <w:rsid w:val="002318FF"/>
    <w:rsid w:val="00233F8E"/>
    <w:rsid w:val="002346EE"/>
    <w:rsid w:val="002359AF"/>
    <w:rsid w:val="00236323"/>
    <w:rsid w:val="002377B4"/>
    <w:rsid w:val="002400AE"/>
    <w:rsid w:val="00240972"/>
    <w:rsid w:val="00240B4B"/>
    <w:rsid w:val="00245B07"/>
    <w:rsid w:val="0024767B"/>
    <w:rsid w:val="00251270"/>
    <w:rsid w:val="00251D6A"/>
    <w:rsid w:val="002523BC"/>
    <w:rsid w:val="00255B27"/>
    <w:rsid w:val="002564B7"/>
    <w:rsid w:val="00256E96"/>
    <w:rsid w:val="002573C3"/>
    <w:rsid w:val="002600C1"/>
    <w:rsid w:val="0026174E"/>
    <w:rsid w:val="002650E9"/>
    <w:rsid w:val="002657A6"/>
    <w:rsid w:val="002714BE"/>
    <w:rsid w:val="0027403E"/>
    <w:rsid w:val="00274966"/>
    <w:rsid w:val="002749B4"/>
    <w:rsid w:val="00280013"/>
    <w:rsid w:val="00280B2B"/>
    <w:rsid w:val="0028284F"/>
    <w:rsid w:val="00285B87"/>
    <w:rsid w:val="00285D9E"/>
    <w:rsid w:val="002861DB"/>
    <w:rsid w:val="00290DE6"/>
    <w:rsid w:val="0029348B"/>
    <w:rsid w:val="00294EE9"/>
    <w:rsid w:val="00295920"/>
    <w:rsid w:val="002962B7"/>
    <w:rsid w:val="00296ADE"/>
    <w:rsid w:val="00297EDF"/>
    <w:rsid w:val="002A07AE"/>
    <w:rsid w:val="002A0E44"/>
    <w:rsid w:val="002A121A"/>
    <w:rsid w:val="002A2AA2"/>
    <w:rsid w:val="002A42C2"/>
    <w:rsid w:val="002A5060"/>
    <w:rsid w:val="002A55EC"/>
    <w:rsid w:val="002A5D0D"/>
    <w:rsid w:val="002A7F46"/>
    <w:rsid w:val="002B1413"/>
    <w:rsid w:val="002B2CAE"/>
    <w:rsid w:val="002B3FF3"/>
    <w:rsid w:val="002B4FBE"/>
    <w:rsid w:val="002C06DB"/>
    <w:rsid w:val="002C3374"/>
    <w:rsid w:val="002C4599"/>
    <w:rsid w:val="002C65C4"/>
    <w:rsid w:val="002D2382"/>
    <w:rsid w:val="002D2EE8"/>
    <w:rsid w:val="002D366C"/>
    <w:rsid w:val="002D4EB8"/>
    <w:rsid w:val="002D6E2E"/>
    <w:rsid w:val="002D7A35"/>
    <w:rsid w:val="002E0879"/>
    <w:rsid w:val="002E11EC"/>
    <w:rsid w:val="002E1300"/>
    <w:rsid w:val="002E25C7"/>
    <w:rsid w:val="002E2EA5"/>
    <w:rsid w:val="002E3961"/>
    <w:rsid w:val="002E4870"/>
    <w:rsid w:val="002E69A5"/>
    <w:rsid w:val="002E7FF0"/>
    <w:rsid w:val="002F0115"/>
    <w:rsid w:val="002F0E46"/>
    <w:rsid w:val="002F13EB"/>
    <w:rsid w:val="002F15BC"/>
    <w:rsid w:val="002F2D96"/>
    <w:rsid w:val="002F3514"/>
    <w:rsid w:val="002F633C"/>
    <w:rsid w:val="002F63FB"/>
    <w:rsid w:val="003005EA"/>
    <w:rsid w:val="003006A3"/>
    <w:rsid w:val="0030093F"/>
    <w:rsid w:val="00300D5A"/>
    <w:rsid w:val="003016B8"/>
    <w:rsid w:val="00301847"/>
    <w:rsid w:val="00301A71"/>
    <w:rsid w:val="00301FED"/>
    <w:rsid w:val="00303AAD"/>
    <w:rsid w:val="00305ED3"/>
    <w:rsid w:val="00306F68"/>
    <w:rsid w:val="00306FEE"/>
    <w:rsid w:val="0031112E"/>
    <w:rsid w:val="0031160F"/>
    <w:rsid w:val="003117CA"/>
    <w:rsid w:val="00315655"/>
    <w:rsid w:val="00315BCF"/>
    <w:rsid w:val="00320627"/>
    <w:rsid w:val="00322F2D"/>
    <w:rsid w:val="00325FE7"/>
    <w:rsid w:val="00331BC5"/>
    <w:rsid w:val="003320D2"/>
    <w:rsid w:val="0033492E"/>
    <w:rsid w:val="003403D6"/>
    <w:rsid w:val="003425B2"/>
    <w:rsid w:val="0034445B"/>
    <w:rsid w:val="0034477F"/>
    <w:rsid w:val="00344CF4"/>
    <w:rsid w:val="00347562"/>
    <w:rsid w:val="00347ABB"/>
    <w:rsid w:val="00350DAA"/>
    <w:rsid w:val="0035298E"/>
    <w:rsid w:val="00352C4F"/>
    <w:rsid w:val="00353A79"/>
    <w:rsid w:val="00356B3B"/>
    <w:rsid w:val="00361E74"/>
    <w:rsid w:val="003622D2"/>
    <w:rsid w:val="00362832"/>
    <w:rsid w:val="00363285"/>
    <w:rsid w:val="00364745"/>
    <w:rsid w:val="00364D1D"/>
    <w:rsid w:val="00364E88"/>
    <w:rsid w:val="0036722A"/>
    <w:rsid w:val="00367BE7"/>
    <w:rsid w:val="00367F64"/>
    <w:rsid w:val="003702ED"/>
    <w:rsid w:val="00370B5D"/>
    <w:rsid w:val="00377FBC"/>
    <w:rsid w:val="00381EBD"/>
    <w:rsid w:val="003823AC"/>
    <w:rsid w:val="00384031"/>
    <w:rsid w:val="00384286"/>
    <w:rsid w:val="0038438B"/>
    <w:rsid w:val="003853EF"/>
    <w:rsid w:val="003863E0"/>
    <w:rsid w:val="00387564"/>
    <w:rsid w:val="003901FF"/>
    <w:rsid w:val="003912EB"/>
    <w:rsid w:val="003918E0"/>
    <w:rsid w:val="00392290"/>
    <w:rsid w:val="0039282B"/>
    <w:rsid w:val="00393474"/>
    <w:rsid w:val="003951B8"/>
    <w:rsid w:val="00396F00"/>
    <w:rsid w:val="003A49C7"/>
    <w:rsid w:val="003A55B8"/>
    <w:rsid w:val="003A5A30"/>
    <w:rsid w:val="003A6720"/>
    <w:rsid w:val="003A68D5"/>
    <w:rsid w:val="003B5BC5"/>
    <w:rsid w:val="003B7481"/>
    <w:rsid w:val="003B7724"/>
    <w:rsid w:val="003B7A21"/>
    <w:rsid w:val="003C08E5"/>
    <w:rsid w:val="003C15A1"/>
    <w:rsid w:val="003C6FD9"/>
    <w:rsid w:val="003D3EF7"/>
    <w:rsid w:val="003D4F92"/>
    <w:rsid w:val="003E1D57"/>
    <w:rsid w:val="003E208C"/>
    <w:rsid w:val="003E2AE4"/>
    <w:rsid w:val="003E3A47"/>
    <w:rsid w:val="003E6B83"/>
    <w:rsid w:val="003E75E9"/>
    <w:rsid w:val="003E7D02"/>
    <w:rsid w:val="003F0369"/>
    <w:rsid w:val="003F073C"/>
    <w:rsid w:val="003F3676"/>
    <w:rsid w:val="003F4B38"/>
    <w:rsid w:val="003F58DB"/>
    <w:rsid w:val="003F697C"/>
    <w:rsid w:val="003F785E"/>
    <w:rsid w:val="003F7FCC"/>
    <w:rsid w:val="004008C0"/>
    <w:rsid w:val="00400FA7"/>
    <w:rsid w:val="004016FC"/>
    <w:rsid w:val="004039CE"/>
    <w:rsid w:val="00403EC6"/>
    <w:rsid w:val="00407DD7"/>
    <w:rsid w:val="0041090C"/>
    <w:rsid w:val="00411222"/>
    <w:rsid w:val="004128A5"/>
    <w:rsid w:val="004144E0"/>
    <w:rsid w:val="004159BB"/>
    <w:rsid w:val="00417B69"/>
    <w:rsid w:val="004207A1"/>
    <w:rsid w:val="00420F64"/>
    <w:rsid w:val="00423FBB"/>
    <w:rsid w:val="00424DBF"/>
    <w:rsid w:val="0042744C"/>
    <w:rsid w:val="00430F53"/>
    <w:rsid w:val="00432739"/>
    <w:rsid w:val="00432D53"/>
    <w:rsid w:val="004356F4"/>
    <w:rsid w:val="00435E59"/>
    <w:rsid w:val="004363EA"/>
    <w:rsid w:val="00437239"/>
    <w:rsid w:val="00437E6A"/>
    <w:rsid w:val="00440DCE"/>
    <w:rsid w:val="00441874"/>
    <w:rsid w:val="00441AAA"/>
    <w:rsid w:val="00442D91"/>
    <w:rsid w:val="004447C1"/>
    <w:rsid w:val="00447AA7"/>
    <w:rsid w:val="00447D7A"/>
    <w:rsid w:val="00456273"/>
    <w:rsid w:val="00460C29"/>
    <w:rsid w:val="00460D9A"/>
    <w:rsid w:val="004614D8"/>
    <w:rsid w:val="00465279"/>
    <w:rsid w:val="00465473"/>
    <w:rsid w:val="00466DD0"/>
    <w:rsid w:val="00470908"/>
    <w:rsid w:val="00471A31"/>
    <w:rsid w:val="00471FBB"/>
    <w:rsid w:val="00473477"/>
    <w:rsid w:val="00474BC5"/>
    <w:rsid w:val="00475801"/>
    <w:rsid w:val="004761EC"/>
    <w:rsid w:val="004764D1"/>
    <w:rsid w:val="004812F2"/>
    <w:rsid w:val="00481897"/>
    <w:rsid w:val="00481C79"/>
    <w:rsid w:val="004845FF"/>
    <w:rsid w:val="00487249"/>
    <w:rsid w:val="00491138"/>
    <w:rsid w:val="004920C2"/>
    <w:rsid w:val="00492609"/>
    <w:rsid w:val="0049584B"/>
    <w:rsid w:val="0049620C"/>
    <w:rsid w:val="00497F6A"/>
    <w:rsid w:val="004A2040"/>
    <w:rsid w:val="004A4681"/>
    <w:rsid w:val="004A5370"/>
    <w:rsid w:val="004A53F9"/>
    <w:rsid w:val="004B143A"/>
    <w:rsid w:val="004B32C3"/>
    <w:rsid w:val="004B402C"/>
    <w:rsid w:val="004B4AF8"/>
    <w:rsid w:val="004B53ED"/>
    <w:rsid w:val="004B6DDE"/>
    <w:rsid w:val="004B7595"/>
    <w:rsid w:val="004B79A6"/>
    <w:rsid w:val="004B7C35"/>
    <w:rsid w:val="004B7FCE"/>
    <w:rsid w:val="004C28A4"/>
    <w:rsid w:val="004C3B3E"/>
    <w:rsid w:val="004C7C0F"/>
    <w:rsid w:val="004D075C"/>
    <w:rsid w:val="004D1A8B"/>
    <w:rsid w:val="004D75A4"/>
    <w:rsid w:val="004E181A"/>
    <w:rsid w:val="004E6F84"/>
    <w:rsid w:val="004F07C2"/>
    <w:rsid w:val="004F1CB0"/>
    <w:rsid w:val="004F3FCA"/>
    <w:rsid w:val="004F65C7"/>
    <w:rsid w:val="004F6C77"/>
    <w:rsid w:val="004F6DED"/>
    <w:rsid w:val="004F7323"/>
    <w:rsid w:val="005007FC"/>
    <w:rsid w:val="00500D10"/>
    <w:rsid w:val="00501057"/>
    <w:rsid w:val="00502F08"/>
    <w:rsid w:val="0050304E"/>
    <w:rsid w:val="00506B04"/>
    <w:rsid w:val="0050701D"/>
    <w:rsid w:val="00511C58"/>
    <w:rsid w:val="005135BC"/>
    <w:rsid w:val="005138CF"/>
    <w:rsid w:val="00515756"/>
    <w:rsid w:val="005167BE"/>
    <w:rsid w:val="005170B2"/>
    <w:rsid w:val="005265EE"/>
    <w:rsid w:val="00526766"/>
    <w:rsid w:val="00526DAC"/>
    <w:rsid w:val="005307C2"/>
    <w:rsid w:val="00531BEA"/>
    <w:rsid w:val="00533CC2"/>
    <w:rsid w:val="00534BB4"/>
    <w:rsid w:val="00534BC8"/>
    <w:rsid w:val="00536105"/>
    <w:rsid w:val="005361E5"/>
    <w:rsid w:val="0053745E"/>
    <w:rsid w:val="00537976"/>
    <w:rsid w:val="00540A81"/>
    <w:rsid w:val="00540D4E"/>
    <w:rsid w:val="00541E62"/>
    <w:rsid w:val="00542D73"/>
    <w:rsid w:val="005439B3"/>
    <w:rsid w:val="00545478"/>
    <w:rsid w:val="00547654"/>
    <w:rsid w:val="005500B4"/>
    <w:rsid w:val="005531CC"/>
    <w:rsid w:val="0055604F"/>
    <w:rsid w:val="00556BD6"/>
    <w:rsid w:val="00557C5F"/>
    <w:rsid w:val="00557D19"/>
    <w:rsid w:val="0056254C"/>
    <w:rsid w:val="00563468"/>
    <w:rsid w:val="00564377"/>
    <w:rsid w:val="005745AB"/>
    <w:rsid w:val="00576A42"/>
    <w:rsid w:val="00577134"/>
    <w:rsid w:val="005775A5"/>
    <w:rsid w:val="00581012"/>
    <w:rsid w:val="00582284"/>
    <w:rsid w:val="00582820"/>
    <w:rsid w:val="00583843"/>
    <w:rsid w:val="005912C8"/>
    <w:rsid w:val="0059136E"/>
    <w:rsid w:val="005920C6"/>
    <w:rsid w:val="005937CD"/>
    <w:rsid w:val="00593FB6"/>
    <w:rsid w:val="005946D0"/>
    <w:rsid w:val="00596B9C"/>
    <w:rsid w:val="005A04CA"/>
    <w:rsid w:val="005A10D5"/>
    <w:rsid w:val="005A266B"/>
    <w:rsid w:val="005A2C4A"/>
    <w:rsid w:val="005A2C58"/>
    <w:rsid w:val="005A3020"/>
    <w:rsid w:val="005A667B"/>
    <w:rsid w:val="005A68AE"/>
    <w:rsid w:val="005B11CC"/>
    <w:rsid w:val="005B141A"/>
    <w:rsid w:val="005B170F"/>
    <w:rsid w:val="005B1BB3"/>
    <w:rsid w:val="005B30CB"/>
    <w:rsid w:val="005B3FF4"/>
    <w:rsid w:val="005B49FA"/>
    <w:rsid w:val="005B4B6C"/>
    <w:rsid w:val="005B5FB7"/>
    <w:rsid w:val="005B621A"/>
    <w:rsid w:val="005B7C95"/>
    <w:rsid w:val="005C01D1"/>
    <w:rsid w:val="005C279B"/>
    <w:rsid w:val="005C7221"/>
    <w:rsid w:val="005D240E"/>
    <w:rsid w:val="005D2484"/>
    <w:rsid w:val="005D6E4E"/>
    <w:rsid w:val="005E051B"/>
    <w:rsid w:val="005E3648"/>
    <w:rsid w:val="005E4DAB"/>
    <w:rsid w:val="005E616C"/>
    <w:rsid w:val="005E6FA1"/>
    <w:rsid w:val="005F16C1"/>
    <w:rsid w:val="005F1BEC"/>
    <w:rsid w:val="005F46A3"/>
    <w:rsid w:val="005F66E7"/>
    <w:rsid w:val="005F750F"/>
    <w:rsid w:val="006009AB"/>
    <w:rsid w:val="00601C76"/>
    <w:rsid w:val="006053CB"/>
    <w:rsid w:val="00606934"/>
    <w:rsid w:val="0060775F"/>
    <w:rsid w:val="0061121E"/>
    <w:rsid w:val="00615681"/>
    <w:rsid w:val="00617BBF"/>
    <w:rsid w:val="00617BCC"/>
    <w:rsid w:val="006218BA"/>
    <w:rsid w:val="00623852"/>
    <w:rsid w:val="0062402F"/>
    <w:rsid w:val="00624788"/>
    <w:rsid w:val="00624F12"/>
    <w:rsid w:val="00625E6C"/>
    <w:rsid w:val="00626E81"/>
    <w:rsid w:val="00630D9F"/>
    <w:rsid w:val="00633500"/>
    <w:rsid w:val="00633629"/>
    <w:rsid w:val="00633695"/>
    <w:rsid w:val="00635039"/>
    <w:rsid w:val="0064366E"/>
    <w:rsid w:val="00647C3D"/>
    <w:rsid w:val="00650C23"/>
    <w:rsid w:val="00650CBC"/>
    <w:rsid w:val="00652A3D"/>
    <w:rsid w:val="00654175"/>
    <w:rsid w:val="00654258"/>
    <w:rsid w:val="00654D19"/>
    <w:rsid w:val="00654EC8"/>
    <w:rsid w:val="00657554"/>
    <w:rsid w:val="0066053F"/>
    <w:rsid w:val="00662ADC"/>
    <w:rsid w:val="00664590"/>
    <w:rsid w:val="00664FAC"/>
    <w:rsid w:val="00670AC1"/>
    <w:rsid w:val="00671DF4"/>
    <w:rsid w:val="00672F29"/>
    <w:rsid w:val="006800A1"/>
    <w:rsid w:val="00680178"/>
    <w:rsid w:val="006804A9"/>
    <w:rsid w:val="006837B5"/>
    <w:rsid w:val="00685463"/>
    <w:rsid w:val="0069014F"/>
    <w:rsid w:val="00690C30"/>
    <w:rsid w:val="006911A2"/>
    <w:rsid w:val="00694034"/>
    <w:rsid w:val="00694BBA"/>
    <w:rsid w:val="006A0032"/>
    <w:rsid w:val="006A3525"/>
    <w:rsid w:val="006A7CCA"/>
    <w:rsid w:val="006A7E5E"/>
    <w:rsid w:val="006B2D23"/>
    <w:rsid w:val="006B450B"/>
    <w:rsid w:val="006B46D4"/>
    <w:rsid w:val="006B6B6C"/>
    <w:rsid w:val="006B7DEE"/>
    <w:rsid w:val="006C074B"/>
    <w:rsid w:val="006C0A22"/>
    <w:rsid w:val="006C0BED"/>
    <w:rsid w:val="006C2D01"/>
    <w:rsid w:val="006C508F"/>
    <w:rsid w:val="006C6312"/>
    <w:rsid w:val="006C6DA8"/>
    <w:rsid w:val="006C7787"/>
    <w:rsid w:val="006D057F"/>
    <w:rsid w:val="006D20B2"/>
    <w:rsid w:val="006D3E7B"/>
    <w:rsid w:val="006D3ED1"/>
    <w:rsid w:val="006D3F93"/>
    <w:rsid w:val="006D4FF6"/>
    <w:rsid w:val="006D576A"/>
    <w:rsid w:val="006D735B"/>
    <w:rsid w:val="006D7C21"/>
    <w:rsid w:val="006E0164"/>
    <w:rsid w:val="006E027B"/>
    <w:rsid w:val="006E0FE5"/>
    <w:rsid w:val="006E1132"/>
    <w:rsid w:val="006E1956"/>
    <w:rsid w:val="006E29B1"/>
    <w:rsid w:val="006E2BD7"/>
    <w:rsid w:val="006E521B"/>
    <w:rsid w:val="006E5B93"/>
    <w:rsid w:val="006E5E80"/>
    <w:rsid w:val="006E64AB"/>
    <w:rsid w:val="006F0BDC"/>
    <w:rsid w:val="006F0D3B"/>
    <w:rsid w:val="006F2D31"/>
    <w:rsid w:val="006F5B06"/>
    <w:rsid w:val="006F5C39"/>
    <w:rsid w:val="007010C4"/>
    <w:rsid w:val="00701468"/>
    <w:rsid w:val="00702036"/>
    <w:rsid w:val="0070329F"/>
    <w:rsid w:val="00703A17"/>
    <w:rsid w:val="007070FA"/>
    <w:rsid w:val="007104E5"/>
    <w:rsid w:val="00710D66"/>
    <w:rsid w:val="0071241C"/>
    <w:rsid w:val="00713BAA"/>
    <w:rsid w:val="00713E2B"/>
    <w:rsid w:val="00714EB9"/>
    <w:rsid w:val="00715292"/>
    <w:rsid w:val="007165F2"/>
    <w:rsid w:val="00717CF4"/>
    <w:rsid w:val="0072057A"/>
    <w:rsid w:val="007212CD"/>
    <w:rsid w:val="00721F0B"/>
    <w:rsid w:val="007225EA"/>
    <w:rsid w:val="00723DA3"/>
    <w:rsid w:val="007248AC"/>
    <w:rsid w:val="007329C4"/>
    <w:rsid w:val="007348F8"/>
    <w:rsid w:val="0073581B"/>
    <w:rsid w:val="00735839"/>
    <w:rsid w:val="0073622B"/>
    <w:rsid w:val="00740D8D"/>
    <w:rsid w:val="0074117C"/>
    <w:rsid w:val="007448B4"/>
    <w:rsid w:val="00744F43"/>
    <w:rsid w:val="00745D8A"/>
    <w:rsid w:val="00750EBF"/>
    <w:rsid w:val="007513B5"/>
    <w:rsid w:val="00752A60"/>
    <w:rsid w:val="00754C25"/>
    <w:rsid w:val="00755A72"/>
    <w:rsid w:val="00755E1B"/>
    <w:rsid w:val="007606CF"/>
    <w:rsid w:val="007618F4"/>
    <w:rsid w:val="00761D81"/>
    <w:rsid w:val="00771538"/>
    <w:rsid w:val="007718CF"/>
    <w:rsid w:val="00773FF8"/>
    <w:rsid w:val="007758CE"/>
    <w:rsid w:val="007759E9"/>
    <w:rsid w:val="00777048"/>
    <w:rsid w:val="00780E22"/>
    <w:rsid w:val="00780E34"/>
    <w:rsid w:val="00783C04"/>
    <w:rsid w:val="00784249"/>
    <w:rsid w:val="0078600C"/>
    <w:rsid w:val="00790167"/>
    <w:rsid w:val="007923DB"/>
    <w:rsid w:val="00792402"/>
    <w:rsid w:val="00796EA5"/>
    <w:rsid w:val="00797408"/>
    <w:rsid w:val="00797FB3"/>
    <w:rsid w:val="007A4DBD"/>
    <w:rsid w:val="007B18AC"/>
    <w:rsid w:val="007B2C19"/>
    <w:rsid w:val="007B3A06"/>
    <w:rsid w:val="007B5721"/>
    <w:rsid w:val="007B7B68"/>
    <w:rsid w:val="007C3B14"/>
    <w:rsid w:val="007C4880"/>
    <w:rsid w:val="007C4AD5"/>
    <w:rsid w:val="007C52C9"/>
    <w:rsid w:val="007D0D3A"/>
    <w:rsid w:val="007D2950"/>
    <w:rsid w:val="007E0127"/>
    <w:rsid w:val="007E43B2"/>
    <w:rsid w:val="007E6E76"/>
    <w:rsid w:val="007F0DEE"/>
    <w:rsid w:val="007F1570"/>
    <w:rsid w:val="007F2252"/>
    <w:rsid w:val="007F2BCA"/>
    <w:rsid w:val="007F6668"/>
    <w:rsid w:val="007F724B"/>
    <w:rsid w:val="007F7B12"/>
    <w:rsid w:val="00800AB7"/>
    <w:rsid w:val="00802AEF"/>
    <w:rsid w:val="00807286"/>
    <w:rsid w:val="00811E42"/>
    <w:rsid w:val="00816027"/>
    <w:rsid w:val="008170D4"/>
    <w:rsid w:val="0081783E"/>
    <w:rsid w:val="008215B2"/>
    <w:rsid w:val="00821629"/>
    <w:rsid w:val="00821C95"/>
    <w:rsid w:val="00823D91"/>
    <w:rsid w:val="008279DC"/>
    <w:rsid w:val="00827F01"/>
    <w:rsid w:val="008322E5"/>
    <w:rsid w:val="00832E0A"/>
    <w:rsid w:val="00835C66"/>
    <w:rsid w:val="00836632"/>
    <w:rsid w:val="00837DCC"/>
    <w:rsid w:val="0084354A"/>
    <w:rsid w:val="00845D12"/>
    <w:rsid w:val="008466B8"/>
    <w:rsid w:val="008477D4"/>
    <w:rsid w:val="00853275"/>
    <w:rsid w:val="008563CC"/>
    <w:rsid w:val="008573EF"/>
    <w:rsid w:val="008616E9"/>
    <w:rsid w:val="008634C2"/>
    <w:rsid w:val="008637C0"/>
    <w:rsid w:val="00863952"/>
    <w:rsid w:val="00863FC9"/>
    <w:rsid w:val="008641DD"/>
    <w:rsid w:val="008650AC"/>
    <w:rsid w:val="00865665"/>
    <w:rsid w:val="008724B7"/>
    <w:rsid w:val="00873AC2"/>
    <w:rsid w:val="00873B39"/>
    <w:rsid w:val="0087526C"/>
    <w:rsid w:val="00880F56"/>
    <w:rsid w:val="00881B07"/>
    <w:rsid w:val="00882F94"/>
    <w:rsid w:val="00883666"/>
    <w:rsid w:val="0088423C"/>
    <w:rsid w:val="00884BF6"/>
    <w:rsid w:val="00886244"/>
    <w:rsid w:val="00891257"/>
    <w:rsid w:val="00892BCC"/>
    <w:rsid w:val="00892F5F"/>
    <w:rsid w:val="00893A3E"/>
    <w:rsid w:val="00895045"/>
    <w:rsid w:val="008A11B5"/>
    <w:rsid w:val="008A11E7"/>
    <w:rsid w:val="008A15C1"/>
    <w:rsid w:val="008A1EA8"/>
    <w:rsid w:val="008A244A"/>
    <w:rsid w:val="008A4BB6"/>
    <w:rsid w:val="008A6A5D"/>
    <w:rsid w:val="008A7B3C"/>
    <w:rsid w:val="008B258F"/>
    <w:rsid w:val="008B33D8"/>
    <w:rsid w:val="008B3BFA"/>
    <w:rsid w:val="008B4179"/>
    <w:rsid w:val="008B41D6"/>
    <w:rsid w:val="008B6BE7"/>
    <w:rsid w:val="008B72F4"/>
    <w:rsid w:val="008C068C"/>
    <w:rsid w:val="008C0777"/>
    <w:rsid w:val="008C0B47"/>
    <w:rsid w:val="008C2215"/>
    <w:rsid w:val="008C2B78"/>
    <w:rsid w:val="008C423F"/>
    <w:rsid w:val="008C68BA"/>
    <w:rsid w:val="008D1B17"/>
    <w:rsid w:val="008D5467"/>
    <w:rsid w:val="008E0A4D"/>
    <w:rsid w:val="008E261D"/>
    <w:rsid w:val="008E2AFE"/>
    <w:rsid w:val="008E2EF5"/>
    <w:rsid w:val="008E3C8E"/>
    <w:rsid w:val="008E47A5"/>
    <w:rsid w:val="008E5157"/>
    <w:rsid w:val="008F16D1"/>
    <w:rsid w:val="008F2B11"/>
    <w:rsid w:val="008F3A3A"/>
    <w:rsid w:val="008F7895"/>
    <w:rsid w:val="00900609"/>
    <w:rsid w:val="00901607"/>
    <w:rsid w:val="00901FD4"/>
    <w:rsid w:val="0090403A"/>
    <w:rsid w:val="009053BF"/>
    <w:rsid w:val="00905E15"/>
    <w:rsid w:val="009060A4"/>
    <w:rsid w:val="00911B76"/>
    <w:rsid w:val="0091283C"/>
    <w:rsid w:val="0091380B"/>
    <w:rsid w:val="00917433"/>
    <w:rsid w:val="00917A6A"/>
    <w:rsid w:val="00920874"/>
    <w:rsid w:val="0092283B"/>
    <w:rsid w:val="00922EBB"/>
    <w:rsid w:val="00923C5D"/>
    <w:rsid w:val="00924BAC"/>
    <w:rsid w:val="00926408"/>
    <w:rsid w:val="0092741E"/>
    <w:rsid w:val="009311E0"/>
    <w:rsid w:val="009314AF"/>
    <w:rsid w:val="0093503A"/>
    <w:rsid w:val="00941670"/>
    <w:rsid w:val="009417F2"/>
    <w:rsid w:val="00941DFB"/>
    <w:rsid w:val="009425C0"/>
    <w:rsid w:val="00943BBF"/>
    <w:rsid w:val="0094750C"/>
    <w:rsid w:val="009513C5"/>
    <w:rsid w:val="009514C4"/>
    <w:rsid w:val="00952E89"/>
    <w:rsid w:val="009531E6"/>
    <w:rsid w:val="0095361D"/>
    <w:rsid w:val="009541A4"/>
    <w:rsid w:val="00954BF2"/>
    <w:rsid w:val="00956892"/>
    <w:rsid w:val="009574E8"/>
    <w:rsid w:val="00957832"/>
    <w:rsid w:val="009629FD"/>
    <w:rsid w:val="00963ECA"/>
    <w:rsid w:val="00964318"/>
    <w:rsid w:val="00971810"/>
    <w:rsid w:val="00973492"/>
    <w:rsid w:val="00973905"/>
    <w:rsid w:val="00973BB9"/>
    <w:rsid w:val="00973F58"/>
    <w:rsid w:val="00974D20"/>
    <w:rsid w:val="00975508"/>
    <w:rsid w:val="009760C3"/>
    <w:rsid w:val="00976B61"/>
    <w:rsid w:val="00980EEA"/>
    <w:rsid w:val="00982C10"/>
    <w:rsid w:val="00983281"/>
    <w:rsid w:val="00984E79"/>
    <w:rsid w:val="009854FC"/>
    <w:rsid w:val="00990E8D"/>
    <w:rsid w:val="00990FB8"/>
    <w:rsid w:val="00991074"/>
    <w:rsid w:val="0099135F"/>
    <w:rsid w:val="00996CF5"/>
    <w:rsid w:val="009972EB"/>
    <w:rsid w:val="009A0C50"/>
    <w:rsid w:val="009A111C"/>
    <w:rsid w:val="009A38CB"/>
    <w:rsid w:val="009A5710"/>
    <w:rsid w:val="009A58A8"/>
    <w:rsid w:val="009A5DE4"/>
    <w:rsid w:val="009A692E"/>
    <w:rsid w:val="009A69DD"/>
    <w:rsid w:val="009A748D"/>
    <w:rsid w:val="009A7B04"/>
    <w:rsid w:val="009A7B7C"/>
    <w:rsid w:val="009B032B"/>
    <w:rsid w:val="009B09F5"/>
    <w:rsid w:val="009B44E6"/>
    <w:rsid w:val="009B515E"/>
    <w:rsid w:val="009C062D"/>
    <w:rsid w:val="009C0AE5"/>
    <w:rsid w:val="009D078B"/>
    <w:rsid w:val="009D1919"/>
    <w:rsid w:val="009D2A2D"/>
    <w:rsid w:val="009D40DB"/>
    <w:rsid w:val="009D6C5F"/>
    <w:rsid w:val="009E61E4"/>
    <w:rsid w:val="009F006D"/>
    <w:rsid w:val="009F294C"/>
    <w:rsid w:val="009F4D92"/>
    <w:rsid w:val="009F555D"/>
    <w:rsid w:val="009F5EA0"/>
    <w:rsid w:val="009F6821"/>
    <w:rsid w:val="009F69C4"/>
    <w:rsid w:val="00A00A39"/>
    <w:rsid w:val="00A050E1"/>
    <w:rsid w:val="00A06F8F"/>
    <w:rsid w:val="00A10506"/>
    <w:rsid w:val="00A127AD"/>
    <w:rsid w:val="00A13CB4"/>
    <w:rsid w:val="00A14297"/>
    <w:rsid w:val="00A15EB2"/>
    <w:rsid w:val="00A16B5B"/>
    <w:rsid w:val="00A17405"/>
    <w:rsid w:val="00A23D3B"/>
    <w:rsid w:val="00A26BFC"/>
    <w:rsid w:val="00A27F18"/>
    <w:rsid w:val="00A32175"/>
    <w:rsid w:val="00A34830"/>
    <w:rsid w:val="00A34F04"/>
    <w:rsid w:val="00A34FAC"/>
    <w:rsid w:val="00A35132"/>
    <w:rsid w:val="00A357DA"/>
    <w:rsid w:val="00A378B0"/>
    <w:rsid w:val="00A4078E"/>
    <w:rsid w:val="00A4479D"/>
    <w:rsid w:val="00A45284"/>
    <w:rsid w:val="00A464E3"/>
    <w:rsid w:val="00A472CB"/>
    <w:rsid w:val="00A47D47"/>
    <w:rsid w:val="00A50842"/>
    <w:rsid w:val="00A54274"/>
    <w:rsid w:val="00A55CB2"/>
    <w:rsid w:val="00A56147"/>
    <w:rsid w:val="00A57C2C"/>
    <w:rsid w:val="00A62448"/>
    <w:rsid w:val="00A63AB7"/>
    <w:rsid w:val="00A6402D"/>
    <w:rsid w:val="00A654E0"/>
    <w:rsid w:val="00A72523"/>
    <w:rsid w:val="00A77EDF"/>
    <w:rsid w:val="00A80D87"/>
    <w:rsid w:val="00A8122C"/>
    <w:rsid w:val="00A81DC9"/>
    <w:rsid w:val="00A83292"/>
    <w:rsid w:val="00A85A15"/>
    <w:rsid w:val="00A86AAF"/>
    <w:rsid w:val="00A91964"/>
    <w:rsid w:val="00A938FC"/>
    <w:rsid w:val="00A958BE"/>
    <w:rsid w:val="00AA1803"/>
    <w:rsid w:val="00AA1F81"/>
    <w:rsid w:val="00AA22BA"/>
    <w:rsid w:val="00AA2B77"/>
    <w:rsid w:val="00AA3D56"/>
    <w:rsid w:val="00AB09F7"/>
    <w:rsid w:val="00AB241D"/>
    <w:rsid w:val="00AB2B98"/>
    <w:rsid w:val="00AB378F"/>
    <w:rsid w:val="00AB4FBA"/>
    <w:rsid w:val="00AB5A3E"/>
    <w:rsid w:val="00AB7D62"/>
    <w:rsid w:val="00AC031B"/>
    <w:rsid w:val="00AC5966"/>
    <w:rsid w:val="00AC6BA1"/>
    <w:rsid w:val="00AC7B57"/>
    <w:rsid w:val="00AD1C13"/>
    <w:rsid w:val="00AD1FA3"/>
    <w:rsid w:val="00AD6341"/>
    <w:rsid w:val="00AE000C"/>
    <w:rsid w:val="00AE4A8B"/>
    <w:rsid w:val="00AE5377"/>
    <w:rsid w:val="00AE64E8"/>
    <w:rsid w:val="00AF008C"/>
    <w:rsid w:val="00AF08F3"/>
    <w:rsid w:val="00AF2A4B"/>
    <w:rsid w:val="00AF4E21"/>
    <w:rsid w:val="00AF73A3"/>
    <w:rsid w:val="00B00A05"/>
    <w:rsid w:val="00B00A3A"/>
    <w:rsid w:val="00B00FC6"/>
    <w:rsid w:val="00B012BD"/>
    <w:rsid w:val="00B01AE7"/>
    <w:rsid w:val="00B050A7"/>
    <w:rsid w:val="00B05803"/>
    <w:rsid w:val="00B05A4E"/>
    <w:rsid w:val="00B12ABA"/>
    <w:rsid w:val="00B15341"/>
    <w:rsid w:val="00B1718C"/>
    <w:rsid w:val="00B23B5D"/>
    <w:rsid w:val="00B26C1A"/>
    <w:rsid w:val="00B32470"/>
    <w:rsid w:val="00B338E7"/>
    <w:rsid w:val="00B33D1F"/>
    <w:rsid w:val="00B35034"/>
    <w:rsid w:val="00B35870"/>
    <w:rsid w:val="00B35952"/>
    <w:rsid w:val="00B369C1"/>
    <w:rsid w:val="00B37B16"/>
    <w:rsid w:val="00B406E5"/>
    <w:rsid w:val="00B42F61"/>
    <w:rsid w:val="00B432BF"/>
    <w:rsid w:val="00B441AF"/>
    <w:rsid w:val="00B5064C"/>
    <w:rsid w:val="00B513F1"/>
    <w:rsid w:val="00B51485"/>
    <w:rsid w:val="00B53080"/>
    <w:rsid w:val="00B54804"/>
    <w:rsid w:val="00B55369"/>
    <w:rsid w:val="00B56A92"/>
    <w:rsid w:val="00B601FC"/>
    <w:rsid w:val="00B60E37"/>
    <w:rsid w:val="00B626AF"/>
    <w:rsid w:val="00B632E1"/>
    <w:rsid w:val="00B65052"/>
    <w:rsid w:val="00B65395"/>
    <w:rsid w:val="00B65DD2"/>
    <w:rsid w:val="00B679B7"/>
    <w:rsid w:val="00B67AE9"/>
    <w:rsid w:val="00B71173"/>
    <w:rsid w:val="00B741BC"/>
    <w:rsid w:val="00B84088"/>
    <w:rsid w:val="00B84508"/>
    <w:rsid w:val="00B84541"/>
    <w:rsid w:val="00B87B49"/>
    <w:rsid w:val="00B95A8B"/>
    <w:rsid w:val="00B97EB4"/>
    <w:rsid w:val="00BA1E17"/>
    <w:rsid w:val="00BA20B8"/>
    <w:rsid w:val="00BA4895"/>
    <w:rsid w:val="00BA52DE"/>
    <w:rsid w:val="00BA73F9"/>
    <w:rsid w:val="00BB2DE6"/>
    <w:rsid w:val="00BB3045"/>
    <w:rsid w:val="00BB30B7"/>
    <w:rsid w:val="00BB3641"/>
    <w:rsid w:val="00BB4144"/>
    <w:rsid w:val="00BB49E1"/>
    <w:rsid w:val="00BB4FC1"/>
    <w:rsid w:val="00BC0852"/>
    <w:rsid w:val="00BC3396"/>
    <w:rsid w:val="00BC45D1"/>
    <w:rsid w:val="00BC6C85"/>
    <w:rsid w:val="00BD1112"/>
    <w:rsid w:val="00BD5767"/>
    <w:rsid w:val="00BD6483"/>
    <w:rsid w:val="00BD6CFD"/>
    <w:rsid w:val="00BD7EDD"/>
    <w:rsid w:val="00BE05CE"/>
    <w:rsid w:val="00BE1A6D"/>
    <w:rsid w:val="00BE36B2"/>
    <w:rsid w:val="00BE3F06"/>
    <w:rsid w:val="00BE6941"/>
    <w:rsid w:val="00BE78F9"/>
    <w:rsid w:val="00BF1AFB"/>
    <w:rsid w:val="00BF353D"/>
    <w:rsid w:val="00BF53E7"/>
    <w:rsid w:val="00BF6E97"/>
    <w:rsid w:val="00BF7B8E"/>
    <w:rsid w:val="00C00257"/>
    <w:rsid w:val="00C05AD5"/>
    <w:rsid w:val="00C05C1C"/>
    <w:rsid w:val="00C0711A"/>
    <w:rsid w:val="00C0755A"/>
    <w:rsid w:val="00C11615"/>
    <w:rsid w:val="00C12286"/>
    <w:rsid w:val="00C12B93"/>
    <w:rsid w:val="00C14903"/>
    <w:rsid w:val="00C1677A"/>
    <w:rsid w:val="00C22F9A"/>
    <w:rsid w:val="00C2679A"/>
    <w:rsid w:val="00C27459"/>
    <w:rsid w:val="00C324FE"/>
    <w:rsid w:val="00C33026"/>
    <w:rsid w:val="00C33EC5"/>
    <w:rsid w:val="00C40E9E"/>
    <w:rsid w:val="00C41E5B"/>
    <w:rsid w:val="00C42E4D"/>
    <w:rsid w:val="00C443B2"/>
    <w:rsid w:val="00C4686B"/>
    <w:rsid w:val="00C50E3D"/>
    <w:rsid w:val="00C52E6A"/>
    <w:rsid w:val="00C534BA"/>
    <w:rsid w:val="00C53FE4"/>
    <w:rsid w:val="00C54EEB"/>
    <w:rsid w:val="00C60A5F"/>
    <w:rsid w:val="00C619E5"/>
    <w:rsid w:val="00C62378"/>
    <w:rsid w:val="00C632FF"/>
    <w:rsid w:val="00C64531"/>
    <w:rsid w:val="00C6470D"/>
    <w:rsid w:val="00C65394"/>
    <w:rsid w:val="00C65C47"/>
    <w:rsid w:val="00C66BBD"/>
    <w:rsid w:val="00C75362"/>
    <w:rsid w:val="00C7695A"/>
    <w:rsid w:val="00C81266"/>
    <w:rsid w:val="00C82755"/>
    <w:rsid w:val="00C84390"/>
    <w:rsid w:val="00C85038"/>
    <w:rsid w:val="00C85B0B"/>
    <w:rsid w:val="00C860D6"/>
    <w:rsid w:val="00C912E7"/>
    <w:rsid w:val="00C93320"/>
    <w:rsid w:val="00CA0B23"/>
    <w:rsid w:val="00CA19D1"/>
    <w:rsid w:val="00CA3D31"/>
    <w:rsid w:val="00CA3F06"/>
    <w:rsid w:val="00CA4B86"/>
    <w:rsid w:val="00CA68EF"/>
    <w:rsid w:val="00CA714F"/>
    <w:rsid w:val="00CB3406"/>
    <w:rsid w:val="00CB3C2B"/>
    <w:rsid w:val="00CB4377"/>
    <w:rsid w:val="00CB7E5D"/>
    <w:rsid w:val="00CC183E"/>
    <w:rsid w:val="00CC25F4"/>
    <w:rsid w:val="00CC2869"/>
    <w:rsid w:val="00CC3906"/>
    <w:rsid w:val="00CC3BDE"/>
    <w:rsid w:val="00CC3DE6"/>
    <w:rsid w:val="00CC577F"/>
    <w:rsid w:val="00CC62D6"/>
    <w:rsid w:val="00CC678F"/>
    <w:rsid w:val="00CD4412"/>
    <w:rsid w:val="00CD71BE"/>
    <w:rsid w:val="00CE050B"/>
    <w:rsid w:val="00CE17CF"/>
    <w:rsid w:val="00CE41D2"/>
    <w:rsid w:val="00CE79A6"/>
    <w:rsid w:val="00CF32C4"/>
    <w:rsid w:val="00CF35A9"/>
    <w:rsid w:val="00CF4D0A"/>
    <w:rsid w:val="00D00BA6"/>
    <w:rsid w:val="00D036B2"/>
    <w:rsid w:val="00D07CC7"/>
    <w:rsid w:val="00D101B2"/>
    <w:rsid w:val="00D10852"/>
    <w:rsid w:val="00D10ED0"/>
    <w:rsid w:val="00D139CE"/>
    <w:rsid w:val="00D15910"/>
    <w:rsid w:val="00D160DD"/>
    <w:rsid w:val="00D16A83"/>
    <w:rsid w:val="00D215E1"/>
    <w:rsid w:val="00D21786"/>
    <w:rsid w:val="00D23346"/>
    <w:rsid w:val="00D2419E"/>
    <w:rsid w:val="00D25AD9"/>
    <w:rsid w:val="00D25DC4"/>
    <w:rsid w:val="00D32BAC"/>
    <w:rsid w:val="00D34126"/>
    <w:rsid w:val="00D417BE"/>
    <w:rsid w:val="00D4181F"/>
    <w:rsid w:val="00D422C9"/>
    <w:rsid w:val="00D4351B"/>
    <w:rsid w:val="00D43B04"/>
    <w:rsid w:val="00D4409A"/>
    <w:rsid w:val="00D51060"/>
    <w:rsid w:val="00D5160E"/>
    <w:rsid w:val="00D5373B"/>
    <w:rsid w:val="00D53BD4"/>
    <w:rsid w:val="00D54489"/>
    <w:rsid w:val="00D5552C"/>
    <w:rsid w:val="00D56BE8"/>
    <w:rsid w:val="00D57335"/>
    <w:rsid w:val="00D60E1A"/>
    <w:rsid w:val="00D6579C"/>
    <w:rsid w:val="00D7109B"/>
    <w:rsid w:val="00D723CB"/>
    <w:rsid w:val="00D73B6C"/>
    <w:rsid w:val="00D77A91"/>
    <w:rsid w:val="00D837F8"/>
    <w:rsid w:val="00D83903"/>
    <w:rsid w:val="00D92392"/>
    <w:rsid w:val="00D9281F"/>
    <w:rsid w:val="00D94839"/>
    <w:rsid w:val="00D951AD"/>
    <w:rsid w:val="00D96A11"/>
    <w:rsid w:val="00D97C6C"/>
    <w:rsid w:val="00DA01C8"/>
    <w:rsid w:val="00DA1132"/>
    <w:rsid w:val="00DA2571"/>
    <w:rsid w:val="00DA340C"/>
    <w:rsid w:val="00DA5FA0"/>
    <w:rsid w:val="00DA68AA"/>
    <w:rsid w:val="00DA7DCA"/>
    <w:rsid w:val="00DA7E6C"/>
    <w:rsid w:val="00DB056B"/>
    <w:rsid w:val="00DB0D0F"/>
    <w:rsid w:val="00DB1531"/>
    <w:rsid w:val="00DB206F"/>
    <w:rsid w:val="00DB2493"/>
    <w:rsid w:val="00DB2E13"/>
    <w:rsid w:val="00DB58CD"/>
    <w:rsid w:val="00DB71B4"/>
    <w:rsid w:val="00DC09CD"/>
    <w:rsid w:val="00DC134F"/>
    <w:rsid w:val="00DC174D"/>
    <w:rsid w:val="00DC2293"/>
    <w:rsid w:val="00DC36A0"/>
    <w:rsid w:val="00DC4014"/>
    <w:rsid w:val="00DC7418"/>
    <w:rsid w:val="00DC7BB0"/>
    <w:rsid w:val="00DD1990"/>
    <w:rsid w:val="00DD4AC5"/>
    <w:rsid w:val="00DD4CDD"/>
    <w:rsid w:val="00DD7877"/>
    <w:rsid w:val="00DE258A"/>
    <w:rsid w:val="00DE2D9B"/>
    <w:rsid w:val="00DE4BA1"/>
    <w:rsid w:val="00DE5E9D"/>
    <w:rsid w:val="00DF13F2"/>
    <w:rsid w:val="00DF21E7"/>
    <w:rsid w:val="00DF2717"/>
    <w:rsid w:val="00DF77C1"/>
    <w:rsid w:val="00E0120E"/>
    <w:rsid w:val="00E02709"/>
    <w:rsid w:val="00E061D7"/>
    <w:rsid w:val="00E109B3"/>
    <w:rsid w:val="00E110F5"/>
    <w:rsid w:val="00E11462"/>
    <w:rsid w:val="00E151E8"/>
    <w:rsid w:val="00E15C9C"/>
    <w:rsid w:val="00E16258"/>
    <w:rsid w:val="00E21AD0"/>
    <w:rsid w:val="00E23FB8"/>
    <w:rsid w:val="00E245E9"/>
    <w:rsid w:val="00E2662C"/>
    <w:rsid w:val="00E2794F"/>
    <w:rsid w:val="00E32417"/>
    <w:rsid w:val="00E34ABA"/>
    <w:rsid w:val="00E34BBC"/>
    <w:rsid w:val="00E34DE0"/>
    <w:rsid w:val="00E35E85"/>
    <w:rsid w:val="00E37152"/>
    <w:rsid w:val="00E404D0"/>
    <w:rsid w:val="00E42AB3"/>
    <w:rsid w:val="00E46103"/>
    <w:rsid w:val="00E46DCA"/>
    <w:rsid w:val="00E504AD"/>
    <w:rsid w:val="00E51ED8"/>
    <w:rsid w:val="00E51FB6"/>
    <w:rsid w:val="00E5215E"/>
    <w:rsid w:val="00E52D71"/>
    <w:rsid w:val="00E54BEF"/>
    <w:rsid w:val="00E54C95"/>
    <w:rsid w:val="00E5527D"/>
    <w:rsid w:val="00E56519"/>
    <w:rsid w:val="00E62268"/>
    <w:rsid w:val="00E638C6"/>
    <w:rsid w:val="00E64F59"/>
    <w:rsid w:val="00E66EDC"/>
    <w:rsid w:val="00E679D5"/>
    <w:rsid w:val="00E703E9"/>
    <w:rsid w:val="00E70914"/>
    <w:rsid w:val="00E70B22"/>
    <w:rsid w:val="00E712E5"/>
    <w:rsid w:val="00E7274E"/>
    <w:rsid w:val="00E732EB"/>
    <w:rsid w:val="00E80EAC"/>
    <w:rsid w:val="00E81103"/>
    <w:rsid w:val="00E829D0"/>
    <w:rsid w:val="00E85D60"/>
    <w:rsid w:val="00E90D76"/>
    <w:rsid w:val="00E91118"/>
    <w:rsid w:val="00EA39D8"/>
    <w:rsid w:val="00EA7AF4"/>
    <w:rsid w:val="00EB37E8"/>
    <w:rsid w:val="00EB73A8"/>
    <w:rsid w:val="00EB784E"/>
    <w:rsid w:val="00EB7DCD"/>
    <w:rsid w:val="00EC087F"/>
    <w:rsid w:val="00EC08F2"/>
    <w:rsid w:val="00EC0AD2"/>
    <w:rsid w:val="00EC2849"/>
    <w:rsid w:val="00EC4F27"/>
    <w:rsid w:val="00EC52E0"/>
    <w:rsid w:val="00ED25B7"/>
    <w:rsid w:val="00ED41DC"/>
    <w:rsid w:val="00ED543B"/>
    <w:rsid w:val="00EE1A56"/>
    <w:rsid w:val="00EE2093"/>
    <w:rsid w:val="00EE315F"/>
    <w:rsid w:val="00EE56FB"/>
    <w:rsid w:val="00EE57C1"/>
    <w:rsid w:val="00EE73BF"/>
    <w:rsid w:val="00F00D1C"/>
    <w:rsid w:val="00F00D6C"/>
    <w:rsid w:val="00F0223D"/>
    <w:rsid w:val="00F057FA"/>
    <w:rsid w:val="00F10FFC"/>
    <w:rsid w:val="00F11546"/>
    <w:rsid w:val="00F1194D"/>
    <w:rsid w:val="00F12846"/>
    <w:rsid w:val="00F12ABF"/>
    <w:rsid w:val="00F12BF2"/>
    <w:rsid w:val="00F13FA9"/>
    <w:rsid w:val="00F14132"/>
    <w:rsid w:val="00F15DD7"/>
    <w:rsid w:val="00F17302"/>
    <w:rsid w:val="00F20576"/>
    <w:rsid w:val="00F22B11"/>
    <w:rsid w:val="00F23482"/>
    <w:rsid w:val="00F2410D"/>
    <w:rsid w:val="00F27AF0"/>
    <w:rsid w:val="00F27AF5"/>
    <w:rsid w:val="00F30B21"/>
    <w:rsid w:val="00F32991"/>
    <w:rsid w:val="00F3571D"/>
    <w:rsid w:val="00F37CA6"/>
    <w:rsid w:val="00F411EE"/>
    <w:rsid w:val="00F44F9F"/>
    <w:rsid w:val="00F46498"/>
    <w:rsid w:val="00F4649B"/>
    <w:rsid w:val="00F46EF5"/>
    <w:rsid w:val="00F5139E"/>
    <w:rsid w:val="00F51E7A"/>
    <w:rsid w:val="00F536D9"/>
    <w:rsid w:val="00F54293"/>
    <w:rsid w:val="00F56AF9"/>
    <w:rsid w:val="00F56B72"/>
    <w:rsid w:val="00F576A6"/>
    <w:rsid w:val="00F57D67"/>
    <w:rsid w:val="00F6005C"/>
    <w:rsid w:val="00F60E6F"/>
    <w:rsid w:val="00F610B1"/>
    <w:rsid w:val="00F63F0D"/>
    <w:rsid w:val="00F64105"/>
    <w:rsid w:val="00F65C4C"/>
    <w:rsid w:val="00F707C1"/>
    <w:rsid w:val="00F726B2"/>
    <w:rsid w:val="00F755BD"/>
    <w:rsid w:val="00F75AD9"/>
    <w:rsid w:val="00F76255"/>
    <w:rsid w:val="00F80A49"/>
    <w:rsid w:val="00F8112A"/>
    <w:rsid w:val="00F8112C"/>
    <w:rsid w:val="00F811BA"/>
    <w:rsid w:val="00F82707"/>
    <w:rsid w:val="00F87462"/>
    <w:rsid w:val="00F906A3"/>
    <w:rsid w:val="00F9401F"/>
    <w:rsid w:val="00F95823"/>
    <w:rsid w:val="00F95C79"/>
    <w:rsid w:val="00F9797C"/>
    <w:rsid w:val="00FA10FC"/>
    <w:rsid w:val="00FA2879"/>
    <w:rsid w:val="00FA2BF7"/>
    <w:rsid w:val="00FA3239"/>
    <w:rsid w:val="00FA3BB8"/>
    <w:rsid w:val="00FA6431"/>
    <w:rsid w:val="00FA6CF0"/>
    <w:rsid w:val="00FB3613"/>
    <w:rsid w:val="00FB3E7A"/>
    <w:rsid w:val="00FB4F4A"/>
    <w:rsid w:val="00FB5507"/>
    <w:rsid w:val="00FB66BC"/>
    <w:rsid w:val="00FB79A8"/>
    <w:rsid w:val="00FB7B54"/>
    <w:rsid w:val="00FB7E74"/>
    <w:rsid w:val="00FC0399"/>
    <w:rsid w:val="00FC1D33"/>
    <w:rsid w:val="00FC1FEC"/>
    <w:rsid w:val="00FC2065"/>
    <w:rsid w:val="00FC4B19"/>
    <w:rsid w:val="00FC4EE4"/>
    <w:rsid w:val="00FC5ED4"/>
    <w:rsid w:val="00FC70AC"/>
    <w:rsid w:val="00FC71D0"/>
    <w:rsid w:val="00FC7E64"/>
    <w:rsid w:val="00FD067E"/>
    <w:rsid w:val="00FD06BD"/>
    <w:rsid w:val="00FD21B7"/>
    <w:rsid w:val="00FD439D"/>
    <w:rsid w:val="00FD4809"/>
    <w:rsid w:val="00FD5D33"/>
    <w:rsid w:val="00FE0DF0"/>
    <w:rsid w:val="00FE0F3F"/>
    <w:rsid w:val="00FE3CC0"/>
    <w:rsid w:val="00FE3EEE"/>
    <w:rsid w:val="00FE555A"/>
    <w:rsid w:val="00FE66AF"/>
    <w:rsid w:val="00FE7727"/>
    <w:rsid w:val="00FF1405"/>
    <w:rsid w:val="00FF4F62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Batang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2573C3"/>
    <w:pPr>
      <w:spacing w:after="120"/>
    </w:pPr>
    <w:rPr>
      <w:rFonts w:eastAsiaTheme="minorEastAsia"/>
      <w:lang w:bidi="en-US"/>
    </w:rPr>
  </w:style>
  <w:style w:type="paragraph" w:styleId="Heading1">
    <w:name w:val="heading 1"/>
    <w:basedOn w:val="Normal"/>
    <w:next w:val="ppBodyText"/>
    <w:link w:val="Heading1Char"/>
    <w:qFormat/>
    <w:rsid w:val="002573C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2573C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ppBodyText"/>
    <w:link w:val="Heading3Char"/>
    <w:unhideWhenUsed/>
    <w:qFormat/>
    <w:rsid w:val="002573C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ppBodyText"/>
    <w:link w:val="Heading4Char"/>
    <w:unhideWhenUsed/>
    <w:qFormat/>
    <w:rsid w:val="002573C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573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character" w:customStyle="1" w:styleId="Heading2Char">
    <w:name w:val="Heading 2 Char"/>
    <w:basedOn w:val="DefaultParagraphFont"/>
    <w:link w:val="Heading2"/>
    <w:rsid w:val="002573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en-US"/>
    </w:rPr>
  </w:style>
  <w:style w:type="character" w:customStyle="1" w:styleId="Heading3Char">
    <w:name w:val="Heading 3 Char"/>
    <w:basedOn w:val="DefaultParagraphFont"/>
    <w:link w:val="Heading3"/>
    <w:rsid w:val="002573C3"/>
    <w:rPr>
      <w:rFonts w:asciiTheme="majorHAnsi" w:eastAsiaTheme="majorEastAsia" w:hAnsiTheme="majorHAnsi" w:cstheme="majorBidi"/>
      <w:b/>
      <w:bCs/>
      <w:color w:val="4F81BD" w:themeColor="accent1"/>
      <w:lang w:bidi="en-US"/>
    </w:rPr>
  </w:style>
  <w:style w:type="character" w:customStyle="1" w:styleId="Heading4Char">
    <w:name w:val="Heading 4 Char"/>
    <w:basedOn w:val="DefaultParagraphFont"/>
    <w:link w:val="Heading4"/>
    <w:rsid w:val="002573C3"/>
    <w:rPr>
      <w:rFonts w:asciiTheme="majorHAnsi" w:eastAsiaTheme="majorEastAsia" w:hAnsiTheme="majorHAnsi" w:cstheme="majorBidi"/>
      <w:b/>
      <w:bCs/>
      <w:i/>
      <w:iCs/>
      <w:color w:val="4F81BD" w:themeColor="accent1"/>
      <w:lang w:bidi="en-US"/>
    </w:rPr>
  </w:style>
  <w:style w:type="paragraph" w:customStyle="1" w:styleId="ppBodyText">
    <w:name w:val="pp Body Text"/>
    <w:link w:val="ppBodyTextChar"/>
    <w:qFormat/>
    <w:rsid w:val="002573C3"/>
    <w:pPr>
      <w:numPr>
        <w:ilvl w:val="1"/>
        <w:numId w:val="18"/>
      </w:numPr>
      <w:spacing w:after="120"/>
    </w:pPr>
    <w:rPr>
      <w:rFonts w:eastAsiaTheme="minorEastAsia"/>
      <w:lang w:bidi="en-US"/>
    </w:rPr>
  </w:style>
  <w:style w:type="paragraph" w:customStyle="1" w:styleId="ppBodyTextIndent">
    <w:name w:val="pp Body Text Indent"/>
    <w:basedOn w:val="ppBodyText"/>
    <w:rsid w:val="002573C3"/>
    <w:pPr>
      <w:numPr>
        <w:ilvl w:val="2"/>
      </w:numPr>
    </w:pPr>
  </w:style>
  <w:style w:type="paragraph" w:customStyle="1" w:styleId="ppBodyTextIndent2">
    <w:name w:val="pp Body Text Indent 2"/>
    <w:basedOn w:val="ppBodyTextIndent"/>
    <w:rsid w:val="002573C3"/>
    <w:pPr>
      <w:numPr>
        <w:ilvl w:val="3"/>
      </w:numPr>
    </w:pPr>
  </w:style>
  <w:style w:type="paragraph" w:customStyle="1" w:styleId="ppBulletList">
    <w:name w:val="pp Bullet List"/>
    <w:basedOn w:val="ppNumberList"/>
    <w:link w:val="ppBulletListChar"/>
    <w:qFormat/>
    <w:rsid w:val="002573C3"/>
    <w:pPr>
      <w:numPr>
        <w:numId w:val="3"/>
      </w:numPr>
      <w:tabs>
        <w:tab w:val="clear" w:pos="1440"/>
      </w:tabs>
      <w:ind w:left="754" w:hanging="357"/>
    </w:pPr>
  </w:style>
  <w:style w:type="paragraph" w:customStyle="1" w:styleId="ppBulletListIndent">
    <w:name w:val="pp Bullet List Indent"/>
    <w:basedOn w:val="ppBulletList"/>
    <w:rsid w:val="002573C3"/>
    <w:pPr>
      <w:numPr>
        <w:ilvl w:val="2"/>
      </w:numPr>
      <w:ind w:left="1434" w:hanging="357"/>
    </w:pPr>
  </w:style>
  <w:style w:type="paragraph" w:customStyle="1" w:styleId="ppBulletListTable">
    <w:name w:val="pp Bullet List Table"/>
    <w:basedOn w:val="Normal"/>
    <w:uiPriority w:val="11"/>
    <w:rsid w:val="002573C3"/>
    <w:pPr>
      <w:numPr>
        <w:numId w:val="1"/>
      </w:numPr>
      <w:tabs>
        <w:tab w:val="left" w:pos="403"/>
      </w:tabs>
      <w:spacing w:before="100"/>
    </w:pPr>
    <w:rPr>
      <w:sz w:val="18"/>
    </w:rPr>
  </w:style>
  <w:style w:type="paragraph" w:customStyle="1" w:styleId="ppChapterNumber">
    <w:name w:val="pp Chapter Number"/>
    <w:next w:val="Normal"/>
    <w:uiPriority w:val="14"/>
    <w:rsid w:val="002573C3"/>
    <w:pPr>
      <w:autoSpaceDE w:val="0"/>
      <w:autoSpaceDN w:val="0"/>
      <w:adjustRightInd w:val="0"/>
      <w:spacing w:before="340" w:after="360" w:line="1900" w:lineRule="atLeast"/>
    </w:pPr>
    <w:rPr>
      <w:rFonts w:ascii="Franklin Gothic Condensed" w:eastAsia="Times New Roman" w:hAnsi="Franklin Gothic Condensed" w:cs="Times New Roman"/>
      <w:sz w:val="152"/>
      <w:szCs w:val="152"/>
    </w:rPr>
  </w:style>
  <w:style w:type="paragraph" w:customStyle="1" w:styleId="ppChapterTitle">
    <w:name w:val="pp Chapter Title"/>
    <w:next w:val="Normal"/>
    <w:uiPriority w:val="14"/>
    <w:rsid w:val="002573C3"/>
    <w:pPr>
      <w:autoSpaceDE w:val="0"/>
      <w:autoSpaceDN w:val="0"/>
      <w:adjustRightInd w:val="0"/>
      <w:spacing w:before="340" w:after="580" w:line="600" w:lineRule="atLeast"/>
      <w:outlineLvl w:val="1"/>
    </w:pPr>
    <w:rPr>
      <w:rFonts w:ascii="Franklin Gothic Condensed" w:eastAsia="Times New Roman" w:hAnsi="Franklin Gothic Condensed" w:cs="Times New Roman"/>
      <w:spacing w:val="15"/>
      <w:sz w:val="60"/>
      <w:szCs w:val="60"/>
    </w:rPr>
  </w:style>
  <w:style w:type="table" w:customStyle="1" w:styleId="ppTableList">
    <w:name w:val="pp Table List"/>
    <w:basedOn w:val="TableNormal"/>
    <w:rsid w:val="002573C3"/>
    <w:pPr>
      <w:spacing w:before="340" w:after="0" w:line="240" w:lineRule="auto"/>
    </w:pPr>
    <w:rPr>
      <w:rFonts w:ascii="Arial" w:eastAsia="Times New Roman" w:hAnsi="Arial" w:cs="Times New Roman"/>
      <w:sz w:val="20"/>
      <w:szCs w:val="20"/>
    </w:rPr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table" w:customStyle="1" w:styleId="ppChecklist">
    <w:name w:val="pp Checklist"/>
    <w:basedOn w:val="ppTableList"/>
    <w:rsid w:val="002573C3"/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  <w:tblStylePr w:type="firstCol">
      <w:pPr>
        <w:wordWrap/>
        <w:jc w:val="center"/>
      </w:pPr>
    </w:tblStylePr>
  </w:style>
  <w:style w:type="paragraph" w:customStyle="1" w:styleId="ppCode">
    <w:name w:val="pp Code"/>
    <w:qFormat/>
    <w:rsid w:val="002573C3"/>
    <w:pPr>
      <w:numPr>
        <w:ilvl w:val="1"/>
        <w:numId w:val="4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after="120" w:line="260" w:lineRule="atLeast"/>
      <w:contextualSpacing/>
    </w:pPr>
    <w:rPr>
      <w:rFonts w:ascii="Consolas" w:eastAsia="Times New Roman" w:hAnsi="Consolas"/>
      <w:sz w:val="20"/>
      <w:lang w:bidi="en-US"/>
    </w:rPr>
  </w:style>
  <w:style w:type="paragraph" w:customStyle="1" w:styleId="ppCodeIndent">
    <w:name w:val="pp Code Indent"/>
    <w:basedOn w:val="ppCode"/>
    <w:rsid w:val="002573C3"/>
    <w:pPr>
      <w:numPr>
        <w:ilvl w:val="2"/>
      </w:numPr>
    </w:pPr>
  </w:style>
  <w:style w:type="paragraph" w:customStyle="1" w:styleId="ppCodeIndent2">
    <w:name w:val="pp Code Indent 2"/>
    <w:basedOn w:val="ppCodeIndent"/>
    <w:rsid w:val="002573C3"/>
    <w:pPr>
      <w:numPr>
        <w:ilvl w:val="3"/>
      </w:numPr>
      <w:ind w:left="1440"/>
    </w:pPr>
  </w:style>
  <w:style w:type="paragraph" w:customStyle="1" w:styleId="ppCodeLanguage">
    <w:name w:val="pp Code Language"/>
    <w:basedOn w:val="Normal"/>
    <w:next w:val="ppCode"/>
    <w:qFormat/>
    <w:rsid w:val="002573C3"/>
    <w:pPr>
      <w:numPr>
        <w:ilvl w:val="1"/>
        <w:numId w:val="5"/>
      </w:numPr>
      <w:pBdr>
        <w:bottom w:val="single" w:sz="2" w:space="1" w:color="C8CDDE"/>
      </w:pBdr>
      <w:shd w:val="clear" w:color="auto" w:fill="EFEFF7"/>
      <w:spacing w:after="0"/>
      <w:ind w:left="0"/>
    </w:pPr>
    <w:rPr>
      <w:b/>
      <w:color w:val="000066"/>
    </w:rPr>
  </w:style>
  <w:style w:type="paragraph" w:customStyle="1" w:styleId="ppCodeLanguageIndent">
    <w:name w:val="pp Code Language Indent"/>
    <w:basedOn w:val="ppCodeLanguage"/>
    <w:next w:val="ppCodeIndent"/>
    <w:rsid w:val="002573C3"/>
    <w:pPr>
      <w:numPr>
        <w:ilvl w:val="2"/>
      </w:numPr>
      <w:ind w:left="720"/>
    </w:pPr>
  </w:style>
  <w:style w:type="paragraph" w:customStyle="1" w:styleId="ppCodeLanguageIndent2">
    <w:name w:val="pp Code Language Indent 2"/>
    <w:basedOn w:val="ppCodeLanguageIndent"/>
    <w:next w:val="ppCodeIndent2"/>
    <w:rsid w:val="002573C3"/>
    <w:pPr>
      <w:numPr>
        <w:ilvl w:val="3"/>
      </w:numPr>
      <w:ind w:left="1440"/>
    </w:pPr>
  </w:style>
  <w:style w:type="paragraph" w:customStyle="1" w:styleId="ppCodeLanguageTable">
    <w:name w:val="pp Code Language Table"/>
    <w:basedOn w:val="ppCodeLanguage"/>
    <w:next w:val="Normal"/>
    <w:rsid w:val="002573C3"/>
    <w:pPr>
      <w:numPr>
        <w:ilvl w:val="0"/>
        <w:numId w:val="0"/>
      </w:numPr>
    </w:pPr>
  </w:style>
  <w:style w:type="paragraph" w:customStyle="1" w:styleId="ppCodeTable">
    <w:name w:val="pp Code Table"/>
    <w:basedOn w:val="ppCode"/>
    <w:rsid w:val="002573C3"/>
    <w:pPr>
      <w:numPr>
        <w:ilvl w:val="0"/>
        <w:numId w:val="0"/>
      </w:numPr>
    </w:pPr>
  </w:style>
  <w:style w:type="paragraph" w:customStyle="1" w:styleId="ppFigure">
    <w:name w:val="pp Figure"/>
    <w:basedOn w:val="Normal"/>
    <w:next w:val="Normal"/>
    <w:qFormat/>
    <w:rsid w:val="002573C3"/>
    <w:pPr>
      <w:numPr>
        <w:ilvl w:val="1"/>
        <w:numId w:val="7"/>
      </w:numPr>
      <w:spacing w:after="0"/>
      <w:ind w:left="0"/>
    </w:pPr>
  </w:style>
  <w:style w:type="paragraph" w:customStyle="1" w:styleId="ppFigureCaption">
    <w:name w:val="pp Figure Caption"/>
    <w:basedOn w:val="Normal"/>
    <w:next w:val="ppBodyText"/>
    <w:qFormat/>
    <w:rsid w:val="002573C3"/>
    <w:pPr>
      <w:numPr>
        <w:ilvl w:val="1"/>
        <w:numId w:val="6"/>
      </w:numPr>
      <w:ind w:left="0"/>
    </w:pPr>
    <w:rPr>
      <w:i/>
    </w:rPr>
  </w:style>
  <w:style w:type="paragraph" w:customStyle="1" w:styleId="ppFigureCaptionIndent">
    <w:name w:val="pp Figure Caption Indent"/>
    <w:basedOn w:val="ppFigureCaption"/>
    <w:next w:val="ppBodyTextIndent"/>
    <w:rsid w:val="002573C3"/>
    <w:pPr>
      <w:numPr>
        <w:ilvl w:val="2"/>
      </w:numPr>
      <w:ind w:left="720"/>
    </w:pPr>
  </w:style>
  <w:style w:type="paragraph" w:customStyle="1" w:styleId="ppFigureCaptionIndent2">
    <w:name w:val="pp Figure Caption Indent 2"/>
    <w:basedOn w:val="ppFigureCaptionIndent"/>
    <w:next w:val="ppBodyTextIndent2"/>
    <w:rsid w:val="002573C3"/>
    <w:pPr>
      <w:numPr>
        <w:ilvl w:val="3"/>
      </w:numPr>
      <w:ind w:left="1440"/>
    </w:pPr>
  </w:style>
  <w:style w:type="paragraph" w:customStyle="1" w:styleId="ppFigureIndent">
    <w:name w:val="pp Figure Indent"/>
    <w:basedOn w:val="ppFigure"/>
    <w:next w:val="Normal"/>
    <w:rsid w:val="002573C3"/>
    <w:pPr>
      <w:numPr>
        <w:ilvl w:val="2"/>
      </w:numPr>
      <w:ind w:left="720"/>
    </w:pPr>
  </w:style>
  <w:style w:type="paragraph" w:customStyle="1" w:styleId="ppFigureIndent2">
    <w:name w:val="pp Figure Indent 2"/>
    <w:basedOn w:val="ppFigureIndent"/>
    <w:next w:val="Normal"/>
    <w:rsid w:val="002573C3"/>
    <w:pPr>
      <w:numPr>
        <w:ilvl w:val="3"/>
      </w:numPr>
      <w:ind w:left="1440"/>
    </w:pPr>
  </w:style>
  <w:style w:type="paragraph" w:customStyle="1" w:styleId="ppFigureNumber">
    <w:name w:val="pp Figure Number"/>
    <w:basedOn w:val="Normal"/>
    <w:next w:val="ppFigureCaption"/>
    <w:rsid w:val="002573C3"/>
    <w:pPr>
      <w:numPr>
        <w:ilvl w:val="1"/>
        <w:numId w:val="8"/>
      </w:numPr>
      <w:spacing w:after="0"/>
      <w:ind w:left="0"/>
    </w:pPr>
    <w:rPr>
      <w:b/>
    </w:rPr>
  </w:style>
  <w:style w:type="paragraph" w:customStyle="1" w:styleId="ppFigureNumberIndent">
    <w:name w:val="pp Figure Number Indent"/>
    <w:basedOn w:val="ppFigureNumber"/>
    <w:next w:val="ppFigureCaptionIndent"/>
    <w:rsid w:val="002573C3"/>
    <w:pPr>
      <w:numPr>
        <w:ilvl w:val="2"/>
      </w:numPr>
      <w:ind w:left="720"/>
    </w:pPr>
  </w:style>
  <w:style w:type="paragraph" w:customStyle="1" w:styleId="ppFigureNumberIndent2">
    <w:name w:val="pp Figure Number Indent 2"/>
    <w:basedOn w:val="ppFigureNumberIndent"/>
    <w:next w:val="ppFigureCaptionIndent2"/>
    <w:rsid w:val="002573C3"/>
    <w:pPr>
      <w:numPr>
        <w:ilvl w:val="3"/>
      </w:numPr>
      <w:ind w:left="1440"/>
    </w:pPr>
  </w:style>
  <w:style w:type="paragraph" w:customStyle="1" w:styleId="ppListBodyText">
    <w:name w:val="pp List Body Text"/>
    <w:basedOn w:val="Normal"/>
    <w:rsid w:val="002573C3"/>
  </w:style>
  <w:style w:type="paragraph" w:customStyle="1" w:styleId="ppNumberList">
    <w:name w:val="pp Number List"/>
    <w:basedOn w:val="Normal"/>
    <w:rsid w:val="002573C3"/>
    <w:pPr>
      <w:numPr>
        <w:ilvl w:val="1"/>
        <w:numId w:val="10"/>
      </w:numPr>
      <w:tabs>
        <w:tab w:val="left" w:pos="1440"/>
      </w:tabs>
      <w:ind w:left="754" w:hanging="357"/>
    </w:pPr>
  </w:style>
  <w:style w:type="paragraph" w:customStyle="1" w:styleId="ppListEnd">
    <w:name w:val="pp List End"/>
    <w:basedOn w:val="ppNumberList"/>
    <w:next w:val="ppBodyText"/>
    <w:rsid w:val="002573C3"/>
    <w:pPr>
      <w:numPr>
        <w:ilvl w:val="0"/>
      </w:numPr>
      <w:pBdr>
        <w:top w:val="single" w:sz="2" w:space="1" w:color="C0C0C0"/>
      </w:pBdr>
      <w:tabs>
        <w:tab w:val="clear" w:pos="1440"/>
      </w:tabs>
      <w:spacing w:line="80" w:lineRule="exact"/>
      <w:ind w:right="4320"/>
      <w:jc w:val="right"/>
    </w:pPr>
    <w:rPr>
      <w:sz w:val="12"/>
      <w:szCs w:val="20"/>
    </w:rPr>
  </w:style>
  <w:style w:type="paragraph" w:customStyle="1" w:styleId="ppNote">
    <w:name w:val="pp Note"/>
    <w:basedOn w:val="Normal"/>
    <w:qFormat/>
    <w:rsid w:val="002573C3"/>
    <w:pPr>
      <w:numPr>
        <w:ilvl w:val="1"/>
        <w:numId w:val="9"/>
      </w:numPr>
      <w:pBdr>
        <w:top w:val="single" w:sz="12" w:space="1" w:color="999999"/>
        <w:left w:val="single" w:sz="12" w:space="4" w:color="999999"/>
        <w:bottom w:val="single" w:sz="12" w:space="1" w:color="999999"/>
        <w:right w:val="single" w:sz="12" w:space="4" w:color="999999"/>
      </w:pBdr>
      <w:shd w:val="clear" w:color="auto" w:fill="EAF1DD" w:themeFill="accent3" w:themeFillTint="33"/>
      <w:ind w:left="142"/>
    </w:pPr>
  </w:style>
  <w:style w:type="paragraph" w:customStyle="1" w:styleId="ppNoteBullet">
    <w:name w:val="pp Note Bullet"/>
    <w:basedOn w:val="ppNote"/>
    <w:rsid w:val="002573C3"/>
    <w:pPr>
      <w:numPr>
        <w:ilvl w:val="0"/>
        <w:numId w:val="0"/>
      </w:numPr>
    </w:pPr>
  </w:style>
  <w:style w:type="paragraph" w:customStyle="1" w:styleId="ppNoteIndent">
    <w:name w:val="pp Note Indent"/>
    <w:basedOn w:val="ppNote"/>
    <w:rsid w:val="002573C3"/>
    <w:pPr>
      <w:numPr>
        <w:ilvl w:val="2"/>
      </w:numPr>
    </w:pPr>
  </w:style>
  <w:style w:type="paragraph" w:customStyle="1" w:styleId="ppNoteIndent2">
    <w:name w:val="pp Note Indent 2"/>
    <w:basedOn w:val="ppNoteIndent"/>
    <w:rsid w:val="002573C3"/>
    <w:pPr>
      <w:numPr>
        <w:ilvl w:val="3"/>
      </w:numPr>
      <w:ind w:left="1584"/>
    </w:pPr>
  </w:style>
  <w:style w:type="paragraph" w:customStyle="1" w:styleId="ppNumberListIndent">
    <w:name w:val="pp Number List Indent"/>
    <w:basedOn w:val="ppNumberList"/>
    <w:rsid w:val="002573C3"/>
    <w:pPr>
      <w:numPr>
        <w:ilvl w:val="2"/>
      </w:numPr>
      <w:tabs>
        <w:tab w:val="clear" w:pos="1440"/>
        <w:tab w:val="left" w:pos="2160"/>
      </w:tabs>
      <w:ind w:left="1434" w:hanging="357"/>
    </w:pPr>
  </w:style>
  <w:style w:type="paragraph" w:customStyle="1" w:styleId="ppNumberListTable">
    <w:name w:val="pp Number List Table"/>
    <w:basedOn w:val="ppNumberList"/>
    <w:rsid w:val="002573C3"/>
    <w:pPr>
      <w:numPr>
        <w:ilvl w:val="0"/>
        <w:numId w:val="0"/>
      </w:numPr>
      <w:tabs>
        <w:tab w:val="left" w:pos="403"/>
      </w:tabs>
    </w:pPr>
    <w:rPr>
      <w:sz w:val="18"/>
    </w:rPr>
  </w:style>
  <w:style w:type="paragraph" w:customStyle="1" w:styleId="ppProcedureStart">
    <w:name w:val="pp Procedure Start"/>
    <w:basedOn w:val="Normal"/>
    <w:next w:val="ppNumberList"/>
    <w:rsid w:val="002573C3"/>
    <w:pPr>
      <w:spacing w:before="80" w:after="80"/>
    </w:pPr>
    <w:rPr>
      <w:rFonts w:cs="Arial"/>
      <w:b/>
      <w:szCs w:val="20"/>
    </w:rPr>
  </w:style>
  <w:style w:type="paragraph" w:customStyle="1" w:styleId="ppSection">
    <w:name w:val="pp Section"/>
    <w:basedOn w:val="Heading1"/>
    <w:next w:val="Normal"/>
    <w:rsid w:val="002573C3"/>
    <w:rPr>
      <w:color w:val="333399"/>
    </w:rPr>
  </w:style>
  <w:style w:type="paragraph" w:customStyle="1" w:styleId="ppShowMe">
    <w:name w:val="pp Show Me"/>
    <w:basedOn w:val="Normal"/>
    <w:next w:val="ppBodyText"/>
    <w:rsid w:val="002573C3"/>
    <w:rPr>
      <w:rFonts w:ascii="Britannic Bold" w:hAnsi="Britannic Bold"/>
      <w:color w:val="000080"/>
      <w:szCs w:val="20"/>
    </w:rPr>
  </w:style>
  <w:style w:type="table" w:customStyle="1" w:styleId="ppTableGrid">
    <w:name w:val="pp Table Grid"/>
    <w:basedOn w:val="ppTableList"/>
    <w:rsid w:val="002573C3"/>
    <w:tblPr>
      <w:tblStyleRowBandSize w:val="1"/>
      <w:tblStyleColBandSize w:val="1"/>
      <w:tblInd w:w="864" w:type="dxa"/>
      <w:tblBorders>
        <w:top w:val="single" w:sz="12" w:space="0" w:color="999999"/>
        <w:left w:val="single" w:sz="12" w:space="0" w:color="999999"/>
        <w:bottom w:val="single" w:sz="12" w:space="0" w:color="999999"/>
        <w:right w:val="single" w:sz="12" w:space="0" w:color="999999"/>
        <w:insideH w:val="single" w:sz="12" w:space="0" w:color="999999"/>
        <w:insideV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GridIndent">
    <w:name w:val="pp Table Grid Indent"/>
    <w:basedOn w:val="ppTableGrid"/>
    <w:rsid w:val="002573C3"/>
    <w:tblPr>
      <w:tblStyleRowBandSize w:val="1"/>
      <w:tblStyleColBandSize w:val="1"/>
      <w:tblInd w:w="1584" w:type="dxa"/>
      <w:tblBorders>
        <w:top w:val="single" w:sz="12" w:space="0" w:color="999999"/>
        <w:left w:val="single" w:sz="12" w:space="0" w:color="999999"/>
        <w:bottom w:val="single" w:sz="12" w:space="0" w:color="999999"/>
        <w:right w:val="single" w:sz="12" w:space="0" w:color="999999"/>
        <w:insideH w:val="single" w:sz="12" w:space="0" w:color="999999"/>
        <w:insideV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ListIndent">
    <w:name w:val="pp Table List Indent"/>
    <w:basedOn w:val="ppTableList"/>
    <w:rsid w:val="002573C3"/>
    <w:tblPr>
      <w:tblStyleRowBandSize w:val="1"/>
      <w:tblStyleColBandSize w:val="1"/>
      <w:tblInd w:w="158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paragraph" w:customStyle="1" w:styleId="ppTableText">
    <w:name w:val="pp Table Text"/>
    <w:rsid w:val="002573C3"/>
    <w:pPr>
      <w:autoSpaceDE w:val="0"/>
      <w:autoSpaceDN w:val="0"/>
      <w:adjustRightInd w:val="0"/>
      <w:spacing w:before="60" w:after="60" w:line="260" w:lineRule="atLeast"/>
    </w:pPr>
    <w:rPr>
      <w:rFonts w:ascii="Arial" w:eastAsia="Times New Roman" w:hAnsi="Arial" w:cs="Times New Roman"/>
      <w:color w:val="000000"/>
      <w:sz w:val="18"/>
      <w:szCs w:val="20"/>
    </w:rPr>
  </w:style>
  <w:style w:type="paragraph" w:customStyle="1" w:styleId="ppTopic">
    <w:name w:val="pp Topic"/>
    <w:basedOn w:val="Title"/>
    <w:next w:val="ppBodyText"/>
    <w:rsid w:val="002573C3"/>
  </w:style>
  <w:style w:type="table" w:styleId="TableGrid">
    <w:name w:val="Table Grid"/>
    <w:basedOn w:val="TableNormal"/>
    <w:rsid w:val="002573C3"/>
    <w:pPr>
      <w:spacing w:before="340" w:after="0" w:line="240" w:lineRule="auto"/>
    </w:pPr>
    <w:rPr>
      <w:rFonts w:ascii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styleId="FootnoteText">
    <w:name w:val="footnote text"/>
    <w:basedOn w:val="Normal"/>
    <w:link w:val="FootnoteTextChar"/>
    <w:uiPriority w:val="99"/>
    <w:unhideWhenUsed/>
    <w:rsid w:val="002573C3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573C3"/>
    <w:rPr>
      <w:rFonts w:eastAsiaTheme="minorEastAsia"/>
      <w:szCs w:val="20"/>
      <w:lang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2573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73C3"/>
    <w:rPr>
      <w:rFonts w:eastAsiaTheme="minorEastAsia"/>
      <w:lang w:bidi="en-US"/>
    </w:rPr>
  </w:style>
  <w:style w:type="paragraph" w:styleId="Footer">
    <w:name w:val="footer"/>
    <w:basedOn w:val="Normal"/>
    <w:link w:val="FooterChar"/>
    <w:uiPriority w:val="99"/>
    <w:semiHidden/>
    <w:unhideWhenUsed/>
    <w:rsid w:val="002573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573C3"/>
    <w:rPr>
      <w:rFonts w:eastAsiaTheme="minorEastAsia"/>
      <w:lang w:bidi="en-US"/>
    </w:rPr>
  </w:style>
  <w:style w:type="character" w:customStyle="1" w:styleId="ppBulletListChar">
    <w:name w:val="pp Bullet List Char"/>
    <w:basedOn w:val="DefaultParagraphFont"/>
    <w:link w:val="ppBulletList"/>
    <w:rsid w:val="002573C3"/>
    <w:rPr>
      <w:rFonts w:eastAsiaTheme="minorEastAsia"/>
      <w:lang w:bidi="en-US"/>
    </w:rPr>
  </w:style>
  <w:style w:type="paragraph" w:styleId="Title">
    <w:name w:val="Title"/>
    <w:basedOn w:val="Normal"/>
    <w:next w:val="Normal"/>
    <w:link w:val="TitleChar"/>
    <w:uiPriority w:val="10"/>
    <w:qFormat/>
    <w:rsid w:val="002573C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3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en-US"/>
    </w:rPr>
  </w:style>
  <w:style w:type="character" w:styleId="PlaceholderText">
    <w:name w:val="Placeholder Text"/>
    <w:basedOn w:val="DefaultParagraphFont"/>
    <w:uiPriority w:val="99"/>
    <w:semiHidden/>
    <w:rsid w:val="002573C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7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3C3"/>
    <w:rPr>
      <w:rFonts w:ascii="Tahoma" w:eastAsiaTheme="minorEastAsia" w:hAnsi="Tahoma" w:cs="Tahoma"/>
      <w:sz w:val="16"/>
      <w:szCs w:val="16"/>
      <w:lang w:bidi="en-US"/>
    </w:rPr>
  </w:style>
  <w:style w:type="paragraph" w:styleId="Caption">
    <w:name w:val="caption"/>
    <w:basedOn w:val="Normal"/>
    <w:next w:val="Normal"/>
    <w:uiPriority w:val="35"/>
    <w:unhideWhenUsed/>
    <w:qFormat/>
    <w:rsid w:val="002573C3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customStyle="1" w:styleId="ppTable">
    <w:name w:val="pp Table"/>
    <w:basedOn w:val="TableNormal"/>
    <w:uiPriority w:val="99"/>
    <w:rsid w:val="002573C3"/>
    <w:pPr>
      <w:spacing w:after="0" w:line="240" w:lineRule="auto"/>
    </w:pPr>
    <w:rPr>
      <w:rFonts w:ascii="Arial" w:hAnsi="Arial"/>
      <w:sz w:val="20"/>
    </w:rPr>
    <w:tblPr>
      <w:tblInd w:w="0" w:type="dxa"/>
      <w:tblBorders>
        <w:top w:val="single" w:sz="12" w:space="0" w:color="969696"/>
        <w:left w:val="single" w:sz="12" w:space="0" w:color="969696"/>
        <w:bottom w:val="single" w:sz="12" w:space="0" w:color="969696"/>
        <w:right w:val="single" w:sz="12" w:space="0" w:color="969696"/>
        <w:insideH w:val="single" w:sz="12" w:space="0" w:color="969696"/>
        <w:insideV w:val="single" w:sz="12" w:space="0" w:color="969696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cPr>
      <w:shd w:val="clear" w:color="auto" w:fill="auto"/>
    </w:tcPr>
  </w:style>
  <w:style w:type="paragraph" w:customStyle="1" w:styleId="ppBodyTextIndent3">
    <w:name w:val="pp Body Text Indent 3"/>
    <w:basedOn w:val="ppBodyTextIndent2"/>
    <w:rsid w:val="002573C3"/>
    <w:pPr>
      <w:numPr>
        <w:ilvl w:val="4"/>
      </w:numPr>
    </w:pPr>
  </w:style>
  <w:style w:type="paragraph" w:customStyle="1" w:styleId="ppBulletListIndent2">
    <w:name w:val="pp Bullet List Indent 2"/>
    <w:basedOn w:val="ppBulletListIndent"/>
    <w:qFormat/>
    <w:rsid w:val="002573C3"/>
    <w:pPr>
      <w:numPr>
        <w:ilvl w:val="3"/>
      </w:numPr>
      <w:ind w:left="2115" w:hanging="357"/>
    </w:pPr>
  </w:style>
  <w:style w:type="paragraph" w:customStyle="1" w:styleId="ppNumberListIndent2">
    <w:name w:val="pp Number List Indent 2"/>
    <w:basedOn w:val="ppNumberListIndent"/>
    <w:qFormat/>
    <w:rsid w:val="002573C3"/>
    <w:pPr>
      <w:numPr>
        <w:ilvl w:val="3"/>
      </w:numPr>
      <w:ind w:left="2115" w:hanging="357"/>
    </w:pPr>
  </w:style>
  <w:style w:type="paragraph" w:customStyle="1" w:styleId="ppCodeIndent3">
    <w:name w:val="pp Code Indent 3"/>
    <w:basedOn w:val="ppCodeIndent2"/>
    <w:qFormat/>
    <w:rsid w:val="002573C3"/>
    <w:pPr>
      <w:numPr>
        <w:ilvl w:val="4"/>
      </w:numPr>
    </w:pPr>
  </w:style>
  <w:style w:type="paragraph" w:customStyle="1" w:styleId="ppCodeLanguageIndent3">
    <w:name w:val="pp Code Language Indent 3"/>
    <w:basedOn w:val="ppCodeLanguageIndent2"/>
    <w:next w:val="ppCodeIndent3"/>
    <w:qFormat/>
    <w:rsid w:val="002573C3"/>
    <w:pPr>
      <w:numPr>
        <w:ilvl w:val="4"/>
      </w:numPr>
    </w:pPr>
  </w:style>
  <w:style w:type="paragraph" w:customStyle="1" w:styleId="ppNoteIndent3">
    <w:name w:val="pp Note Indent 3"/>
    <w:basedOn w:val="ppNoteIndent2"/>
    <w:qFormat/>
    <w:rsid w:val="002573C3"/>
    <w:pPr>
      <w:numPr>
        <w:ilvl w:val="4"/>
      </w:numPr>
    </w:pPr>
  </w:style>
  <w:style w:type="paragraph" w:customStyle="1" w:styleId="ppFigureIndent3">
    <w:name w:val="pp Figure Indent 3"/>
    <w:basedOn w:val="ppFigureIndent2"/>
    <w:qFormat/>
    <w:rsid w:val="002573C3"/>
    <w:pPr>
      <w:numPr>
        <w:ilvl w:val="4"/>
      </w:numPr>
    </w:pPr>
  </w:style>
  <w:style w:type="paragraph" w:customStyle="1" w:styleId="ppFigureCaptionIndent3">
    <w:name w:val="pp Figure Caption Indent 3"/>
    <w:basedOn w:val="ppFigureCaptionIndent2"/>
    <w:qFormat/>
    <w:rsid w:val="002573C3"/>
    <w:pPr>
      <w:numPr>
        <w:ilvl w:val="4"/>
      </w:numPr>
    </w:pPr>
  </w:style>
  <w:style w:type="paragraph" w:customStyle="1" w:styleId="ppFigureNumberIndent3">
    <w:name w:val="pp Figure Number Indent 3"/>
    <w:basedOn w:val="ppFigureNumberIndent2"/>
    <w:qFormat/>
    <w:rsid w:val="002573C3"/>
    <w:pPr>
      <w:numPr>
        <w:ilvl w:val="4"/>
      </w:numPr>
      <w:ind w:left="2160" w:firstLine="0"/>
    </w:pPr>
  </w:style>
  <w:style w:type="paragraph" w:customStyle="1" w:styleId="Bodynoindent">
    <w:name w:val="Body no indent"/>
    <w:basedOn w:val="Normal"/>
    <w:next w:val="Normal"/>
    <w:rsid w:val="002573C3"/>
    <w:pPr>
      <w:widowControl w:val="0"/>
      <w:spacing w:line="-280" w:lineRule="auto"/>
    </w:pPr>
    <w:rPr>
      <w:rFonts w:ascii="Arial" w:eastAsia="Batang" w:hAnsi="Arial" w:cs="Times New Roman"/>
      <w:szCs w:val="20"/>
      <w:lang w:eastAsia="ko-KR"/>
    </w:rPr>
  </w:style>
  <w:style w:type="paragraph" w:customStyle="1" w:styleId="HOLDescription">
    <w:name w:val="HOL Description"/>
    <w:basedOn w:val="Heading3"/>
    <w:rsid w:val="002573C3"/>
    <w:pPr>
      <w:pBdr>
        <w:top w:val="thinThickSmallGap" w:sz="24" w:space="1" w:color="auto"/>
      </w:pBdr>
      <w:spacing w:before="0" w:line="240" w:lineRule="auto"/>
    </w:pPr>
    <w:rPr>
      <w:rFonts w:ascii="Times New Roman" w:eastAsia="Calibri" w:hAnsi="Times New Roman"/>
      <w:b w:val="0"/>
      <w:i/>
      <w:szCs w:val="20"/>
      <w:lang w:val="en-NZ"/>
    </w:rPr>
  </w:style>
  <w:style w:type="character" w:styleId="Hyperlink">
    <w:name w:val="Hyperlink"/>
    <w:basedOn w:val="DefaultParagraphFont"/>
    <w:uiPriority w:val="99"/>
    <w:rsid w:val="002573C3"/>
    <w:rPr>
      <w:rFonts w:cs="Times New Roman"/>
      <w:color w:val="0000FF"/>
      <w:u w:val="single"/>
    </w:rPr>
  </w:style>
  <w:style w:type="paragraph" w:customStyle="1" w:styleId="HOLTitle1">
    <w:name w:val="HOL Title 1"/>
    <w:basedOn w:val="Normal"/>
    <w:rsid w:val="002573C3"/>
    <w:pPr>
      <w:spacing w:after="0" w:line="240" w:lineRule="auto"/>
    </w:pPr>
    <w:rPr>
      <w:rFonts w:ascii="Arial Black" w:eastAsia="Batang" w:hAnsi="Arial Black" w:cs="Times New Roman"/>
      <w:sz w:val="72"/>
      <w:szCs w:val="20"/>
      <w:lang w:eastAsia="ko-KR"/>
    </w:rPr>
  </w:style>
  <w:style w:type="paragraph" w:styleId="TOC1">
    <w:name w:val="toc 1"/>
    <w:basedOn w:val="Normal"/>
    <w:next w:val="Normal"/>
    <w:autoRedefine/>
    <w:uiPriority w:val="39"/>
    <w:qFormat/>
    <w:rsid w:val="002573C3"/>
    <w:pPr>
      <w:tabs>
        <w:tab w:val="right" w:leader="dot" w:pos="9344"/>
      </w:tabs>
      <w:spacing w:before="280" w:after="0" w:line="280" w:lineRule="atLeast"/>
    </w:pPr>
    <w:rPr>
      <w:rFonts w:ascii="Arial" w:eastAsia="Batang" w:hAnsi="Arial" w:cs="Arial"/>
      <w:b/>
      <w:bCs/>
      <w:caps/>
      <w:noProof/>
      <w:sz w:val="20"/>
      <w:szCs w:val="20"/>
      <w:lang w:eastAsia="ko-KR"/>
    </w:rPr>
  </w:style>
  <w:style w:type="paragraph" w:styleId="TOC2">
    <w:name w:val="toc 2"/>
    <w:basedOn w:val="Normal"/>
    <w:next w:val="Normal"/>
    <w:autoRedefine/>
    <w:uiPriority w:val="39"/>
    <w:unhideWhenUsed/>
    <w:rsid w:val="002573C3"/>
    <w:pPr>
      <w:tabs>
        <w:tab w:val="right" w:pos="9344"/>
      </w:tabs>
      <w:spacing w:after="100"/>
      <w:ind w:left="220"/>
    </w:pPr>
    <w:rPr>
      <w:rFonts w:ascii="Arial" w:hAnsi="Arial"/>
      <w:sz w:val="20"/>
    </w:rPr>
  </w:style>
  <w:style w:type="character" w:customStyle="1" w:styleId="ppBodyTextChar">
    <w:name w:val="pp Body Text Char"/>
    <w:basedOn w:val="DefaultParagraphFont"/>
    <w:link w:val="ppBodyText"/>
    <w:locked/>
    <w:rsid w:val="002573C3"/>
    <w:rPr>
      <w:rFonts w:eastAsiaTheme="minorEastAsia"/>
      <w:lang w:bidi="en-US"/>
    </w:rPr>
  </w:style>
  <w:style w:type="paragraph" w:styleId="TOC3">
    <w:name w:val="toc 3"/>
    <w:basedOn w:val="Normal"/>
    <w:next w:val="Normal"/>
    <w:autoRedefine/>
    <w:uiPriority w:val="39"/>
    <w:unhideWhenUsed/>
    <w:rsid w:val="002573C3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9053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53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53BF"/>
    <w:rPr>
      <w:rFonts w:eastAsiaTheme="minorEastAsia"/>
      <w:sz w:val="20"/>
      <w:szCs w:val="20"/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53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53BF"/>
    <w:rPr>
      <w:rFonts w:eastAsiaTheme="minorEastAsia"/>
      <w:b/>
      <w:bCs/>
      <w:sz w:val="20"/>
      <w:szCs w:val="20"/>
      <w:lang w:bidi="en-US"/>
    </w:rPr>
  </w:style>
  <w:style w:type="paragraph" w:styleId="ListParagraph">
    <w:name w:val="List Paragraph"/>
    <w:basedOn w:val="Normal"/>
    <w:uiPriority w:val="34"/>
    <w:qFormat/>
    <w:rsid w:val="002D2EE8"/>
    <w:pPr>
      <w:spacing w:after="200"/>
      <w:ind w:left="720"/>
      <w:contextualSpacing/>
    </w:pPr>
    <w:rPr>
      <w:rFonts w:eastAsiaTheme="minorHAnsi"/>
      <w:lang w:val="en-NZ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2D2EE8"/>
    <w:rPr>
      <w:color w:val="800080" w:themeColor="followedHyperlink"/>
      <w:u w:val="single"/>
    </w:rPr>
  </w:style>
  <w:style w:type="paragraph" w:customStyle="1" w:styleId="Step">
    <w:name w:val="Step"/>
    <w:basedOn w:val="Normal"/>
    <w:link w:val="StepChar"/>
    <w:qFormat/>
    <w:rsid w:val="00800AB7"/>
    <w:pPr>
      <w:numPr>
        <w:numId w:val="21"/>
      </w:numPr>
      <w:spacing w:line="240" w:lineRule="auto"/>
      <w:outlineLvl w:val="1"/>
    </w:pPr>
    <w:rPr>
      <w:rFonts w:ascii="Arial" w:eastAsia="Times New Roman" w:hAnsi="Arial" w:cs="Arial"/>
      <w:lang w:bidi="ar-SA"/>
    </w:rPr>
  </w:style>
  <w:style w:type="character" w:customStyle="1" w:styleId="StepChar">
    <w:name w:val="Step Char"/>
    <w:basedOn w:val="DefaultParagraphFont"/>
    <w:link w:val="Step"/>
    <w:rsid w:val="00800AB7"/>
    <w:rPr>
      <w:rFonts w:ascii="Arial" w:eastAsia="Times New Roman" w:hAnsi="Arial" w:cs="Arial"/>
    </w:rPr>
  </w:style>
  <w:style w:type="character" w:styleId="PageNumber">
    <w:name w:val="page number"/>
    <w:basedOn w:val="DefaultParagraphFont"/>
    <w:rsid w:val="008A15C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Batang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2573C3"/>
    <w:pPr>
      <w:spacing w:after="120"/>
    </w:pPr>
    <w:rPr>
      <w:rFonts w:eastAsiaTheme="minorEastAsia"/>
      <w:lang w:bidi="en-US"/>
    </w:rPr>
  </w:style>
  <w:style w:type="paragraph" w:styleId="Heading1">
    <w:name w:val="heading 1"/>
    <w:basedOn w:val="Normal"/>
    <w:next w:val="ppBodyText"/>
    <w:link w:val="Heading1Char"/>
    <w:qFormat/>
    <w:rsid w:val="002573C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2573C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ppBodyText"/>
    <w:link w:val="Heading3Char"/>
    <w:unhideWhenUsed/>
    <w:qFormat/>
    <w:rsid w:val="002573C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ppBodyText"/>
    <w:link w:val="Heading4Char"/>
    <w:unhideWhenUsed/>
    <w:qFormat/>
    <w:rsid w:val="002573C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573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character" w:customStyle="1" w:styleId="Heading2Char">
    <w:name w:val="Heading 2 Char"/>
    <w:basedOn w:val="DefaultParagraphFont"/>
    <w:link w:val="Heading2"/>
    <w:rsid w:val="002573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en-US"/>
    </w:rPr>
  </w:style>
  <w:style w:type="character" w:customStyle="1" w:styleId="Heading3Char">
    <w:name w:val="Heading 3 Char"/>
    <w:basedOn w:val="DefaultParagraphFont"/>
    <w:link w:val="Heading3"/>
    <w:rsid w:val="002573C3"/>
    <w:rPr>
      <w:rFonts w:asciiTheme="majorHAnsi" w:eastAsiaTheme="majorEastAsia" w:hAnsiTheme="majorHAnsi" w:cstheme="majorBidi"/>
      <w:b/>
      <w:bCs/>
      <w:color w:val="4F81BD" w:themeColor="accent1"/>
      <w:lang w:bidi="en-US"/>
    </w:rPr>
  </w:style>
  <w:style w:type="character" w:customStyle="1" w:styleId="Heading4Char">
    <w:name w:val="Heading 4 Char"/>
    <w:basedOn w:val="DefaultParagraphFont"/>
    <w:link w:val="Heading4"/>
    <w:rsid w:val="002573C3"/>
    <w:rPr>
      <w:rFonts w:asciiTheme="majorHAnsi" w:eastAsiaTheme="majorEastAsia" w:hAnsiTheme="majorHAnsi" w:cstheme="majorBidi"/>
      <w:b/>
      <w:bCs/>
      <w:i/>
      <w:iCs/>
      <w:color w:val="4F81BD" w:themeColor="accent1"/>
      <w:lang w:bidi="en-US"/>
    </w:rPr>
  </w:style>
  <w:style w:type="paragraph" w:customStyle="1" w:styleId="ppBodyText">
    <w:name w:val="pp Body Text"/>
    <w:link w:val="ppBodyTextChar"/>
    <w:qFormat/>
    <w:rsid w:val="002573C3"/>
    <w:pPr>
      <w:numPr>
        <w:ilvl w:val="1"/>
        <w:numId w:val="18"/>
      </w:numPr>
      <w:spacing w:after="120"/>
    </w:pPr>
    <w:rPr>
      <w:rFonts w:eastAsiaTheme="minorEastAsia"/>
      <w:lang w:bidi="en-US"/>
    </w:rPr>
  </w:style>
  <w:style w:type="paragraph" w:customStyle="1" w:styleId="ppBodyTextIndent">
    <w:name w:val="pp Body Text Indent"/>
    <w:basedOn w:val="ppBodyText"/>
    <w:rsid w:val="002573C3"/>
    <w:pPr>
      <w:numPr>
        <w:ilvl w:val="2"/>
      </w:numPr>
    </w:pPr>
  </w:style>
  <w:style w:type="paragraph" w:customStyle="1" w:styleId="ppBodyTextIndent2">
    <w:name w:val="pp Body Text Indent 2"/>
    <w:basedOn w:val="ppBodyTextIndent"/>
    <w:rsid w:val="002573C3"/>
    <w:pPr>
      <w:numPr>
        <w:ilvl w:val="3"/>
      </w:numPr>
    </w:pPr>
  </w:style>
  <w:style w:type="paragraph" w:customStyle="1" w:styleId="ppBulletList">
    <w:name w:val="pp Bullet List"/>
    <w:basedOn w:val="ppNumberList"/>
    <w:link w:val="ppBulletListChar"/>
    <w:qFormat/>
    <w:rsid w:val="002573C3"/>
    <w:pPr>
      <w:numPr>
        <w:numId w:val="3"/>
      </w:numPr>
      <w:tabs>
        <w:tab w:val="clear" w:pos="1440"/>
      </w:tabs>
      <w:ind w:left="754" w:hanging="357"/>
    </w:pPr>
  </w:style>
  <w:style w:type="paragraph" w:customStyle="1" w:styleId="ppBulletListIndent">
    <w:name w:val="pp Bullet List Indent"/>
    <w:basedOn w:val="ppBulletList"/>
    <w:rsid w:val="002573C3"/>
    <w:pPr>
      <w:numPr>
        <w:ilvl w:val="2"/>
      </w:numPr>
      <w:ind w:left="1434" w:hanging="357"/>
    </w:pPr>
  </w:style>
  <w:style w:type="paragraph" w:customStyle="1" w:styleId="ppBulletListTable">
    <w:name w:val="pp Bullet List Table"/>
    <w:basedOn w:val="Normal"/>
    <w:uiPriority w:val="11"/>
    <w:rsid w:val="002573C3"/>
    <w:pPr>
      <w:numPr>
        <w:numId w:val="1"/>
      </w:numPr>
      <w:tabs>
        <w:tab w:val="left" w:pos="403"/>
      </w:tabs>
      <w:spacing w:before="100"/>
    </w:pPr>
    <w:rPr>
      <w:sz w:val="18"/>
    </w:rPr>
  </w:style>
  <w:style w:type="paragraph" w:customStyle="1" w:styleId="ppChapterNumber">
    <w:name w:val="pp Chapter Number"/>
    <w:next w:val="Normal"/>
    <w:uiPriority w:val="14"/>
    <w:rsid w:val="002573C3"/>
    <w:pPr>
      <w:autoSpaceDE w:val="0"/>
      <w:autoSpaceDN w:val="0"/>
      <w:adjustRightInd w:val="0"/>
      <w:spacing w:before="340" w:after="360" w:line="1900" w:lineRule="atLeast"/>
    </w:pPr>
    <w:rPr>
      <w:rFonts w:ascii="Franklin Gothic Condensed" w:eastAsia="Times New Roman" w:hAnsi="Franklin Gothic Condensed" w:cs="Times New Roman"/>
      <w:sz w:val="152"/>
      <w:szCs w:val="152"/>
    </w:rPr>
  </w:style>
  <w:style w:type="paragraph" w:customStyle="1" w:styleId="ppChapterTitle">
    <w:name w:val="pp Chapter Title"/>
    <w:next w:val="Normal"/>
    <w:uiPriority w:val="14"/>
    <w:rsid w:val="002573C3"/>
    <w:pPr>
      <w:autoSpaceDE w:val="0"/>
      <w:autoSpaceDN w:val="0"/>
      <w:adjustRightInd w:val="0"/>
      <w:spacing w:before="340" w:after="580" w:line="600" w:lineRule="atLeast"/>
      <w:outlineLvl w:val="1"/>
    </w:pPr>
    <w:rPr>
      <w:rFonts w:ascii="Franklin Gothic Condensed" w:eastAsia="Times New Roman" w:hAnsi="Franklin Gothic Condensed" w:cs="Times New Roman"/>
      <w:spacing w:val="15"/>
      <w:sz w:val="60"/>
      <w:szCs w:val="60"/>
    </w:rPr>
  </w:style>
  <w:style w:type="table" w:customStyle="1" w:styleId="ppTableList">
    <w:name w:val="pp Table List"/>
    <w:basedOn w:val="TableNormal"/>
    <w:rsid w:val="002573C3"/>
    <w:pPr>
      <w:spacing w:before="340" w:after="0" w:line="240" w:lineRule="auto"/>
    </w:pPr>
    <w:rPr>
      <w:rFonts w:ascii="Arial" w:eastAsia="Times New Roman" w:hAnsi="Arial" w:cs="Times New Roman"/>
      <w:sz w:val="20"/>
      <w:szCs w:val="20"/>
    </w:rPr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table" w:customStyle="1" w:styleId="ppChecklist">
    <w:name w:val="pp Checklist"/>
    <w:basedOn w:val="ppTableList"/>
    <w:rsid w:val="002573C3"/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  <w:tblStylePr w:type="firstCol">
      <w:pPr>
        <w:wordWrap/>
        <w:jc w:val="center"/>
      </w:pPr>
    </w:tblStylePr>
  </w:style>
  <w:style w:type="paragraph" w:customStyle="1" w:styleId="ppCode">
    <w:name w:val="pp Code"/>
    <w:qFormat/>
    <w:rsid w:val="002573C3"/>
    <w:pPr>
      <w:numPr>
        <w:ilvl w:val="1"/>
        <w:numId w:val="4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after="120" w:line="260" w:lineRule="atLeast"/>
      <w:contextualSpacing/>
    </w:pPr>
    <w:rPr>
      <w:rFonts w:ascii="Consolas" w:eastAsia="Times New Roman" w:hAnsi="Consolas"/>
      <w:sz w:val="20"/>
      <w:lang w:bidi="en-US"/>
    </w:rPr>
  </w:style>
  <w:style w:type="paragraph" w:customStyle="1" w:styleId="ppCodeIndent">
    <w:name w:val="pp Code Indent"/>
    <w:basedOn w:val="ppCode"/>
    <w:rsid w:val="002573C3"/>
    <w:pPr>
      <w:numPr>
        <w:ilvl w:val="2"/>
      </w:numPr>
    </w:pPr>
  </w:style>
  <w:style w:type="paragraph" w:customStyle="1" w:styleId="ppCodeIndent2">
    <w:name w:val="pp Code Indent 2"/>
    <w:basedOn w:val="ppCodeIndent"/>
    <w:rsid w:val="002573C3"/>
    <w:pPr>
      <w:numPr>
        <w:ilvl w:val="3"/>
      </w:numPr>
      <w:ind w:left="1440"/>
    </w:pPr>
  </w:style>
  <w:style w:type="paragraph" w:customStyle="1" w:styleId="ppCodeLanguage">
    <w:name w:val="pp Code Language"/>
    <w:basedOn w:val="Normal"/>
    <w:next w:val="ppCode"/>
    <w:qFormat/>
    <w:rsid w:val="002573C3"/>
    <w:pPr>
      <w:numPr>
        <w:ilvl w:val="1"/>
        <w:numId w:val="5"/>
      </w:numPr>
      <w:pBdr>
        <w:bottom w:val="single" w:sz="2" w:space="1" w:color="C8CDDE"/>
      </w:pBdr>
      <w:shd w:val="clear" w:color="auto" w:fill="EFEFF7"/>
      <w:spacing w:after="0"/>
      <w:ind w:left="0"/>
    </w:pPr>
    <w:rPr>
      <w:b/>
      <w:color w:val="000066"/>
    </w:rPr>
  </w:style>
  <w:style w:type="paragraph" w:customStyle="1" w:styleId="ppCodeLanguageIndent">
    <w:name w:val="pp Code Language Indent"/>
    <w:basedOn w:val="ppCodeLanguage"/>
    <w:next w:val="ppCodeIndent"/>
    <w:rsid w:val="002573C3"/>
    <w:pPr>
      <w:numPr>
        <w:ilvl w:val="2"/>
      </w:numPr>
      <w:ind w:left="720"/>
    </w:pPr>
  </w:style>
  <w:style w:type="paragraph" w:customStyle="1" w:styleId="ppCodeLanguageIndent2">
    <w:name w:val="pp Code Language Indent 2"/>
    <w:basedOn w:val="ppCodeLanguageIndent"/>
    <w:next w:val="ppCodeIndent2"/>
    <w:rsid w:val="002573C3"/>
    <w:pPr>
      <w:numPr>
        <w:ilvl w:val="3"/>
      </w:numPr>
      <w:ind w:left="1440"/>
    </w:pPr>
  </w:style>
  <w:style w:type="paragraph" w:customStyle="1" w:styleId="ppCodeLanguageTable">
    <w:name w:val="pp Code Language Table"/>
    <w:basedOn w:val="ppCodeLanguage"/>
    <w:next w:val="Normal"/>
    <w:rsid w:val="002573C3"/>
    <w:pPr>
      <w:numPr>
        <w:ilvl w:val="0"/>
        <w:numId w:val="0"/>
      </w:numPr>
    </w:pPr>
  </w:style>
  <w:style w:type="paragraph" w:customStyle="1" w:styleId="ppCodeTable">
    <w:name w:val="pp Code Table"/>
    <w:basedOn w:val="ppCode"/>
    <w:rsid w:val="002573C3"/>
    <w:pPr>
      <w:numPr>
        <w:ilvl w:val="0"/>
        <w:numId w:val="0"/>
      </w:numPr>
    </w:pPr>
  </w:style>
  <w:style w:type="paragraph" w:customStyle="1" w:styleId="ppFigure">
    <w:name w:val="pp Figure"/>
    <w:basedOn w:val="Normal"/>
    <w:next w:val="Normal"/>
    <w:qFormat/>
    <w:rsid w:val="002573C3"/>
    <w:pPr>
      <w:numPr>
        <w:ilvl w:val="1"/>
        <w:numId w:val="7"/>
      </w:numPr>
      <w:spacing w:after="0"/>
      <w:ind w:left="0"/>
    </w:pPr>
  </w:style>
  <w:style w:type="paragraph" w:customStyle="1" w:styleId="ppFigureCaption">
    <w:name w:val="pp Figure Caption"/>
    <w:basedOn w:val="Normal"/>
    <w:next w:val="ppBodyText"/>
    <w:qFormat/>
    <w:rsid w:val="002573C3"/>
    <w:pPr>
      <w:numPr>
        <w:ilvl w:val="1"/>
        <w:numId w:val="6"/>
      </w:numPr>
      <w:ind w:left="0"/>
    </w:pPr>
    <w:rPr>
      <w:i/>
    </w:rPr>
  </w:style>
  <w:style w:type="paragraph" w:customStyle="1" w:styleId="ppFigureCaptionIndent">
    <w:name w:val="pp Figure Caption Indent"/>
    <w:basedOn w:val="ppFigureCaption"/>
    <w:next w:val="ppBodyTextIndent"/>
    <w:rsid w:val="002573C3"/>
    <w:pPr>
      <w:numPr>
        <w:ilvl w:val="2"/>
      </w:numPr>
      <w:ind w:left="720"/>
    </w:pPr>
  </w:style>
  <w:style w:type="paragraph" w:customStyle="1" w:styleId="ppFigureCaptionIndent2">
    <w:name w:val="pp Figure Caption Indent 2"/>
    <w:basedOn w:val="ppFigureCaptionIndent"/>
    <w:next w:val="ppBodyTextIndent2"/>
    <w:rsid w:val="002573C3"/>
    <w:pPr>
      <w:numPr>
        <w:ilvl w:val="3"/>
      </w:numPr>
      <w:ind w:left="1440"/>
    </w:pPr>
  </w:style>
  <w:style w:type="paragraph" w:customStyle="1" w:styleId="ppFigureIndent">
    <w:name w:val="pp Figure Indent"/>
    <w:basedOn w:val="ppFigure"/>
    <w:next w:val="Normal"/>
    <w:rsid w:val="002573C3"/>
    <w:pPr>
      <w:numPr>
        <w:ilvl w:val="2"/>
      </w:numPr>
      <w:ind w:left="720"/>
    </w:pPr>
  </w:style>
  <w:style w:type="paragraph" w:customStyle="1" w:styleId="ppFigureIndent2">
    <w:name w:val="pp Figure Indent 2"/>
    <w:basedOn w:val="ppFigureIndent"/>
    <w:next w:val="Normal"/>
    <w:rsid w:val="002573C3"/>
    <w:pPr>
      <w:numPr>
        <w:ilvl w:val="3"/>
      </w:numPr>
      <w:ind w:left="1440"/>
    </w:pPr>
  </w:style>
  <w:style w:type="paragraph" w:customStyle="1" w:styleId="ppFigureNumber">
    <w:name w:val="pp Figure Number"/>
    <w:basedOn w:val="Normal"/>
    <w:next w:val="ppFigureCaption"/>
    <w:rsid w:val="002573C3"/>
    <w:pPr>
      <w:numPr>
        <w:ilvl w:val="1"/>
        <w:numId w:val="8"/>
      </w:numPr>
      <w:spacing w:after="0"/>
      <w:ind w:left="0"/>
    </w:pPr>
    <w:rPr>
      <w:b/>
    </w:rPr>
  </w:style>
  <w:style w:type="paragraph" w:customStyle="1" w:styleId="ppFigureNumberIndent">
    <w:name w:val="pp Figure Number Indent"/>
    <w:basedOn w:val="ppFigureNumber"/>
    <w:next w:val="ppFigureCaptionIndent"/>
    <w:rsid w:val="002573C3"/>
    <w:pPr>
      <w:numPr>
        <w:ilvl w:val="2"/>
      </w:numPr>
      <w:ind w:left="720"/>
    </w:pPr>
  </w:style>
  <w:style w:type="paragraph" w:customStyle="1" w:styleId="ppFigureNumberIndent2">
    <w:name w:val="pp Figure Number Indent 2"/>
    <w:basedOn w:val="ppFigureNumberIndent"/>
    <w:next w:val="ppFigureCaptionIndent2"/>
    <w:rsid w:val="002573C3"/>
    <w:pPr>
      <w:numPr>
        <w:ilvl w:val="3"/>
      </w:numPr>
      <w:ind w:left="1440"/>
    </w:pPr>
  </w:style>
  <w:style w:type="paragraph" w:customStyle="1" w:styleId="ppListBodyText">
    <w:name w:val="pp List Body Text"/>
    <w:basedOn w:val="Normal"/>
    <w:rsid w:val="002573C3"/>
  </w:style>
  <w:style w:type="paragraph" w:customStyle="1" w:styleId="ppNumberList">
    <w:name w:val="pp Number List"/>
    <w:basedOn w:val="Normal"/>
    <w:rsid w:val="002573C3"/>
    <w:pPr>
      <w:numPr>
        <w:ilvl w:val="1"/>
        <w:numId w:val="10"/>
      </w:numPr>
      <w:tabs>
        <w:tab w:val="left" w:pos="1440"/>
      </w:tabs>
      <w:ind w:left="754" w:hanging="357"/>
    </w:pPr>
  </w:style>
  <w:style w:type="paragraph" w:customStyle="1" w:styleId="ppListEnd">
    <w:name w:val="pp List End"/>
    <w:basedOn w:val="ppNumberList"/>
    <w:next w:val="ppBodyText"/>
    <w:rsid w:val="002573C3"/>
    <w:pPr>
      <w:numPr>
        <w:ilvl w:val="0"/>
      </w:numPr>
      <w:pBdr>
        <w:top w:val="single" w:sz="2" w:space="1" w:color="C0C0C0"/>
      </w:pBdr>
      <w:tabs>
        <w:tab w:val="clear" w:pos="1440"/>
      </w:tabs>
      <w:spacing w:line="80" w:lineRule="exact"/>
      <w:ind w:right="4320"/>
      <w:jc w:val="right"/>
    </w:pPr>
    <w:rPr>
      <w:sz w:val="12"/>
      <w:szCs w:val="20"/>
    </w:rPr>
  </w:style>
  <w:style w:type="paragraph" w:customStyle="1" w:styleId="ppNote">
    <w:name w:val="pp Note"/>
    <w:basedOn w:val="Normal"/>
    <w:qFormat/>
    <w:rsid w:val="002573C3"/>
    <w:pPr>
      <w:numPr>
        <w:ilvl w:val="1"/>
        <w:numId w:val="9"/>
      </w:numPr>
      <w:pBdr>
        <w:top w:val="single" w:sz="12" w:space="1" w:color="999999"/>
        <w:left w:val="single" w:sz="12" w:space="4" w:color="999999"/>
        <w:bottom w:val="single" w:sz="12" w:space="1" w:color="999999"/>
        <w:right w:val="single" w:sz="12" w:space="4" w:color="999999"/>
      </w:pBdr>
      <w:shd w:val="clear" w:color="auto" w:fill="EAF1DD" w:themeFill="accent3" w:themeFillTint="33"/>
      <w:ind w:left="142"/>
    </w:pPr>
  </w:style>
  <w:style w:type="paragraph" w:customStyle="1" w:styleId="ppNoteBullet">
    <w:name w:val="pp Note Bullet"/>
    <w:basedOn w:val="ppNote"/>
    <w:rsid w:val="002573C3"/>
    <w:pPr>
      <w:numPr>
        <w:ilvl w:val="0"/>
        <w:numId w:val="0"/>
      </w:numPr>
    </w:pPr>
  </w:style>
  <w:style w:type="paragraph" w:customStyle="1" w:styleId="ppNoteIndent">
    <w:name w:val="pp Note Indent"/>
    <w:basedOn w:val="ppNote"/>
    <w:rsid w:val="002573C3"/>
    <w:pPr>
      <w:numPr>
        <w:ilvl w:val="2"/>
      </w:numPr>
    </w:pPr>
  </w:style>
  <w:style w:type="paragraph" w:customStyle="1" w:styleId="ppNoteIndent2">
    <w:name w:val="pp Note Indent 2"/>
    <w:basedOn w:val="ppNoteIndent"/>
    <w:rsid w:val="002573C3"/>
    <w:pPr>
      <w:numPr>
        <w:ilvl w:val="3"/>
      </w:numPr>
      <w:ind w:left="1584"/>
    </w:pPr>
  </w:style>
  <w:style w:type="paragraph" w:customStyle="1" w:styleId="ppNumberListIndent">
    <w:name w:val="pp Number List Indent"/>
    <w:basedOn w:val="ppNumberList"/>
    <w:rsid w:val="002573C3"/>
    <w:pPr>
      <w:numPr>
        <w:ilvl w:val="2"/>
      </w:numPr>
      <w:tabs>
        <w:tab w:val="clear" w:pos="1440"/>
        <w:tab w:val="left" w:pos="2160"/>
      </w:tabs>
      <w:ind w:left="1434" w:hanging="357"/>
    </w:pPr>
  </w:style>
  <w:style w:type="paragraph" w:customStyle="1" w:styleId="ppNumberListTable">
    <w:name w:val="pp Number List Table"/>
    <w:basedOn w:val="ppNumberList"/>
    <w:rsid w:val="002573C3"/>
    <w:pPr>
      <w:numPr>
        <w:ilvl w:val="0"/>
        <w:numId w:val="0"/>
      </w:numPr>
      <w:tabs>
        <w:tab w:val="left" w:pos="403"/>
      </w:tabs>
    </w:pPr>
    <w:rPr>
      <w:sz w:val="18"/>
    </w:rPr>
  </w:style>
  <w:style w:type="paragraph" w:customStyle="1" w:styleId="ppProcedureStart">
    <w:name w:val="pp Procedure Start"/>
    <w:basedOn w:val="Normal"/>
    <w:next w:val="ppNumberList"/>
    <w:rsid w:val="002573C3"/>
    <w:pPr>
      <w:spacing w:before="80" w:after="80"/>
    </w:pPr>
    <w:rPr>
      <w:rFonts w:cs="Arial"/>
      <w:b/>
      <w:szCs w:val="20"/>
    </w:rPr>
  </w:style>
  <w:style w:type="paragraph" w:customStyle="1" w:styleId="ppSection">
    <w:name w:val="pp Section"/>
    <w:basedOn w:val="Heading1"/>
    <w:next w:val="Normal"/>
    <w:rsid w:val="002573C3"/>
    <w:rPr>
      <w:color w:val="333399"/>
    </w:rPr>
  </w:style>
  <w:style w:type="paragraph" w:customStyle="1" w:styleId="ppShowMe">
    <w:name w:val="pp Show Me"/>
    <w:basedOn w:val="Normal"/>
    <w:next w:val="ppBodyText"/>
    <w:rsid w:val="002573C3"/>
    <w:rPr>
      <w:rFonts w:ascii="Britannic Bold" w:hAnsi="Britannic Bold"/>
      <w:color w:val="000080"/>
      <w:szCs w:val="20"/>
    </w:rPr>
  </w:style>
  <w:style w:type="table" w:customStyle="1" w:styleId="ppTableGrid">
    <w:name w:val="pp Table Grid"/>
    <w:basedOn w:val="ppTableList"/>
    <w:rsid w:val="002573C3"/>
    <w:tblPr>
      <w:tblStyleRowBandSize w:val="1"/>
      <w:tblStyleColBandSize w:val="1"/>
      <w:tblInd w:w="864" w:type="dxa"/>
      <w:tblBorders>
        <w:top w:val="single" w:sz="12" w:space="0" w:color="999999"/>
        <w:left w:val="single" w:sz="12" w:space="0" w:color="999999"/>
        <w:bottom w:val="single" w:sz="12" w:space="0" w:color="999999"/>
        <w:right w:val="single" w:sz="12" w:space="0" w:color="999999"/>
        <w:insideH w:val="single" w:sz="12" w:space="0" w:color="999999"/>
        <w:insideV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GridIndent">
    <w:name w:val="pp Table Grid Indent"/>
    <w:basedOn w:val="ppTableGrid"/>
    <w:rsid w:val="002573C3"/>
    <w:tblPr>
      <w:tblStyleRowBandSize w:val="1"/>
      <w:tblStyleColBandSize w:val="1"/>
      <w:tblInd w:w="1584" w:type="dxa"/>
      <w:tblBorders>
        <w:top w:val="single" w:sz="12" w:space="0" w:color="999999"/>
        <w:left w:val="single" w:sz="12" w:space="0" w:color="999999"/>
        <w:bottom w:val="single" w:sz="12" w:space="0" w:color="999999"/>
        <w:right w:val="single" w:sz="12" w:space="0" w:color="999999"/>
        <w:insideH w:val="single" w:sz="12" w:space="0" w:color="999999"/>
        <w:insideV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ListIndent">
    <w:name w:val="pp Table List Indent"/>
    <w:basedOn w:val="ppTableList"/>
    <w:rsid w:val="002573C3"/>
    <w:tblPr>
      <w:tblStyleRowBandSize w:val="1"/>
      <w:tblStyleColBandSize w:val="1"/>
      <w:tblInd w:w="158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paragraph" w:customStyle="1" w:styleId="ppTableText">
    <w:name w:val="pp Table Text"/>
    <w:rsid w:val="002573C3"/>
    <w:pPr>
      <w:autoSpaceDE w:val="0"/>
      <w:autoSpaceDN w:val="0"/>
      <w:adjustRightInd w:val="0"/>
      <w:spacing w:before="60" w:after="60" w:line="260" w:lineRule="atLeast"/>
    </w:pPr>
    <w:rPr>
      <w:rFonts w:ascii="Arial" w:eastAsia="Times New Roman" w:hAnsi="Arial" w:cs="Times New Roman"/>
      <w:color w:val="000000"/>
      <w:sz w:val="18"/>
      <w:szCs w:val="20"/>
    </w:rPr>
  </w:style>
  <w:style w:type="paragraph" w:customStyle="1" w:styleId="ppTopic">
    <w:name w:val="pp Topic"/>
    <w:basedOn w:val="Title"/>
    <w:next w:val="ppBodyText"/>
    <w:rsid w:val="002573C3"/>
  </w:style>
  <w:style w:type="table" w:styleId="TableGrid">
    <w:name w:val="Table Grid"/>
    <w:basedOn w:val="TableNormal"/>
    <w:rsid w:val="002573C3"/>
    <w:pPr>
      <w:spacing w:before="340" w:after="0" w:line="240" w:lineRule="auto"/>
    </w:pPr>
    <w:rPr>
      <w:rFonts w:ascii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styleId="FootnoteText">
    <w:name w:val="footnote text"/>
    <w:basedOn w:val="Normal"/>
    <w:link w:val="FootnoteTextChar"/>
    <w:uiPriority w:val="99"/>
    <w:unhideWhenUsed/>
    <w:rsid w:val="002573C3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573C3"/>
    <w:rPr>
      <w:rFonts w:eastAsiaTheme="minorEastAsia"/>
      <w:szCs w:val="20"/>
      <w:lang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2573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73C3"/>
    <w:rPr>
      <w:rFonts w:eastAsiaTheme="minorEastAsia"/>
      <w:lang w:bidi="en-US"/>
    </w:rPr>
  </w:style>
  <w:style w:type="paragraph" w:styleId="Footer">
    <w:name w:val="footer"/>
    <w:basedOn w:val="Normal"/>
    <w:link w:val="FooterChar"/>
    <w:uiPriority w:val="99"/>
    <w:semiHidden/>
    <w:unhideWhenUsed/>
    <w:rsid w:val="002573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573C3"/>
    <w:rPr>
      <w:rFonts w:eastAsiaTheme="minorEastAsia"/>
      <w:lang w:bidi="en-US"/>
    </w:rPr>
  </w:style>
  <w:style w:type="character" w:customStyle="1" w:styleId="ppBulletListChar">
    <w:name w:val="pp Bullet List Char"/>
    <w:basedOn w:val="DefaultParagraphFont"/>
    <w:link w:val="ppBulletList"/>
    <w:rsid w:val="002573C3"/>
    <w:rPr>
      <w:rFonts w:eastAsiaTheme="minorEastAsia"/>
      <w:lang w:bidi="en-US"/>
    </w:rPr>
  </w:style>
  <w:style w:type="paragraph" w:styleId="Title">
    <w:name w:val="Title"/>
    <w:basedOn w:val="Normal"/>
    <w:next w:val="Normal"/>
    <w:link w:val="TitleChar"/>
    <w:uiPriority w:val="10"/>
    <w:qFormat/>
    <w:rsid w:val="002573C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3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en-US"/>
    </w:rPr>
  </w:style>
  <w:style w:type="character" w:styleId="PlaceholderText">
    <w:name w:val="Placeholder Text"/>
    <w:basedOn w:val="DefaultParagraphFont"/>
    <w:uiPriority w:val="99"/>
    <w:semiHidden/>
    <w:rsid w:val="002573C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7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3C3"/>
    <w:rPr>
      <w:rFonts w:ascii="Tahoma" w:eastAsiaTheme="minorEastAsia" w:hAnsi="Tahoma" w:cs="Tahoma"/>
      <w:sz w:val="16"/>
      <w:szCs w:val="16"/>
      <w:lang w:bidi="en-US"/>
    </w:rPr>
  </w:style>
  <w:style w:type="paragraph" w:styleId="Caption">
    <w:name w:val="caption"/>
    <w:basedOn w:val="Normal"/>
    <w:next w:val="Normal"/>
    <w:uiPriority w:val="35"/>
    <w:unhideWhenUsed/>
    <w:qFormat/>
    <w:rsid w:val="002573C3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customStyle="1" w:styleId="ppTable">
    <w:name w:val="pp Table"/>
    <w:basedOn w:val="TableNormal"/>
    <w:uiPriority w:val="99"/>
    <w:rsid w:val="002573C3"/>
    <w:pPr>
      <w:spacing w:after="0" w:line="240" w:lineRule="auto"/>
    </w:pPr>
    <w:rPr>
      <w:rFonts w:ascii="Arial" w:hAnsi="Arial"/>
      <w:sz w:val="20"/>
    </w:rPr>
    <w:tblPr>
      <w:tblInd w:w="0" w:type="dxa"/>
      <w:tblBorders>
        <w:top w:val="single" w:sz="12" w:space="0" w:color="969696"/>
        <w:left w:val="single" w:sz="12" w:space="0" w:color="969696"/>
        <w:bottom w:val="single" w:sz="12" w:space="0" w:color="969696"/>
        <w:right w:val="single" w:sz="12" w:space="0" w:color="969696"/>
        <w:insideH w:val="single" w:sz="12" w:space="0" w:color="969696"/>
        <w:insideV w:val="single" w:sz="12" w:space="0" w:color="969696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cPr>
      <w:shd w:val="clear" w:color="auto" w:fill="auto"/>
    </w:tcPr>
  </w:style>
  <w:style w:type="paragraph" w:customStyle="1" w:styleId="ppBodyTextIndent3">
    <w:name w:val="pp Body Text Indent 3"/>
    <w:basedOn w:val="ppBodyTextIndent2"/>
    <w:rsid w:val="002573C3"/>
    <w:pPr>
      <w:numPr>
        <w:ilvl w:val="4"/>
      </w:numPr>
    </w:pPr>
  </w:style>
  <w:style w:type="paragraph" w:customStyle="1" w:styleId="ppBulletListIndent2">
    <w:name w:val="pp Bullet List Indent 2"/>
    <w:basedOn w:val="ppBulletListIndent"/>
    <w:qFormat/>
    <w:rsid w:val="002573C3"/>
    <w:pPr>
      <w:numPr>
        <w:ilvl w:val="3"/>
      </w:numPr>
      <w:ind w:left="2115" w:hanging="357"/>
    </w:pPr>
  </w:style>
  <w:style w:type="paragraph" w:customStyle="1" w:styleId="ppNumberListIndent2">
    <w:name w:val="pp Number List Indent 2"/>
    <w:basedOn w:val="ppNumberListIndent"/>
    <w:qFormat/>
    <w:rsid w:val="002573C3"/>
    <w:pPr>
      <w:numPr>
        <w:ilvl w:val="3"/>
      </w:numPr>
      <w:ind w:left="2115" w:hanging="357"/>
    </w:pPr>
  </w:style>
  <w:style w:type="paragraph" w:customStyle="1" w:styleId="ppCodeIndent3">
    <w:name w:val="pp Code Indent 3"/>
    <w:basedOn w:val="ppCodeIndent2"/>
    <w:qFormat/>
    <w:rsid w:val="002573C3"/>
    <w:pPr>
      <w:numPr>
        <w:ilvl w:val="4"/>
      </w:numPr>
    </w:pPr>
  </w:style>
  <w:style w:type="paragraph" w:customStyle="1" w:styleId="ppCodeLanguageIndent3">
    <w:name w:val="pp Code Language Indent 3"/>
    <w:basedOn w:val="ppCodeLanguageIndent2"/>
    <w:next w:val="ppCodeIndent3"/>
    <w:qFormat/>
    <w:rsid w:val="002573C3"/>
    <w:pPr>
      <w:numPr>
        <w:ilvl w:val="4"/>
      </w:numPr>
    </w:pPr>
  </w:style>
  <w:style w:type="paragraph" w:customStyle="1" w:styleId="ppNoteIndent3">
    <w:name w:val="pp Note Indent 3"/>
    <w:basedOn w:val="ppNoteIndent2"/>
    <w:qFormat/>
    <w:rsid w:val="002573C3"/>
    <w:pPr>
      <w:numPr>
        <w:ilvl w:val="4"/>
      </w:numPr>
    </w:pPr>
  </w:style>
  <w:style w:type="paragraph" w:customStyle="1" w:styleId="ppFigureIndent3">
    <w:name w:val="pp Figure Indent 3"/>
    <w:basedOn w:val="ppFigureIndent2"/>
    <w:qFormat/>
    <w:rsid w:val="002573C3"/>
    <w:pPr>
      <w:numPr>
        <w:ilvl w:val="4"/>
      </w:numPr>
    </w:pPr>
  </w:style>
  <w:style w:type="paragraph" w:customStyle="1" w:styleId="ppFigureCaptionIndent3">
    <w:name w:val="pp Figure Caption Indent 3"/>
    <w:basedOn w:val="ppFigureCaptionIndent2"/>
    <w:qFormat/>
    <w:rsid w:val="002573C3"/>
    <w:pPr>
      <w:numPr>
        <w:ilvl w:val="4"/>
      </w:numPr>
    </w:pPr>
  </w:style>
  <w:style w:type="paragraph" w:customStyle="1" w:styleId="ppFigureNumberIndent3">
    <w:name w:val="pp Figure Number Indent 3"/>
    <w:basedOn w:val="ppFigureNumberIndent2"/>
    <w:qFormat/>
    <w:rsid w:val="002573C3"/>
    <w:pPr>
      <w:numPr>
        <w:ilvl w:val="4"/>
      </w:numPr>
      <w:ind w:left="2160" w:firstLine="0"/>
    </w:pPr>
  </w:style>
  <w:style w:type="paragraph" w:customStyle="1" w:styleId="Bodynoindent">
    <w:name w:val="Body no indent"/>
    <w:basedOn w:val="Normal"/>
    <w:next w:val="Normal"/>
    <w:rsid w:val="002573C3"/>
    <w:pPr>
      <w:widowControl w:val="0"/>
      <w:spacing w:line="-280" w:lineRule="auto"/>
    </w:pPr>
    <w:rPr>
      <w:rFonts w:ascii="Arial" w:eastAsia="Batang" w:hAnsi="Arial" w:cs="Times New Roman"/>
      <w:szCs w:val="20"/>
      <w:lang w:eastAsia="ko-KR"/>
    </w:rPr>
  </w:style>
  <w:style w:type="paragraph" w:customStyle="1" w:styleId="HOLDescription">
    <w:name w:val="HOL Description"/>
    <w:basedOn w:val="Heading3"/>
    <w:rsid w:val="002573C3"/>
    <w:pPr>
      <w:pBdr>
        <w:top w:val="thinThickSmallGap" w:sz="24" w:space="1" w:color="auto"/>
      </w:pBdr>
      <w:spacing w:before="0" w:line="240" w:lineRule="auto"/>
    </w:pPr>
    <w:rPr>
      <w:rFonts w:ascii="Times New Roman" w:eastAsia="Calibri" w:hAnsi="Times New Roman"/>
      <w:b w:val="0"/>
      <w:i/>
      <w:szCs w:val="20"/>
      <w:lang w:val="en-NZ"/>
    </w:rPr>
  </w:style>
  <w:style w:type="character" w:styleId="Hyperlink">
    <w:name w:val="Hyperlink"/>
    <w:basedOn w:val="DefaultParagraphFont"/>
    <w:uiPriority w:val="99"/>
    <w:rsid w:val="002573C3"/>
    <w:rPr>
      <w:rFonts w:cs="Times New Roman"/>
      <w:color w:val="0000FF"/>
      <w:u w:val="single"/>
    </w:rPr>
  </w:style>
  <w:style w:type="paragraph" w:customStyle="1" w:styleId="HOLTitle1">
    <w:name w:val="HOL Title 1"/>
    <w:basedOn w:val="Normal"/>
    <w:rsid w:val="002573C3"/>
    <w:pPr>
      <w:spacing w:after="0" w:line="240" w:lineRule="auto"/>
    </w:pPr>
    <w:rPr>
      <w:rFonts w:ascii="Arial Black" w:eastAsia="Batang" w:hAnsi="Arial Black" w:cs="Times New Roman"/>
      <w:sz w:val="72"/>
      <w:szCs w:val="20"/>
      <w:lang w:eastAsia="ko-KR"/>
    </w:rPr>
  </w:style>
  <w:style w:type="paragraph" w:styleId="TOC1">
    <w:name w:val="toc 1"/>
    <w:basedOn w:val="Normal"/>
    <w:next w:val="Normal"/>
    <w:autoRedefine/>
    <w:uiPriority w:val="39"/>
    <w:qFormat/>
    <w:rsid w:val="002573C3"/>
    <w:pPr>
      <w:tabs>
        <w:tab w:val="right" w:leader="dot" w:pos="9344"/>
      </w:tabs>
      <w:spacing w:before="280" w:after="0" w:line="280" w:lineRule="atLeast"/>
    </w:pPr>
    <w:rPr>
      <w:rFonts w:ascii="Arial" w:eastAsia="Batang" w:hAnsi="Arial" w:cs="Arial"/>
      <w:b/>
      <w:bCs/>
      <w:caps/>
      <w:noProof/>
      <w:sz w:val="20"/>
      <w:szCs w:val="20"/>
      <w:lang w:eastAsia="ko-KR"/>
    </w:rPr>
  </w:style>
  <w:style w:type="paragraph" w:styleId="TOC2">
    <w:name w:val="toc 2"/>
    <w:basedOn w:val="Normal"/>
    <w:next w:val="Normal"/>
    <w:autoRedefine/>
    <w:uiPriority w:val="39"/>
    <w:unhideWhenUsed/>
    <w:rsid w:val="002573C3"/>
    <w:pPr>
      <w:tabs>
        <w:tab w:val="right" w:pos="9344"/>
      </w:tabs>
      <w:spacing w:after="100"/>
      <w:ind w:left="220"/>
    </w:pPr>
    <w:rPr>
      <w:rFonts w:ascii="Arial" w:hAnsi="Arial"/>
      <w:sz w:val="20"/>
    </w:rPr>
  </w:style>
  <w:style w:type="character" w:customStyle="1" w:styleId="ppBodyTextChar">
    <w:name w:val="pp Body Text Char"/>
    <w:basedOn w:val="DefaultParagraphFont"/>
    <w:link w:val="ppBodyText"/>
    <w:locked/>
    <w:rsid w:val="002573C3"/>
    <w:rPr>
      <w:rFonts w:eastAsiaTheme="minorEastAsia"/>
      <w:lang w:bidi="en-US"/>
    </w:rPr>
  </w:style>
  <w:style w:type="paragraph" w:styleId="TOC3">
    <w:name w:val="toc 3"/>
    <w:basedOn w:val="Normal"/>
    <w:next w:val="Normal"/>
    <w:autoRedefine/>
    <w:uiPriority w:val="39"/>
    <w:unhideWhenUsed/>
    <w:rsid w:val="002573C3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9053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53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53BF"/>
    <w:rPr>
      <w:rFonts w:eastAsiaTheme="minorEastAsia"/>
      <w:sz w:val="20"/>
      <w:szCs w:val="20"/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53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53BF"/>
    <w:rPr>
      <w:rFonts w:eastAsiaTheme="minorEastAsia"/>
      <w:b/>
      <w:bCs/>
      <w:sz w:val="20"/>
      <w:szCs w:val="20"/>
      <w:lang w:bidi="en-US"/>
    </w:rPr>
  </w:style>
  <w:style w:type="paragraph" w:styleId="ListParagraph">
    <w:name w:val="List Paragraph"/>
    <w:basedOn w:val="Normal"/>
    <w:uiPriority w:val="34"/>
    <w:qFormat/>
    <w:rsid w:val="002D2EE8"/>
    <w:pPr>
      <w:spacing w:after="200"/>
      <w:ind w:left="720"/>
      <w:contextualSpacing/>
    </w:pPr>
    <w:rPr>
      <w:rFonts w:eastAsiaTheme="minorHAnsi"/>
      <w:lang w:val="en-NZ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2D2EE8"/>
    <w:rPr>
      <w:color w:val="800080" w:themeColor="followedHyperlink"/>
      <w:u w:val="single"/>
    </w:rPr>
  </w:style>
  <w:style w:type="paragraph" w:customStyle="1" w:styleId="Step">
    <w:name w:val="Step"/>
    <w:basedOn w:val="Normal"/>
    <w:link w:val="StepChar"/>
    <w:qFormat/>
    <w:rsid w:val="00800AB7"/>
    <w:pPr>
      <w:numPr>
        <w:numId w:val="21"/>
      </w:numPr>
      <w:spacing w:line="240" w:lineRule="auto"/>
      <w:outlineLvl w:val="1"/>
    </w:pPr>
    <w:rPr>
      <w:rFonts w:ascii="Arial" w:eastAsia="Times New Roman" w:hAnsi="Arial" w:cs="Arial"/>
      <w:lang w:bidi="ar-SA"/>
    </w:rPr>
  </w:style>
  <w:style w:type="character" w:customStyle="1" w:styleId="StepChar">
    <w:name w:val="Step Char"/>
    <w:basedOn w:val="DefaultParagraphFont"/>
    <w:link w:val="Step"/>
    <w:rsid w:val="00800AB7"/>
    <w:rPr>
      <w:rFonts w:ascii="Arial" w:eastAsia="Times New Roman" w:hAnsi="Arial" w:cs="Arial"/>
    </w:rPr>
  </w:style>
  <w:style w:type="character" w:styleId="PageNumber">
    <w:name w:val="page number"/>
    <w:basedOn w:val="DefaultParagraphFont"/>
    <w:rsid w:val="008A15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2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8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8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16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599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989896"/>
                            <w:left w:val="single" w:sz="6" w:space="8" w:color="989896"/>
                            <w:bottom w:val="single" w:sz="6" w:space="8" w:color="989896"/>
                            <w:right w:val="single" w:sz="6" w:space="8" w:color="989896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6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59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7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989896"/>
                            <w:left w:val="single" w:sz="6" w:space="8" w:color="989896"/>
                            <w:bottom w:val="single" w:sz="6" w:space="8" w:color="989896"/>
                            <w:right w:val="single" w:sz="6" w:space="8" w:color="989896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0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2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46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898747">
                          <w:marLeft w:val="272"/>
                          <w:marRight w:val="272"/>
                          <w:marTop w:val="272"/>
                          <w:marBottom w:val="272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73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029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819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54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file:///C:\Metro\Screens\Lab%201\Modified%20Start%20Page.png" TargetMode="External"/><Relationship Id="rId26" Type="http://schemas.openxmlformats.org/officeDocument/2006/relationships/image" Target="file:///C:\Metro\Screens\Lab%201\Group%20Page.png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file:///C:\Metro\Screens\Lab%201\Tile.png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png"/><Relationship Id="rId24" Type="http://schemas.openxmlformats.org/officeDocument/2006/relationships/image" Target="file:///C:\Metro\Screens\Lab%201\Start%20Page%20Modified.png" TargetMode="Externa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file:///C:\Metro\Screens\Lab%201\Recipe%20Page.png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file:///C:\Metro\Screens\Lab%201\Start%20Page.png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ECF-code\ECF\Templates\Lab\Lab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efaultPlaceholder_10820651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ABCED7-02AC-46E0-B35F-DB72CC685FF0}"/>
      </w:docPartPr>
      <w:docPartBody>
        <w:p w:rsidR="00850E38" w:rsidRDefault="006F0B5C">
          <w:r w:rsidRPr="00FD5743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2519E"/>
    <w:rsid w:val="000746F7"/>
    <w:rsid w:val="000D6A5B"/>
    <w:rsid w:val="001D4292"/>
    <w:rsid w:val="002170B0"/>
    <w:rsid w:val="002A38AA"/>
    <w:rsid w:val="002C4FAA"/>
    <w:rsid w:val="002E1436"/>
    <w:rsid w:val="002E430F"/>
    <w:rsid w:val="00374E5F"/>
    <w:rsid w:val="00375F6B"/>
    <w:rsid w:val="003D23AA"/>
    <w:rsid w:val="0042277C"/>
    <w:rsid w:val="004D5384"/>
    <w:rsid w:val="00540E07"/>
    <w:rsid w:val="005A66C9"/>
    <w:rsid w:val="005B7A3F"/>
    <w:rsid w:val="00643082"/>
    <w:rsid w:val="00657E39"/>
    <w:rsid w:val="006A6304"/>
    <w:rsid w:val="006F0B5C"/>
    <w:rsid w:val="00725384"/>
    <w:rsid w:val="00790579"/>
    <w:rsid w:val="007A129B"/>
    <w:rsid w:val="008117E6"/>
    <w:rsid w:val="00821114"/>
    <w:rsid w:val="00850E38"/>
    <w:rsid w:val="00863AB9"/>
    <w:rsid w:val="00A12A20"/>
    <w:rsid w:val="00A97118"/>
    <w:rsid w:val="00AA300D"/>
    <w:rsid w:val="00B31F7F"/>
    <w:rsid w:val="00BD3275"/>
    <w:rsid w:val="00BE5713"/>
    <w:rsid w:val="00C43B99"/>
    <w:rsid w:val="00C877BE"/>
    <w:rsid w:val="00D2519E"/>
    <w:rsid w:val="00D27E00"/>
    <w:rsid w:val="00D334C3"/>
    <w:rsid w:val="00D527A0"/>
    <w:rsid w:val="00D67AC6"/>
    <w:rsid w:val="00D958DA"/>
    <w:rsid w:val="00DA461A"/>
    <w:rsid w:val="00E0534D"/>
    <w:rsid w:val="00E1639C"/>
    <w:rsid w:val="00E216AB"/>
    <w:rsid w:val="00F07652"/>
    <w:rsid w:val="00F169F9"/>
    <w:rsid w:val="00FC7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E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F0B5C"/>
    <w:rPr>
      <w:color w:val="808080"/>
    </w:rPr>
  </w:style>
  <w:style w:type="paragraph" w:customStyle="1" w:styleId="925EA21E6EA2410FA326A29C7EBBF954">
    <w:name w:val="925EA21E6EA2410FA326A29C7EBBF954"/>
    <w:rsid w:val="00540E07"/>
  </w:style>
  <w:style w:type="paragraph" w:customStyle="1" w:styleId="753C809667D749C2B94C4B03D9590BF1">
    <w:name w:val="753C809667D749C2B94C4B03D9590BF1"/>
    <w:rsid w:val="00C877BE"/>
  </w:style>
  <w:style w:type="paragraph" w:customStyle="1" w:styleId="1F8D9F88319743DE8BB26D4055578AC1">
    <w:name w:val="1F8D9F88319743DE8BB26D4055578AC1"/>
    <w:rsid w:val="00C877BE"/>
  </w:style>
  <w:style w:type="paragraph" w:customStyle="1" w:styleId="CA4BB123000C4E48BC789250F16681A6">
    <w:name w:val="CA4BB123000C4E48BC789250F16681A6"/>
    <w:rsid w:val="00C877BE"/>
  </w:style>
  <w:style w:type="paragraph" w:customStyle="1" w:styleId="9522331889E7460492B057A3A31E5993">
    <w:name w:val="9522331889E7460492B057A3A31E5993"/>
    <w:rsid w:val="00C877BE"/>
  </w:style>
  <w:style w:type="paragraph" w:customStyle="1" w:styleId="00DEF929610948F8970C745765580CD3">
    <w:name w:val="00DEF929610948F8970C745765580CD3"/>
    <w:rsid w:val="00C877BE"/>
  </w:style>
  <w:style w:type="paragraph" w:customStyle="1" w:styleId="5CE42396CCCB48EEAB5DEB56E7FD9097">
    <w:name w:val="5CE42396CCCB48EEAB5DEB56E7FD9097"/>
    <w:rsid w:val="00C877B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��< ? x m l   v e r s i o n = " 1 . 0 "   e n c o d i n g = " u t f - 1 6 " ? > < D o c S e t t i n g s   x m l n s : x s i = " h t t p : / / w w w . w 3 . o r g / 2 0 0 1 / X M L S c h e m a - i n s t a n c e "   x m l n s : x s d = " h t t p : / / w w w . w 3 . o r g / 2 0 0 1 / X M L S c h e m a " >  
     < R e v i e w > t r u e < / R e v i e w >  
     < R e v i e w M o d e > A l l < / R e v i e w M o d e >  
     < S u p r e s s i o n s / >  
 < / D o c S e t t i n g s > 
</file>

<file path=customXml/item2.xml>��< ? x m l   v e r s i o n = " 1 . 0 "   e n c o d i n g = " u t f - 1 6 " ? > < t o c   x m l n s : x s i = " h t t p : / / w w w . w 3 . o r g / 2 0 0 1 / X M L S c h e m a - i n s t a n c e "   x m l n s : x s d = " h t t p : / / w w w . w 3 . o r g / 2 0 0 1 / X M L S c h e m a " >  
     < t o p i c   i d = " 5 0 e 8 6 3 b 2 - f f b b - 4 3 d 6 - a a 2 2 - 1 f 8 d 0 6 8 f 0 0 e b "   t i t l e = " O v e r v i e w "   s t y l e = " T o p i c " / >  
     < t o p i c   i d = " 0 8 c 1 d 3 a 0 - 0 a 8 d - 4 6 e 3 - 9 8 4 4 - b c 1 4 3 3 d c 1 0 c 4 "   t i t l e = " E x e r c i s e   1 :   C r e a t e   a   M e t r o   P r o j e c t "   s t y l e = " T o p i c " / >  
     < t o p i c   i d = " a 7 c 9 a 5 3 b - 3 6 9 b - 4 d c e - 8 8 9 c - 5 a 3 1 d 7 9 f 1 4 9 0 "   t i t l e = " E x e r c i s e   2 :   L o a d   R e c i p e   D a t a "   s t y l e = " T o p i c " / >  
     < t o p i c   i d = " 9 8 c 5 c 8 3 1 - e 1 6 e - 4 8 9 e - b d a 6 - f b 3 b d 8 9 a 6 4 e a "   t i t l e = " E x e r c i s e   3 :   C u s t o m i z e   t h e   U I "   s t y l e = " T o p i c " / >  
     < t o p i c   i d = " a 5 6 6 2 c d f - e c 3 8 - 4 0 0 4 - a 1 2 1 - 0 7 6 3 d 4 d 6 c c 2 b "   t i t l e = " S u m m a r y "   s t y l e = " T o p i c " / >  
 < / t o c > 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F01F63-E3F4-43D3-9C0B-A129DD5946CE}">
  <ds:schemaRefs>
    <ds:schemaRef ds:uri="http://www.w3.org/2001/XMLSchema"/>
  </ds:schemaRefs>
</ds:datastoreItem>
</file>

<file path=customXml/itemProps2.xml><?xml version="1.0" encoding="utf-8"?>
<ds:datastoreItem xmlns:ds="http://schemas.openxmlformats.org/officeDocument/2006/customXml" ds:itemID="{29C3B4AA-3BD8-4B31-BC15-48CC44D6DC1D}">
  <ds:schemaRefs>
    <ds:schemaRef ds:uri="http://www.w3.org/2001/XMLSchema"/>
  </ds:schemaRefs>
</ds:datastoreItem>
</file>

<file path=customXml/itemProps3.xml><?xml version="1.0" encoding="utf-8"?>
<ds:datastoreItem xmlns:ds="http://schemas.openxmlformats.org/officeDocument/2006/customXml" ds:itemID="{4D29F86A-60E7-462E-9426-6F80E2FC6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Lab.dotx</Template>
  <TotalTime>15</TotalTime>
  <Pages>23</Pages>
  <Words>4616</Words>
  <Characters>26317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 Damiani</dc:creator>
  <cp:lastModifiedBy>오일석</cp:lastModifiedBy>
  <cp:revision>8</cp:revision>
  <dcterms:created xsi:type="dcterms:W3CDTF">2012-06-05T06:28:00Z</dcterms:created>
  <dcterms:modified xsi:type="dcterms:W3CDTF">2012-06-08T15:53:00Z</dcterms:modified>
</cp:coreProperties>
</file>